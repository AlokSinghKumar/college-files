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0CC" w:rsidRPr="00EF1E72" w:rsidRDefault="0023379E" w:rsidP="00BF166D">
      <w:pPr>
        <w:tabs>
          <w:tab w:val="right" w:pos="8597"/>
        </w:tabs>
        <w:spacing w:line="360" w:lineRule="auto"/>
        <w:ind w:left="3780" w:hanging="540"/>
        <w:rPr>
          <w:rFonts w:ascii="Calibri" w:hAnsi="Calibri" w:cs="Calibri"/>
          <w:sz w:val="22"/>
          <w:szCs w:val="22"/>
        </w:rPr>
      </w:pPr>
      <w:r w:rsidRPr="00EF1E72">
        <w:rPr>
          <w:rFonts w:ascii="Calibri" w:hAnsi="Calibri" w:cs="Calibri"/>
          <w:noProof/>
          <w:sz w:val="22"/>
          <w:szCs w:val="22"/>
        </w:rPr>
        <mc:AlternateContent>
          <mc:Choice Requires="wps">
            <w:drawing>
              <wp:anchor distT="0" distB="0" distL="114300" distR="114300" simplePos="0" relativeHeight="251662848"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78232D" w:rsidRDefault="0078232D">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78232D" w:rsidRDefault="0078232D">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F1E72">
        <w:rPr>
          <w:rFonts w:ascii="Calibri" w:hAnsi="Calibri" w:cs="Calibri"/>
          <w:sz w:val="22"/>
          <w:szCs w:val="22"/>
        </w:rPr>
        <w:tab/>
      </w:r>
      <w:r w:rsidR="007D40CC" w:rsidRPr="00EF1E72">
        <w:rPr>
          <w:rFonts w:ascii="Calibri" w:hAnsi="Calibri" w:cs="Calibri"/>
          <w:sz w:val="22"/>
          <w:szCs w:val="22"/>
        </w:rPr>
        <w:tab/>
      </w:r>
    </w:p>
    <w:p w:rsidR="007D40CC" w:rsidRPr="00EF1E72" w:rsidRDefault="007D40CC" w:rsidP="00BF166D">
      <w:pPr>
        <w:spacing w:line="360" w:lineRule="auto"/>
        <w:rPr>
          <w:rFonts w:ascii="Calibri" w:hAnsi="Calibri" w:cs="Calibri"/>
          <w:sz w:val="22"/>
          <w:szCs w:val="22"/>
        </w:rPr>
      </w:pPr>
    </w:p>
    <w:p w:rsidR="007D40CC" w:rsidRPr="00EF1E72" w:rsidRDefault="007D40CC" w:rsidP="00BF166D">
      <w:pPr>
        <w:pStyle w:val="Heading4"/>
        <w:spacing w:line="360" w:lineRule="auto"/>
        <w:rPr>
          <w:rFonts w:ascii="Calibri" w:hAnsi="Calibri" w:cs="Calibri"/>
          <w:sz w:val="22"/>
          <w:szCs w:val="22"/>
        </w:rPr>
      </w:pPr>
    </w:p>
    <w:p w:rsidR="007D40CC" w:rsidRPr="00EF1E72" w:rsidRDefault="007D40CC" w:rsidP="00BF166D">
      <w:pPr>
        <w:spacing w:line="360" w:lineRule="auto"/>
        <w:rPr>
          <w:rFonts w:ascii="Calibri" w:hAnsi="Calibri" w:cs="Calibri"/>
          <w:sz w:val="22"/>
          <w:szCs w:val="22"/>
          <w:lang w:val="en-GB"/>
        </w:rPr>
      </w:pPr>
    </w:p>
    <w:p w:rsidR="007D40CC" w:rsidRPr="00EF1E72" w:rsidRDefault="007D40CC" w:rsidP="00BF166D">
      <w:pPr>
        <w:spacing w:line="360" w:lineRule="auto"/>
        <w:rPr>
          <w:rFonts w:ascii="Calibri" w:hAnsi="Calibri" w:cs="Calibri"/>
          <w:sz w:val="22"/>
          <w:szCs w:val="22"/>
          <w:lang w:val="en-GB"/>
        </w:rPr>
      </w:pPr>
    </w:p>
    <w:p w:rsidR="007D40CC" w:rsidRPr="00EF1E72" w:rsidRDefault="007D40CC" w:rsidP="00BF166D">
      <w:pPr>
        <w:spacing w:line="360" w:lineRule="auto"/>
        <w:rPr>
          <w:rFonts w:ascii="Calibri" w:hAnsi="Calibri" w:cs="Calibri"/>
          <w:sz w:val="22"/>
          <w:szCs w:val="22"/>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F1E72" w:rsidTr="006646F4">
        <w:trPr>
          <w:trHeight w:val="1167"/>
        </w:trPr>
        <w:tc>
          <w:tcPr>
            <w:tcW w:w="7848" w:type="dxa"/>
            <w:gridSpan w:val="2"/>
            <w:vAlign w:val="center"/>
          </w:tcPr>
          <w:p w:rsidR="007D40CC" w:rsidRDefault="00193560" w:rsidP="00BF166D">
            <w:pPr>
              <w:spacing w:line="360" w:lineRule="auto"/>
              <w:jc w:val="center"/>
              <w:rPr>
                <w:rFonts w:ascii="Calibri" w:hAnsi="Calibri" w:cs="Calibri"/>
                <w:b/>
                <w:color w:val="548DD4"/>
                <w:sz w:val="44"/>
                <w:szCs w:val="44"/>
                <w:lang w:val="en-GB"/>
              </w:rPr>
            </w:pPr>
            <w:bookmarkStart w:id="0" w:name="_Toc294515509"/>
            <w:r w:rsidRPr="007307E1">
              <w:rPr>
                <w:rFonts w:ascii="Calibri" w:hAnsi="Calibri" w:cs="Calibri"/>
                <w:b/>
                <w:color w:val="548DD4"/>
                <w:sz w:val="44"/>
                <w:szCs w:val="44"/>
                <w:lang w:val="en-GB"/>
              </w:rPr>
              <w:t xml:space="preserve">       </w:t>
            </w:r>
            <w:r w:rsidR="007D40CC" w:rsidRPr="007307E1">
              <w:rPr>
                <w:rFonts w:ascii="Calibri" w:hAnsi="Calibri" w:cs="Calibri"/>
                <w:b/>
                <w:color w:val="548DD4"/>
                <w:sz w:val="44"/>
                <w:szCs w:val="44"/>
                <w:lang w:val="en-GB"/>
              </w:rPr>
              <w:t>ASSIGNMEN</w:t>
            </w:r>
            <w:bookmarkEnd w:id="0"/>
            <w:r w:rsidR="007307E1">
              <w:rPr>
                <w:rFonts w:ascii="Calibri" w:hAnsi="Calibri" w:cs="Calibri"/>
                <w:b/>
                <w:color w:val="548DD4"/>
                <w:sz w:val="44"/>
                <w:szCs w:val="44"/>
                <w:lang w:val="en-GB"/>
              </w:rPr>
              <w:t>T</w:t>
            </w:r>
          </w:p>
          <w:p w:rsidR="007307E1" w:rsidRPr="007307E1" w:rsidRDefault="007307E1" w:rsidP="00BF166D">
            <w:pPr>
              <w:spacing w:line="360" w:lineRule="auto"/>
              <w:jc w:val="center"/>
              <w:rPr>
                <w:rFonts w:ascii="Calibri" w:hAnsi="Calibri" w:cs="Calibri"/>
                <w:b/>
                <w:color w:val="548DD4"/>
                <w:sz w:val="44"/>
                <w:szCs w:val="44"/>
                <w:lang w:val="en-GB"/>
              </w:rPr>
            </w:pPr>
          </w:p>
        </w:tc>
      </w:tr>
      <w:tr w:rsidR="007D40CC" w:rsidRPr="007307E1" w:rsidTr="006646F4">
        <w:trPr>
          <w:trHeight w:val="465"/>
        </w:trPr>
        <w:tc>
          <w:tcPr>
            <w:tcW w:w="2358" w:type="dxa"/>
            <w:vAlign w:val="center"/>
          </w:tcPr>
          <w:p w:rsidR="007D40CC" w:rsidRPr="007307E1" w:rsidRDefault="009D451D" w:rsidP="00BF166D">
            <w:pPr>
              <w:spacing w:line="360" w:lineRule="auto"/>
              <w:rPr>
                <w:rFonts w:ascii="Calibri" w:hAnsi="Calibri" w:cs="Calibri"/>
                <w:b/>
                <w:color w:val="1F497D"/>
                <w:sz w:val="28"/>
                <w:szCs w:val="28"/>
                <w:lang w:val="en-GB"/>
              </w:rPr>
            </w:pPr>
            <w:bookmarkStart w:id="1" w:name="_Toc294515510"/>
            <w:r w:rsidRPr="007307E1">
              <w:rPr>
                <w:rFonts w:ascii="Calibri" w:hAnsi="Calibri" w:cs="Calibri"/>
                <w:b/>
                <w:color w:val="1F497D"/>
                <w:sz w:val="28"/>
                <w:szCs w:val="28"/>
                <w:lang w:val="en-GB"/>
              </w:rPr>
              <w:t>Course</w:t>
            </w:r>
            <w:r w:rsidR="007D40CC" w:rsidRPr="007307E1">
              <w:rPr>
                <w:rFonts w:ascii="Calibri" w:hAnsi="Calibri" w:cs="Calibri"/>
                <w:b/>
                <w:color w:val="1F497D"/>
                <w:sz w:val="28"/>
                <w:szCs w:val="28"/>
                <w:lang w:val="en-GB"/>
              </w:rPr>
              <w:t xml:space="preserve"> Code</w:t>
            </w:r>
            <w:bookmarkEnd w:id="1"/>
          </w:p>
        </w:tc>
        <w:tc>
          <w:tcPr>
            <w:tcW w:w="5490" w:type="dxa"/>
            <w:vAlign w:val="center"/>
          </w:tcPr>
          <w:p w:rsidR="007D40CC" w:rsidRPr="007307E1" w:rsidRDefault="007307E1" w:rsidP="00BF166D">
            <w:pPr>
              <w:spacing w:line="360" w:lineRule="auto"/>
              <w:rPr>
                <w:rFonts w:ascii="Calibri" w:hAnsi="Calibri" w:cs="Calibri"/>
                <w:color w:val="548DD4"/>
                <w:sz w:val="28"/>
                <w:szCs w:val="28"/>
                <w:lang w:val="en-GB"/>
              </w:rPr>
            </w:pPr>
            <w:r w:rsidRPr="007307E1">
              <w:rPr>
                <w:rFonts w:ascii="Calibri" w:hAnsi="Calibri" w:cs="Calibri"/>
                <w:color w:val="548DD4"/>
                <w:sz w:val="28"/>
                <w:szCs w:val="28"/>
                <w:lang w:val="en-GB"/>
              </w:rPr>
              <w:t>MCC102A</w:t>
            </w:r>
          </w:p>
        </w:tc>
      </w:tr>
      <w:tr w:rsidR="007D40CC" w:rsidRPr="007307E1" w:rsidTr="006646F4">
        <w:trPr>
          <w:trHeight w:val="438"/>
        </w:trPr>
        <w:tc>
          <w:tcPr>
            <w:tcW w:w="2358" w:type="dxa"/>
            <w:vAlign w:val="center"/>
          </w:tcPr>
          <w:p w:rsidR="007D40CC" w:rsidRPr="007307E1" w:rsidRDefault="009D451D" w:rsidP="00BF166D">
            <w:pPr>
              <w:spacing w:line="360" w:lineRule="auto"/>
              <w:rPr>
                <w:rFonts w:ascii="Calibri" w:hAnsi="Calibri" w:cs="Calibri"/>
                <w:b/>
                <w:color w:val="1F497D"/>
                <w:sz w:val="28"/>
                <w:szCs w:val="28"/>
                <w:lang w:val="en-GB"/>
              </w:rPr>
            </w:pPr>
            <w:bookmarkStart w:id="2" w:name="_Toc294515512"/>
            <w:r w:rsidRPr="007307E1">
              <w:rPr>
                <w:rFonts w:ascii="Calibri" w:hAnsi="Calibri" w:cs="Calibri"/>
                <w:b/>
                <w:color w:val="1F497D"/>
                <w:sz w:val="28"/>
                <w:szCs w:val="28"/>
                <w:lang w:val="en-GB"/>
              </w:rPr>
              <w:t>Course</w:t>
            </w:r>
            <w:r w:rsidR="007D40CC" w:rsidRPr="007307E1">
              <w:rPr>
                <w:rFonts w:ascii="Calibri" w:hAnsi="Calibri" w:cs="Calibri"/>
                <w:b/>
                <w:color w:val="1F497D"/>
                <w:sz w:val="28"/>
                <w:szCs w:val="28"/>
                <w:lang w:val="en-GB"/>
              </w:rPr>
              <w:t xml:space="preserve"> Name</w:t>
            </w:r>
            <w:bookmarkEnd w:id="2"/>
          </w:p>
        </w:tc>
        <w:tc>
          <w:tcPr>
            <w:tcW w:w="5490" w:type="dxa"/>
            <w:vAlign w:val="center"/>
          </w:tcPr>
          <w:p w:rsidR="007D40CC" w:rsidRPr="007307E1" w:rsidRDefault="007307E1" w:rsidP="00BF166D">
            <w:pPr>
              <w:spacing w:line="360" w:lineRule="auto"/>
              <w:rPr>
                <w:rFonts w:ascii="Calibri" w:hAnsi="Calibri" w:cs="Calibri"/>
                <w:color w:val="548DD4"/>
                <w:sz w:val="28"/>
                <w:szCs w:val="28"/>
                <w:lang w:val="en-GB"/>
              </w:rPr>
            </w:pPr>
            <w:r w:rsidRPr="007307E1">
              <w:rPr>
                <w:rFonts w:ascii="Calibri" w:hAnsi="Calibri" w:cs="Calibri"/>
                <w:color w:val="548DD4"/>
                <w:sz w:val="28"/>
                <w:szCs w:val="28"/>
                <w:lang w:val="en-GB"/>
              </w:rPr>
              <w:t>Environmental Studies</w:t>
            </w:r>
          </w:p>
        </w:tc>
      </w:tr>
      <w:tr w:rsidR="007D40CC" w:rsidRPr="007307E1" w:rsidTr="006646F4">
        <w:trPr>
          <w:trHeight w:val="456"/>
        </w:trPr>
        <w:tc>
          <w:tcPr>
            <w:tcW w:w="2358" w:type="dxa"/>
            <w:vAlign w:val="center"/>
          </w:tcPr>
          <w:p w:rsidR="007D40CC" w:rsidRPr="007307E1" w:rsidRDefault="00B8254A" w:rsidP="00BF166D">
            <w:pPr>
              <w:spacing w:line="360" w:lineRule="auto"/>
              <w:rPr>
                <w:rFonts w:ascii="Calibri" w:hAnsi="Calibri" w:cs="Calibri"/>
                <w:b/>
                <w:color w:val="1F497D"/>
                <w:sz w:val="28"/>
                <w:szCs w:val="28"/>
                <w:lang w:val="en-GB"/>
              </w:rPr>
            </w:pPr>
            <w:bookmarkStart w:id="3" w:name="_Toc294515514"/>
            <w:r w:rsidRPr="007307E1">
              <w:rPr>
                <w:rFonts w:ascii="Calibri" w:hAnsi="Calibri" w:cs="Calibri"/>
                <w:b/>
                <w:color w:val="1F497D"/>
                <w:sz w:val="28"/>
                <w:szCs w:val="28"/>
                <w:lang w:val="en-GB"/>
              </w:rPr>
              <w:t>Programme</w:t>
            </w:r>
            <w:bookmarkEnd w:id="3"/>
          </w:p>
        </w:tc>
        <w:tc>
          <w:tcPr>
            <w:tcW w:w="5490" w:type="dxa"/>
            <w:vAlign w:val="center"/>
          </w:tcPr>
          <w:p w:rsidR="007D40CC" w:rsidRPr="007307E1" w:rsidRDefault="007307E1" w:rsidP="00BF166D">
            <w:pPr>
              <w:spacing w:line="360" w:lineRule="auto"/>
              <w:rPr>
                <w:rFonts w:ascii="Calibri" w:hAnsi="Calibri" w:cs="Calibri"/>
                <w:color w:val="548DD4"/>
                <w:sz w:val="28"/>
                <w:szCs w:val="28"/>
                <w:lang w:val="en-GB"/>
              </w:rPr>
            </w:pPr>
            <w:r w:rsidRPr="007307E1">
              <w:rPr>
                <w:rFonts w:ascii="Calibri" w:hAnsi="Calibri" w:cs="Calibri"/>
                <w:color w:val="548DD4"/>
                <w:sz w:val="28"/>
                <w:szCs w:val="28"/>
                <w:lang w:val="en-GB"/>
              </w:rPr>
              <w:t>B. Tech</w:t>
            </w:r>
          </w:p>
        </w:tc>
      </w:tr>
      <w:tr w:rsidR="007D40CC" w:rsidRPr="007307E1" w:rsidTr="006646F4">
        <w:trPr>
          <w:trHeight w:val="456"/>
        </w:trPr>
        <w:tc>
          <w:tcPr>
            <w:tcW w:w="2358" w:type="dxa"/>
            <w:vAlign w:val="center"/>
          </w:tcPr>
          <w:p w:rsidR="007D40CC" w:rsidRPr="007307E1" w:rsidRDefault="007D40CC" w:rsidP="00BF166D">
            <w:pPr>
              <w:spacing w:line="360" w:lineRule="auto"/>
              <w:rPr>
                <w:rFonts w:ascii="Calibri" w:hAnsi="Calibri" w:cs="Calibri"/>
                <w:b/>
                <w:color w:val="1F497D"/>
                <w:sz w:val="28"/>
                <w:szCs w:val="28"/>
                <w:lang w:val="en-GB"/>
              </w:rPr>
            </w:pPr>
            <w:bookmarkStart w:id="4" w:name="_Toc294515516"/>
            <w:r w:rsidRPr="007307E1">
              <w:rPr>
                <w:rFonts w:ascii="Calibri" w:hAnsi="Calibri" w:cs="Calibri"/>
                <w:b/>
                <w:color w:val="1F497D"/>
                <w:sz w:val="28"/>
                <w:szCs w:val="28"/>
                <w:lang w:val="en-GB"/>
              </w:rPr>
              <w:t>Department</w:t>
            </w:r>
            <w:bookmarkEnd w:id="4"/>
          </w:p>
        </w:tc>
        <w:tc>
          <w:tcPr>
            <w:tcW w:w="5490" w:type="dxa"/>
            <w:vAlign w:val="center"/>
          </w:tcPr>
          <w:p w:rsidR="007D40CC" w:rsidRPr="007307E1" w:rsidRDefault="007307E1" w:rsidP="00BF166D">
            <w:pPr>
              <w:spacing w:line="360" w:lineRule="auto"/>
              <w:rPr>
                <w:rFonts w:ascii="Calibri" w:hAnsi="Calibri" w:cs="Calibri"/>
                <w:color w:val="548DD4"/>
                <w:sz w:val="28"/>
                <w:szCs w:val="28"/>
                <w:lang w:val="en-GB"/>
              </w:rPr>
            </w:pPr>
            <w:r w:rsidRPr="007307E1">
              <w:rPr>
                <w:rFonts w:ascii="Calibri" w:hAnsi="Calibri" w:cs="Calibri"/>
                <w:color w:val="548DD4"/>
                <w:sz w:val="28"/>
                <w:szCs w:val="28"/>
                <w:lang w:val="en-GB"/>
              </w:rPr>
              <w:t>Civil Engineering</w:t>
            </w:r>
          </w:p>
        </w:tc>
      </w:tr>
      <w:tr w:rsidR="006646F4" w:rsidRPr="007307E1" w:rsidTr="006646F4">
        <w:trPr>
          <w:trHeight w:val="456"/>
        </w:trPr>
        <w:tc>
          <w:tcPr>
            <w:tcW w:w="2358" w:type="dxa"/>
            <w:vAlign w:val="center"/>
          </w:tcPr>
          <w:p w:rsidR="006646F4" w:rsidRPr="007307E1" w:rsidRDefault="006646F4" w:rsidP="00BF166D">
            <w:pPr>
              <w:spacing w:line="360" w:lineRule="auto"/>
              <w:rPr>
                <w:rFonts w:ascii="Calibri" w:hAnsi="Calibri" w:cs="Calibri"/>
                <w:b/>
                <w:color w:val="1F497D"/>
                <w:sz w:val="28"/>
                <w:szCs w:val="28"/>
                <w:lang w:val="en-GB"/>
              </w:rPr>
            </w:pPr>
            <w:r w:rsidRPr="007307E1">
              <w:rPr>
                <w:rFonts w:ascii="Calibri" w:hAnsi="Calibri" w:cs="Calibri"/>
                <w:b/>
                <w:color w:val="1F497D"/>
                <w:sz w:val="28"/>
                <w:szCs w:val="28"/>
                <w:lang w:val="en-GB"/>
              </w:rPr>
              <w:t>Faculty</w:t>
            </w:r>
          </w:p>
        </w:tc>
        <w:tc>
          <w:tcPr>
            <w:tcW w:w="5490" w:type="dxa"/>
            <w:vAlign w:val="center"/>
          </w:tcPr>
          <w:p w:rsidR="006646F4" w:rsidRPr="007307E1" w:rsidRDefault="007307E1" w:rsidP="00BF166D">
            <w:pPr>
              <w:spacing w:line="360" w:lineRule="auto"/>
              <w:rPr>
                <w:rFonts w:ascii="Calibri" w:hAnsi="Calibri" w:cs="Calibri"/>
                <w:color w:val="548DD4"/>
                <w:sz w:val="28"/>
                <w:szCs w:val="28"/>
                <w:lang w:val="en-GB"/>
              </w:rPr>
            </w:pPr>
            <w:r>
              <w:rPr>
                <w:rFonts w:ascii="Calibri" w:hAnsi="Calibri" w:cs="Calibri"/>
                <w:color w:val="548DD4"/>
                <w:sz w:val="28"/>
                <w:szCs w:val="28"/>
                <w:lang w:val="en-GB"/>
              </w:rPr>
              <w:t>FET</w:t>
            </w:r>
          </w:p>
        </w:tc>
      </w:tr>
    </w:tbl>
    <w:p w:rsidR="007D40CC" w:rsidRPr="007307E1" w:rsidRDefault="007D40CC" w:rsidP="00BF166D">
      <w:pPr>
        <w:pStyle w:val="Heading4"/>
        <w:spacing w:line="360" w:lineRule="auto"/>
        <w:rPr>
          <w:rFonts w:ascii="Calibri" w:hAnsi="Calibri" w:cs="Calibri"/>
          <w:sz w:val="28"/>
          <w:szCs w:val="28"/>
        </w:rPr>
      </w:pPr>
    </w:p>
    <w:p w:rsidR="007D40CC" w:rsidRPr="007307E1" w:rsidRDefault="007D40CC" w:rsidP="00BF166D">
      <w:pPr>
        <w:pStyle w:val="Heading4"/>
        <w:spacing w:line="360" w:lineRule="auto"/>
        <w:ind w:left="720"/>
        <w:jc w:val="left"/>
        <w:rPr>
          <w:rFonts w:ascii="Calibri" w:hAnsi="Calibri" w:cs="Calibri"/>
          <w:spacing w:val="20"/>
          <w:sz w:val="28"/>
          <w:szCs w:val="28"/>
        </w:rPr>
      </w:pPr>
      <w:r w:rsidRPr="007307E1">
        <w:rPr>
          <w:rFonts w:ascii="Calibri" w:hAnsi="Calibri" w:cs="Calibri"/>
          <w:spacing w:val="20"/>
          <w:sz w:val="28"/>
          <w:szCs w:val="28"/>
        </w:rPr>
        <w:t xml:space="preserve"> </w:t>
      </w:r>
    </w:p>
    <w:p w:rsidR="007D40CC" w:rsidRPr="007307E1" w:rsidRDefault="007D40CC" w:rsidP="00BF166D">
      <w:pPr>
        <w:pStyle w:val="Heading4"/>
        <w:spacing w:line="360" w:lineRule="auto"/>
        <w:jc w:val="left"/>
        <w:rPr>
          <w:rFonts w:ascii="Calibri" w:eastAsia="Arial Unicode MS" w:hAnsi="Calibri" w:cs="Calibri"/>
          <w:spacing w:val="20"/>
          <w:sz w:val="28"/>
          <w:szCs w:val="28"/>
        </w:rPr>
      </w:pPr>
    </w:p>
    <w:p w:rsidR="007D40CC" w:rsidRPr="007307E1" w:rsidRDefault="007D40CC" w:rsidP="00BF166D">
      <w:pPr>
        <w:spacing w:line="360" w:lineRule="auto"/>
        <w:rPr>
          <w:rFonts w:ascii="Calibri" w:hAnsi="Calibri" w:cs="Calibri"/>
          <w:vanish/>
          <w:color w:val="40458C"/>
          <w:sz w:val="28"/>
          <w:szCs w:val="28"/>
        </w:rPr>
      </w:pPr>
    </w:p>
    <w:p w:rsidR="007D40CC" w:rsidRPr="007307E1" w:rsidRDefault="007D40CC" w:rsidP="00BF166D">
      <w:pPr>
        <w:spacing w:line="360" w:lineRule="auto"/>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r w:rsidRPr="007307E1">
        <w:rPr>
          <w:rFonts w:ascii="Calibri" w:hAnsi="Calibri" w:cs="Calibri"/>
          <w:sz w:val="28"/>
          <w:szCs w:val="28"/>
        </w:rPr>
        <w:t xml:space="preserve">    </w:t>
      </w:r>
    </w:p>
    <w:p w:rsidR="007D40CC" w:rsidRPr="007307E1" w:rsidRDefault="007D40CC" w:rsidP="00BF166D">
      <w:pPr>
        <w:spacing w:line="360" w:lineRule="auto"/>
        <w:ind w:left="1440" w:firstLine="720"/>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p>
    <w:p w:rsidR="007D40CC" w:rsidRPr="007307E1" w:rsidRDefault="007D40CC" w:rsidP="007307E1">
      <w:pPr>
        <w:spacing w:line="360" w:lineRule="auto"/>
        <w:rPr>
          <w:rFonts w:ascii="Calibri" w:hAnsi="Calibri" w:cs="Calibri"/>
          <w:sz w:val="28"/>
          <w:szCs w:val="28"/>
        </w:rPr>
      </w:pPr>
    </w:p>
    <w:p w:rsidR="007D40CC" w:rsidRPr="007307E1" w:rsidRDefault="007D40CC" w:rsidP="00BF166D">
      <w:pPr>
        <w:spacing w:line="360" w:lineRule="auto"/>
        <w:ind w:left="1440" w:firstLine="720"/>
        <w:rPr>
          <w:rFonts w:ascii="Calibri" w:hAnsi="Calibri" w:cs="Calibri"/>
          <w:sz w:val="28"/>
          <w:szCs w:val="28"/>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7307E1" w:rsidTr="00435573">
        <w:trPr>
          <w:trHeight w:val="546"/>
        </w:trPr>
        <w:tc>
          <w:tcPr>
            <w:tcW w:w="3031" w:type="dxa"/>
            <w:vAlign w:val="center"/>
          </w:tcPr>
          <w:p w:rsidR="007D40CC" w:rsidRPr="007307E1" w:rsidRDefault="007D40CC" w:rsidP="00BF166D">
            <w:pPr>
              <w:spacing w:line="360" w:lineRule="auto"/>
              <w:rPr>
                <w:rFonts w:ascii="Calibri" w:hAnsi="Calibri" w:cs="Calibri"/>
                <w:b/>
                <w:color w:val="1F497D"/>
                <w:sz w:val="28"/>
                <w:szCs w:val="28"/>
                <w:lang w:val="en-GB"/>
              </w:rPr>
            </w:pPr>
            <w:bookmarkStart w:id="5" w:name="_Toc294515518"/>
            <w:r w:rsidRPr="007307E1">
              <w:rPr>
                <w:rFonts w:ascii="Calibri" w:hAnsi="Calibri" w:cs="Calibri"/>
                <w:b/>
                <w:color w:val="1F497D"/>
                <w:sz w:val="28"/>
                <w:szCs w:val="28"/>
                <w:lang w:val="en-GB"/>
              </w:rPr>
              <w:t>Name of the Student</w:t>
            </w:r>
            <w:bookmarkEnd w:id="5"/>
          </w:p>
        </w:tc>
        <w:tc>
          <w:tcPr>
            <w:tcW w:w="4609" w:type="dxa"/>
            <w:vAlign w:val="center"/>
          </w:tcPr>
          <w:p w:rsidR="007D40CC" w:rsidRPr="007307E1" w:rsidRDefault="007307E1" w:rsidP="00BF166D">
            <w:pPr>
              <w:spacing w:line="360" w:lineRule="auto"/>
              <w:rPr>
                <w:rFonts w:ascii="Calibri" w:hAnsi="Calibri" w:cs="Calibri"/>
                <w:sz w:val="28"/>
                <w:szCs w:val="28"/>
                <w:lang w:val="en-GB"/>
              </w:rPr>
            </w:pPr>
            <w:r>
              <w:rPr>
                <w:rFonts w:ascii="Calibri" w:hAnsi="Calibri" w:cs="Calibri"/>
                <w:sz w:val="28"/>
                <w:szCs w:val="28"/>
                <w:lang w:val="en-GB"/>
              </w:rPr>
              <w:t>ALOK KUMAR SINGH</w:t>
            </w:r>
          </w:p>
        </w:tc>
      </w:tr>
      <w:tr w:rsidR="007D40CC" w:rsidRPr="007307E1" w:rsidTr="00435573">
        <w:trPr>
          <w:trHeight w:val="546"/>
        </w:trPr>
        <w:tc>
          <w:tcPr>
            <w:tcW w:w="3031" w:type="dxa"/>
            <w:vAlign w:val="center"/>
          </w:tcPr>
          <w:p w:rsidR="007D40CC" w:rsidRPr="007307E1" w:rsidRDefault="007D40CC" w:rsidP="00BF166D">
            <w:pPr>
              <w:spacing w:line="360" w:lineRule="auto"/>
              <w:rPr>
                <w:rFonts w:ascii="Calibri" w:hAnsi="Calibri" w:cs="Calibri"/>
                <w:b/>
                <w:color w:val="1F497D"/>
                <w:sz w:val="28"/>
                <w:szCs w:val="28"/>
                <w:lang w:val="en-GB"/>
              </w:rPr>
            </w:pPr>
            <w:bookmarkStart w:id="6" w:name="_Toc294515520"/>
            <w:r w:rsidRPr="007307E1">
              <w:rPr>
                <w:rFonts w:ascii="Calibri" w:hAnsi="Calibri" w:cs="Calibri"/>
                <w:b/>
                <w:color w:val="1F497D"/>
                <w:sz w:val="28"/>
                <w:szCs w:val="28"/>
                <w:lang w:val="en-GB"/>
              </w:rPr>
              <w:t>Reg. No</w:t>
            </w:r>
            <w:bookmarkEnd w:id="6"/>
          </w:p>
        </w:tc>
        <w:tc>
          <w:tcPr>
            <w:tcW w:w="4609" w:type="dxa"/>
            <w:vAlign w:val="center"/>
          </w:tcPr>
          <w:p w:rsidR="007D40CC" w:rsidRPr="007307E1" w:rsidRDefault="007307E1" w:rsidP="00BF166D">
            <w:pPr>
              <w:spacing w:line="360" w:lineRule="auto"/>
              <w:rPr>
                <w:rFonts w:ascii="Calibri" w:hAnsi="Calibri" w:cs="Calibri"/>
                <w:color w:val="0070C0"/>
                <w:sz w:val="28"/>
                <w:szCs w:val="28"/>
                <w:lang w:val="en-GB"/>
              </w:rPr>
            </w:pPr>
            <w:r>
              <w:rPr>
                <w:rFonts w:ascii="Calibri" w:hAnsi="Calibri" w:cs="Calibri"/>
                <w:color w:val="0070C0"/>
                <w:sz w:val="28"/>
                <w:szCs w:val="28"/>
                <w:lang w:val="en-GB"/>
              </w:rPr>
              <w:t>17ETCS002020</w:t>
            </w:r>
          </w:p>
        </w:tc>
      </w:tr>
      <w:tr w:rsidR="007D40CC" w:rsidRPr="007307E1" w:rsidTr="00435573">
        <w:trPr>
          <w:trHeight w:val="546"/>
        </w:trPr>
        <w:tc>
          <w:tcPr>
            <w:tcW w:w="3031" w:type="dxa"/>
            <w:vAlign w:val="center"/>
          </w:tcPr>
          <w:p w:rsidR="007D40CC" w:rsidRPr="007307E1" w:rsidRDefault="00B8254A" w:rsidP="00BF166D">
            <w:pPr>
              <w:spacing w:line="360" w:lineRule="auto"/>
              <w:rPr>
                <w:rFonts w:ascii="Calibri" w:hAnsi="Calibri" w:cs="Calibri"/>
                <w:b/>
                <w:color w:val="1F497D"/>
                <w:sz w:val="28"/>
                <w:szCs w:val="28"/>
                <w:lang w:val="en-GB"/>
              </w:rPr>
            </w:pPr>
            <w:r w:rsidRPr="007307E1">
              <w:rPr>
                <w:rFonts w:ascii="Calibri" w:hAnsi="Calibri" w:cs="Calibri"/>
                <w:b/>
                <w:color w:val="1F497D"/>
                <w:sz w:val="28"/>
                <w:szCs w:val="28"/>
                <w:lang w:val="en-GB"/>
              </w:rPr>
              <w:t>Semester/Year</w:t>
            </w:r>
          </w:p>
        </w:tc>
        <w:tc>
          <w:tcPr>
            <w:tcW w:w="4609" w:type="dxa"/>
            <w:vAlign w:val="center"/>
          </w:tcPr>
          <w:p w:rsidR="007D40CC" w:rsidRPr="007307E1" w:rsidRDefault="007307E1" w:rsidP="00BF166D">
            <w:pPr>
              <w:spacing w:line="360" w:lineRule="auto"/>
              <w:rPr>
                <w:rFonts w:ascii="Calibri" w:hAnsi="Calibri" w:cs="Calibri"/>
                <w:color w:val="0070C0"/>
                <w:sz w:val="28"/>
                <w:szCs w:val="28"/>
                <w:lang w:val="en-GB"/>
              </w:rPr>
            </w:pPr>
            <w:r>
              <w:rPr>
                <w:rFonts w:ascii="Calibri" w:hAnsi="Calibri" w:cs="Calibri"/>
                <w:color w:val="0070C0"/>
                <w:sz w:val="28"/>
                <w:szCs w:val="28"/>
                <w:lang w:val="en-GB"/>
              </w:rPr>
              <w:t>FIRST</w:t>
            </w:r>
          </w:p>
        </w:tc>
      </w:tr>
      <w:tr w:rsidR="007D40CC" w:rsidRPr="007307E1" w:rsidTr="00435573">
        <w:trPr>
          <w:trHeight w:val="546"/>
        </w:trPr>
        <w:tc>
          <w:tcPr>
            <w:tcW w:w="3031" w:type="dxa"/>
            <w:vAlign w:val="center"/>
          </w:tcPr>
          <w:p w:rsidR="007D40CC" w:rsidRPr="007307E1" w:rsidRDefault="009D451D" w:rsidP="00BF166D">
            <w:pPr>
              <w:spacing w:line="360" w:lineRule="auto"/>
              <w:rPr>
                <w:rFonts w:ascii="Calibri" w:hAnsi="Calibri" w:cs="Calibri"/>
                <w:b/>
                <w:color w:val="1F497D"/>
                <w:sz w:val="28"/>
                <w:szCs w:val="28"/>
                <w:lang w:val="en-GB"/>
              </w:rPr>
            </w:pPr>
            <w:bookmarkStart w:id="7" w:name="_Toc294515524"/>
            <w:r w:rsidRPr="007307E1">
              <w:rPr>
                <w:rFonts w:ascii="Calibri" w:hAnsi="Calibri" w:cs="Calibri"/>
                <w:b/>
                <w:color w:val="1F497D"/>
                <w:sz w:val="28"/>
                <w:szCs w:val="28"/>
                <w:lang w:val="en-GB"/>
              </w:rPr>
              <w:t>Course</w:t>
            </w:r>
            <w:r w:rsidR="007D40CC" w:rsidRPr="007307E1">
              <w:rPr>
                <w:rFonts w:ascii="Calibri" w:hAnsi="Calibri" w:cs="Calibri"/>
                <w:b/>
                <w:color w:val="1F497D"/>
                <w:sz w:val="28"/>
                <w:szCs w:val="28"/>
                <w:lang w:val="en-GB"/>
              </w:rPr>
              <w:t xml:space="preserve"> Leader</w:t>
            </w:r>
            <w:bookmarkEnd w:id="7"/>
            <w:r w:rsidR="00B77DEA" w:rsidRPr="007307E1">
              <w:rPr>
                <w:rFonts w:ascii="Calibri" w:hAnsi="Calibri" w:cs="Calibri"/>
                <w:b/>
                <w:color w:val="1F497D"/>
                <w:sz w:val="28"/>
                <w:szCs w:val="28"/>
                <w:lang w:val="en-GB"/>
              </w:rPr>
              <w:t>/s</w:t>
            </w:r>
          </w:p>
        </w:tc>
        <w:tc>
          <w:tcPr>
            <w:tcW w:w="4609" w:type="dxa"/>
            <w:vAlign w:val="center"/>
          </w:tcPr>
          <w:p w:rsidR="007D40CC" w:rsidRPr="007307E1" w:rsidRDefault="007307E1" w:rsidP="00BF166D">
            <w:pPr>
              <w:spacing w:line="360" w:lineRule="auto"/>
              <w:rPr>
                <w:rFonts w:ascii="Calibri" w:hAnsi="Calibri" w:cs="Calibri"/>
                <w:color w:val="0070C0"/>
                <w:sz w:val="28"/>
                <w:szCs w:val="28"/>
                <w:lang w:val="en-GB"/>
              </w:rPr>
            </w:pPr>
            <w:r>
              <w:rPr>
                <w:rFonts w:ascii="Calibri" w:hAnsi="Calibri" w:cs="Calibri"/>
                <w:color w:val="0070C0"/>
                <w:sz w:val="28"/>
                <w:szCs w:val="28"/>
                <w:lang w:val="en-GB"/>
              </w:rPr>
              <w:t>MR. NIKIIL</w:t>
            </w:r>
          </w:p>
        </w:tc>
      </w:tr>
    </w:tbl>
    <w:p w:rsidR="007D40CC" w:rsidRPr="00EF1E72" w:rsidRDefault="007D40CC" w:rsidP="00BF166D">
      <w:pPr>
        <w:spacing w:line="360" w:lineRule="auto"/>
        <w:ind w:left="1440" w:firstLine="720"/>
        <w:rPr>
          <w:rFonts w:ascii="Calibri" w:hAnsi="Calibri" w:cs="Calibri"/>
          <w:sz w:val="22"/>
          <w:szCs w:val="22"/>
        </w:rPr>
      </w:pPr>
    </w:p>
    <w:p w:rsidR="007D40CC" w:rsidRPr="00EF1E72" w:rsidRDefault="007D40CC" w:rsidP="00BF166D">
      <w:pPr>
        <w:tabs>
          <w:tab w:val="left" w:pos="3975"/>
        </w:tabs>
        <w:spacing w:line="360" w:lineRule="auto"/>
        <w:rPr>
          <w:rFonts w:ascii="Calibri" w:hAnsi="Calibri" w:cs="Calibri"/>
          <w:sz w:val="22"/>
          <w:szCs w:val="22"/>
        </w:rPr>
      </w:pPr>
    </w:p>
    <w:p w:rsidR="007D40CC" w:rsidRPr="00EF1E72" w:rsidRDefault="007D40CC" w:rsidP="00BF166D">
      <w:pPr>
        <w:tabs>
          <w:tab w:val="left" w:pos="3975"/>
          <w:tab w:val="left" w:pos="7080"/>
        </w:tabs>
        <w:spacing w:line="360" w:lineRule="auto"/>
        <w:rPr>
          <w:rFonts w:ascii="Calibri" w:hAnsi="Calibri" w:cs="Calibri"/>
          <w:sz w:val="22"/>
          <w:szCs w:val="22"/>
        </w:rPr>
      </w:pPr>
    </w:p>
    <w:p w:rsidR="006646F4" w:rsidRPr="00EF1E72" w:rsidRDefault="006646F4" w:rsidP="00BF166D">
      <w:pPr>
        <w:tabs>
          <w:tab w:val="left" w:pos="3975"/>
          <w:tab w:val="left" w:pos="7080"/>
        </w:tabs>
        <w:spacing w:line="360" w:lineRule="auto"/>
        <w:rPr>
          <w:rFonts w:ascii="Calibri" w:hAnsi="Calibri" w:cs="Calibri"/>
          <w:sz w:val="22"/>
          <w:szCs w:val="22"/>
        </w:rPr>
      </w:pPr>
    </w:p>
    <w:p w:rsidR="006646F4" w:rsidRPr="00EF1E72" w:rsidRDefault="006646F4" w:rsidP="00BF166D">
      <w:pPr>
        <w:tabs>
          <w:tab w:val="left" w:pos="3975"/>
          <w:tab w:val="left" w:pos="7080"/>
        </w:tabs>
        <w:spacing w:line="360" w:lineRule="auto"/>
        <w:rPr>
          <w:rFonts w:ascii="Calibri" w:hAnsi="Calibri" w:cs="Calibri"/>
          <w:sz w:val="22"/>
          <w:szCs w:val="22"/>
        </w:rPr>
      </w:pPr>
    </w:p>
    <w:p w:rsidR="006646F4" w:rsidRPr="00EF1E72" w:rsidRDefault="006646F4" w:rsidP="00BF166D">
      <w:pPr>
        <w:tabs>
          <w:tab w:val="left" w:pos="3975"/>
          <w:tab w:val="left" w:pos="7080"/>
        </w:tabs>
        <w:spacing w:line="360" w:lineRule="auto"/>
        <w:rPr>
          <w:rFonts w:ascii="Calibri" w:hAnsi="Calibri" w:cs="Calibri"/>
          <w:sz w:val="22"/>
          <w:szCs w:val="22"/>
        </w:rPr>
      </w:pPr>
    </w:p>
    <w:p w:rsidR="006646F4" w:rsidRPr="00EF1E72" w:rsidRDefault="006646F4" w:rsidP="00BF166D">
      <w:pPr>
        <w:tabs>
          <w:tab w:val="left" w:pos="3975"/>
          <w:tab w:val="left" w:pos="7080"/>
        </w:tabs>
        <w:spacing w:line="360" w:lineRule="auto"/>
        <w:rPr>
          <w:rFonts w:ascii="Calibri" w:hAnsi="Calibri" w:cs="Calibri"/>
          <w:sz w:val="22"/>
          <w:szCs w:val="22"/>
        </w:rPr>
      </w:pPr>
    </w:p>
    <w:p w:rsidR="006646F4" w:rsidRPr="00EF1E72" w:rsidRDefault="006646F4" w:rsidP="00BF166D">
      <w:pPr>
        <w:tabs>
          <w:tab w:val="left" w:pos="3975"/>
          <w:tab w:val="left" w:pos="7080"/>
        </w:tabs>
        <w:spacing w:line="360" w:lineRule="auto"/>
        <w:rPr>
          <w:rFonts w:ascii="Calibri" w:hAnsi="Calibri" w:cs="Calibri"/>
          <w:sz w:val="22"/>
          <w:szCs w:val="22"/>
        </w:rPr>
      </w:pPr>
    </w:p>
    <w:p w:rsidR="006646F4" w:rsidRPr="00EF1E72" w:rsidRDefault="006646F4" w:rsidP="00BF166D">
      <w:pPr>
        <w:tabs>
          <w:tab w:val="left" w:pos="3975"/>
          <w:tab w:val="left" w:pos="7080"/>
        </w:tabs>
        <w:spacing w:line="360" w:lineRule="auto"/>
        <w:rPr>
          <w:rFonts w:ascii="Calibri" w:hAnsi="Calibri" w:cs="Calibri"/>
          <w:sz w:val="22"/>
          <w:szCs w:val="22"/>
        </w:rPr>
      </w:pPr>
    </w:p>
    <w:p w:rsidR="006646F4" w:rsidRPr="00EF1E72" w:rsidRDefault="006646F4" w:rsidP="00BF166D">
      <w:pPr>
        <w:tabs>
          <w:tab w:val="left" w:pos="3975"/>
          <w:tab w:val="left" w:pos="7080"/>
        </w:tabs>
        <w:spacing w:line="360" w:lineRule="auto"/>
        <w:rPr>
          <w:rFonts w:ascii="Calibri" w:hAnsi="Calibri" w:cs="Calibri"/>
          <w:sz w:val="22"/>
          <w:szCs w:val="22"/>
        </w:rPr>
      </w:pPr>
    </w:p>
    <w:p w:rsidR="007D40CC" w:rsidRPr="00EF1E72" w:rsidRDefault="007D40CC" w:rsidP="00BF166D">
      <w:pPr>
        <w:tabs>
          <w:tab w:val="left" w:pos="3975"/>
          <w:tab w:val="left" w:pos="7080"/>
        </w:tabs>
        <w:spacing w:line="360" w:lineRule="auto"/>
        <w:rPr>
          <w:rFonts w:ascii="Calibri" w:hAnsi="Calibri" w:cs="Calibri"/>
          <w:sz w:val="22"/>
          <w:szCs w:val="22"/>
        </w:rPr>
      </w:pPr>
    </w:p>
    <w:p w:rsidR="007D40CC" w:rsidRPr="00EF1E72" w:rsidRDefault="007D40CC" w:rsidP="00BF166D">
      <w:pPr>
        <w:spacing w:line="360" w:lineRule="auto"/>
        <w:jc w:val="right"/>
        <w:rPr>
          <w:rFonts w:ascii="Calibri" w:hAnsi="Calibri" w:cs="Calibri"/>
          <w:sz w:val="22"/>
          <w:szCs w:val="22"/>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18"/>
        <w:gridCol w:w="1514"/>
        <w:gridCol w:w="392"/>
        <w:gridCol w:w="365"/>
        <w:gridCol w:w="460"/>
        <w:gridCol w:w="1662"/>
        <w:gridCol w:w="737"/>
        <w:gridCol w:w="1918"/>
      </w:tblGrid>
      <w:tr w:rsidR="007D40CC" w:rsidRPr="00EF1E72" w:rsidTr="00E85847">
        <w:trPr>
          <w:trHeight w:val="350"/>
        </w:trPr>
        <w:tc>
          <w:tcPr>
            <w:tcW w:w="9410" w:type="dxa"/>
            <w:gridSpan w:val="9"/>
          </w:tcPr>
          <w:p w:rsidR="007D40CC" w:rsidRPr="0023443C" w:rsidRDefault="007D40CC" w:rsidP="00BF166D">
            <w:pPr>
              <w:pStyle w:val="Heading1"/>
              <w:spacing w:before="120" w:after="120" w:line="360" w:lineRule="auto"/>
              <w:jc w:val="center"/>
              <w:rPr>
                <w:rFonts w:ascii="Calibri" w:hAnsi="Calibri" w:cs="Calibri"/>
                <w:b/>
                <w:sz w:val="24"/>
              </w:rPr>
            </w:pPr>
            <w:bookmarkStart w:id="8" w:name="_Toc185910103"/>
            <w:bookmarkStart w:id="9" w:name="_Toc294515530"/>
            <w:bookmarkStart w:id="10" w:name="_Toc498911365"/>
            <w:r w:rsidRPr="0023443C">
              <w:rPr>
                <w:rFonts w:ascii="Calibri" w:hAnsi="Calibri" w:cs="Calibri"/>
                <w:b/>
                <w:sz w:val="24"/>
              </w:rPr>
              <w:t>Declaration</w:t>
            </w:r>
            <w:bookmarkEnd w:id="8"/>
            <w:r w:rsidRPr="0023443C">
              <w:rPr>
                <w:rFonts w:ascii="Calibri" w:hAnsi="Calibri" w:cs="Calibri"/>
                <w:b/>
                <w:sz w:val="24"/>
              </w:rPr>
              <w:t xml:space="preserve"> Sheet</w:t>
            </w:r>
            <w:bookmarkEnd w:id="9"/>
            <w:bookmarkEnd w:id="10"/>
          </w:p>
        </w:tc>
      </w:tr>
      <w:tr w:rsidR="007D40CC" w:rsidRPr="00EF1E72" w:rsidTr="00435573">
        <w:trPr>
          <w:trHeight w:val="358"/>
        </w:trPr>
        <w:tc>
          <w:tcPr>
            <w:tcW w:w="1818" w:type="dxa"/>
            <w:vAlign w:val="center"/>
          </w:tcPr>
          <w:p w:rsidR="007D40CC" w:rsidRPr="0023443C" w:rsidRDefault="007D40CC" w:rsidP="00BF166D">
            <w:pPr>
              <w:tabs>
                <w:tab w:val="left" w:pos="3975"/>
                <w:tab w:val="left" w:pos="7080"/>
              </w:tabs>
              <w:spacing w:line="360" w:lineRule="auto"/>
              <w:rPr>
                <w:rFonts w:ascii="Calibri" w:hAnsi="Calibri" w:cs="Calibri"/>
              </w:rPr>
            </w:pPr>
            <w:r w:rsidRPr="0023443C">
              <w:rPr>
                <w:rFonts w:ascii="Calibri" w:hAnsi="Calibri" w:cs="Calibri"/>
              </w:rPr>
              <w:t>Student Name</w:t>
            </w:r>
          </w:p>
        </w:tc>
        <w:tc>
          <w:tcPr>
            <w:tcW w:w="7592" w:type="dxa"/>
            <w:gridSpan w:val="8"/>
            <w:vAlign w:val="center"/>
          </w:tcPr>
          <w:p w:rsidR="007D40CC" w:rsidRPr="0023443C" w:rsidRDefault="0023443C" w:rsidP="00BF166D">
            <w:pPr>
              <w:tabs>
                <w:tab w:val="left" w:pos="3975"/>
                <w:tab w:val="left" w:pos="7080"/>
              </w:tabs>
              <w:spacing w:line="360" w:lineRule="auto"/>
              <w:rPr>
                <w:rFonts w:ascii="Calibri" w:hAnsi="Calibri" w:cs="Calibri"/>
              </w:rPr>
            </w:pPr>
            <w:r w:rsidRPr="0023443C">
              <w:rPr>
                <w:rFonts w:ascii="Calibri" w:hAnsi="Calibri" w:cs="Calibri"/>
              </w:rPr>
              <w:t>ALOK KUMAR SINGH</w:t>
            </w:r>
          </w:p>
        </w:tc>
      </w:tr>
      <w:tr w:rsidR="007D40CC" w:rsidRPr="00EF1E72" w:rsidTr="00435573">
        <w:trPr>
          <w:trHeight w:val="352"/>
        </w:trPr>
        <w:tc>
          <w:tcPr>
            <w:tcW w:w="1818" w:type="dxa"/>
            <w:vAlign w:val="center"/>
          </w:tcPr>
          <w:p w:rsidR="007D40CC" w:rsidRPr="0023443C" w:rsidRDefault="007D40CC" w:rsidP="00BF166D">
            <w:pPr>
              <w:tabs>
                <w:tab w:val="left" w:pos="3975"/>
                <w:tab w:val="left" w:pos="7080"/>
              </w:tabs>
              <w:spacing w:line="360" w:lineRule="auto"/>
              <w:rPr>
                <w:rFonts w:ascii="Calibri" w:hAnsi="Calibri" w:cs="Calibri"/>
              </w:rPr>
            </w:pPr>
            <w:r w:rsidRPr="0023443C">
              <w:rPr>
                <w:rFonts w:ascii="Calibri" w:hAnsi="Calibri" w:cs="Calibri"/>
              </w:rPr>
              <w:t>Reg. No</w:t>
            </w:r>
          </w:p>
        </w:tc>
        <w:tc>
          <w:tcPr>
            <w:tcW w:w="7592" w:type="dxa"/>
            <w:gridSpan w:val="8"/>
            <w:vAlign w:val="center"/>
          </w:tcPr>
          <w:p w:rsidR="007D40CC" w:rsidRPr="0023443C" w:rsidRDefault="0023443C" w:rsidP="00BF166D">
            <w:pPr>
              <w:tabs>
                <w:tab w:val="left" w:pos="3975"/>
                <w:tab w:val="left" w:pos="7080"/>
              </w:tabs>
              <w:spacing w:line="360" w:lineRule="auto"/>
              <w:rPr>
                <w:rFonts w:ascii="Calibri" w:hAnsi="Calibri" w:cs="Calibri"/>
              </w:rPr>
            </w:pPr>
            <w:r w:rsidRPr="0023443C">
              <w:rPr>
                <w:rFonts w:ascii="Calibri" w:hAnsi="Calibri" w:cs="Calibri"/>
              </w:rPr>
              <w:t>17ETCS002020</w:t>
            </w:r>
          </w:p>
        </w:tc>
      </w:tr>
      <w:tr w:rsidR="007D40CC" w:rsidRPr="00EF1E72" w:rsidTr="00435573">
        <w:trPr>
          <w:trHeight w:val="361"/>
        </w:trPr>
        <w:tc>
          <w:tcPr>
            <w:tcW w:w="1818" w:type="dxa"/>
            <w:vAlign w:val="center"/>
          </w:tcPr>
          <w:p w:rsidR="007D40CC" w:rsidRPr="0023443C" w:rsidRDefault="00B8254A" w:rsidP="00BF166D">
            <w:pPr>
              <w:tabs>
                <w:tab w:val="left" w:pos="3975"/>
                <w:tab w:val="left" w:pos="7080"/>
              </w:tabs>
              <w:spacing w:line="360" w:lineRule="auto"/>
              <w:rPr>
                <w:rFonts w:ascii="Calibri" w:hAnsi="Calibri" w:cs="Calibri"/>
              </w:rPr>
            </w:pPr>
            <w:proofErr w:type="spellStart"/>
            <w:r w:rsidRPr="0023443C">
              <w:rPr>
                <w:rFonts w:ascii="Calibri" w:hAnsi="Calibri" w:cs="Calibri"/>
              </w:rPr>
              <w:t>Programme</w:t>
            </w:r>
            <w:proofErr w:type="spellEnd"/>
          </w:p>
        </w:tc>
        <w:tc>
          <w:tcPr>
            <w:tcW w:w="3825" w:type="dxa"/>
            <w:gridSpan w:val="5"/>
            <w:vAlign w:val="center"/>
          </w:tcPr>
          <w:p w:rsidR="007D40CC" w:rsidRPr="0023443C" w:rsidRDefault="0023443C" w:rsidP="00BF166D">
            <w:pPr>
              <w:tabs>
                <w:tab w:val="left" w:pos="3975"/>
                <w:tab w:val="left" w:pos="7080"/>
              </w:tabs>
              <w:spacing w:line="360" w:lineRule="auto"/>
              <w:rPr>
                <w:rFonts w:ascii="Calibri" w:hAnsi="Calibri" w:cs="Calibri"/>
              </w:rPr>
            </w:pPr>
            <w:r w:rsidRPr="0023443C">
              <w:rPr>
                <w:rFonts w:ascii="Calibri" w:hAnsi="Calibri" w:cs="Calibri"/>
              </w:rPr>
              <w:t>FET</w:t>
            </w:r>
          </w:p>
        </w:tc>
        <w:tc>
          <w:tcPr>
            <w:tcW w:w="776" w:type="dxa"/>
            <w:vAlign w:val="center"/>
          </w:tcPr>
          <w:p w:rsidR="007D40CC" w:rsidRPr="0023443C" w:rsidRDefault="00B8254A" w:rsidP="00BF166D">
            <w:pPr>
              <w:tabs>
                <w:tab w:val="left" w:pos="3975"/>
                <w:tab w:val="left" w:pos="7080"/>
              </w:tabs>
              <w:spacing w:line="360" w:lineRule="auto"/>
              <w:rPr>
                <w:rFonts w:ascii="Calibri" w:hAnsi="Calibri" w:cs="Calibri"/>
              </w:rPr>
            </w:pPr>
            <w:r w:rsidRPr="0023443C">
              <w:rPr>
                <w:rFonts w:ascii="Calibri" w:hAnsi="Calibri" w:cs="Calibri"/>
              </w:rPr>
              <w:t>Semester/Year</w:t>
            </w:r>
          </w:p>
        </w:tc>
        <w:tc>
          <w:tcPr>
            <w:tcW w:w="2991" w:type="dxa"/>
            <w:gridSpan w:val="2"/>
            <w:vAlign w:val="center"/>
          </w:tcPr>
          <w:p w:rsidR="007D40CC" w:rsidRPr="0023443C" w:rsidRDefault="0023443C" w:rsidP="00BF166D">
            <w:pPr>
              <w:tabs>
                <w:tab w:val="left" w:pos="3975"/>
                <w:tab w:val="left" w:pos="7080"/>
              </w:tabs>
              <w:spacing w:line="360" w:lineRule="auto"/>
              <w:rPr>
                <w:rFonts w:ascii="Calibri" w:hAnsi="Calibri" w:cs="Calibri"/>
              </w:rPr>
            </w:pPr>
            <w:r w:rsidRPr="0023443C">
              <w:rPr>
                <w:rFonts w:ascii="Calibri" w:hAnsi="Calibri" w:cs="Calibri"/>
              </w:rPr>
              <w:t>FIRST</w:t>
            </w:r>
          </w:p>
        </w:tc>
      </w:tr>
      <w:tr w:rsidR="007D40CC" w:rsidRPr="00EF1E72" w:rsidTr="00435573">
        <w:trPr>
          <w:trHeight w:val="418"/>
        </w:trPr>
        <w:tc>
          <w:tcPr>
            <w:tcW w:w="1818" w:type="dxa"/>
            <w:vAlign w:val="center"/>
          </w:tcPr>
          <w:p w:rsidR="007D40CC" w:rsidRPr="0023443C" w:rsidRDefault="009D451D" w:rsidP="00BF166D">
            <w:pPr>
              <w:tabs>
                <w:tab w:val="left" w:pos="3975"/>
                <w:tab w:val="left" w:pos="7080"/>
              </w:tabs>
              <w:spacing w:line="360" w:lineRule="auto"/>
              <w:rPr>
                <w:rFonts w:ascii="Calibri" w:hAnsi="Calibri" w:cs="Calibri"/>
              </w:rPr>
            </w:pPr>
            <w:r w:rsidRPr="0023443C">
              <w:rPr>
                <w:rFonts w:ascii="Calibri" w:hAnsi="Calibri" w:cs="Calibri"/>
              </w:rPr>
              <w:t>Course</w:t>
            </w:r>
            <w:r w:rsidR="007D40CC" w:rsidRPr="0023443C">
              <w:rPr>
                <w:rFonts w:ascii="Calibri" w:hAnsi="Calibri" w:cs="Calibri"/>
              </w:rPr>
              <w:t xml:space="preserve"> Code</w:t>
            </w:r>
          </w:p>
        </w:tc>
        <w:tc>
          <w:tcPr>
            <w:tcW w:w="7592" w:type="dxa"/>
            <w:gridSpan w:val="8"/>
            <w:vAlign w:val="center"/>
          </w:tcPr>
          <w:p w:rsidR="007D40CC" w:rsidRPr="0023443C" w:rsidRDefault="0023443C" w:rsidP="00BF166D">
            <w:pPr>
              <w:tabs>
                <w:tab w:val="left" w:pos="3975"/>
                <w:tab w:val="left" w:pos="7080"/>
              </w:tabs>
              <w:spacing w:line="360" w:lineRule="auto"/>
              <w:rPr>
                <w:rFonts w:ascii="Calibri" w:hAnsi="Calibri" w:cs="Calibri"/>
              </w:rPr>
            </w:pPr>
            <w:r w:rsidRPr="0023443C">
              <w:rPr>
                <w:rFonts w:ascii="Calibri" w:hAnsi="Calibri" w:cs="Calibri"/>
              </w:rPr>
              <w:t>MCC102A</w:t>
            </w:r>
          </w:p>
        </w:tc>
      </w:tr>
      <w:tr w:rsidR="007D40CC" w:rsidRPr="00EF1E72" w:rsidTr="00435573">
        <w:trPr>
          <w:trHeight w:val="370"/>
        </w:trPr>
        <w:tc>
          <w:tcPr>
            <w:tcW w:w="1818" w:type="dxa"/>
            <w:vAlign w:val="center"/>
          </w:tcPr>
          <w:p w:rsidR="007D40CC" w:rsidRPr="0023443C" w:rsidRDefault="009D451D" w:rsidP="00BF166D">
            <w:pPr>
              <w:tabs>
                <w:tab w:val="left" w:pos="3975"/>
                <w:tab w:val="left" w:pos="7080"/>
              </w:tabs>
              <w:spacing w:line="360" w:lineRule="auto"/>
              <w:rPr>
                <w:rFonts w:ascii="Calibri" w:hAnsi="Calibri" w:cs="Calibri"/>
              </w:rPr>
            </w:pPr>
            <w:r w:rsidRPr="0023443C">
              <w:rPr>
                <w:rFonts w:ascii="Calibri" w:hAnsi="Calibri" w:cs="Calibri"/>
              </w:rPr>
              <w:t xml:space="preserve">Course </w:t>
            </w:r>
            <w:r w:rsidR="007D40CC" w:rsidRPr="0023443C">
              <w:rPr>
                <w:rFonts w:ascii="Calibri" w:hAnsi="Calibri" w:cs="Calibri"/>
              </w:rPr>
              <w:t>Title</w:t>
            </w:r>
          </w:p>
        </w:tc>
        <w:tc>
          <w:tcPr>
            <w:tcW w:w="7592" w:type="dxa"/>
            <w:gridSpan w:val="8"/>
            <w:vAlign w:val="center"/>
          </w:tcPr>
          <w:p w:rsidR="007D40CC" w:rsidRPr="0023443C" w:rsidRDefault="0023443C" w:rsidP="00BF166D">
            <w:pPr>
              <w:tabs>
                <w:tab w:val="left" w:pos="3975"/>
                <w:tab w:val="left" w:pos="7080"/>
              </w:tabs>
              <w:spacing w:line="360" w:lineRule="auto"/>
              <w:rPr>
                <w:rFonts w:ascii="Calibri" w:hAnsi="Calibri" w:cs="Calibri"/>
              </w:rPr>
            </w:pPr>
            <w:r w:rsidRPr="0023443C">
              <w:rPr>
                <w:rFonts w:ascii="Calibri" w:hAnsi="Calibri" w:cs="Calibri"/>
              </w:rPr>
              <w:t>Environmental Studies</w:t>
            </w:r>
          </w:p>
        </w:tc>
      </w:tr>
      <w:tr w:rsidR="007D40CC" w:rsidRPr="00EF1E72" w:rsidTr="00435573">
        <w:trPr>
          <w:trHeight w:val="352"/>
        </w:trPr>
        <w:tc>
          <w:tcPr>
            <w:tcW w:w="1818" w:type="dxa"/>
            <w:vAlign w:val="center"/>
          </w:tcPr>
          <w:p w:rsidR="007D40CC" w:rsidRPr="0023443C" w:rsidRDefault="009D451D" w:rsidP="00BF166D">
            <w:pPr>
              <w:tabs>
                <w:tab w:val="left" w:pos="3975"/>
                <w:tab w:val="left" w:pos="7080"/>
              </w:tabs>
              <w:spacing w:line="360" w:lineRule="auto"/>
              <w:rPr>
                <w:rFonts w:ascii="Calibri" w:hAnsi="Calibri" w:cs="Calibri"/>
              </w:rPr>
            </w:pPr>
            <w:r w:rsidRPr="0023443C">
              <w:rPr>
                <w:rFonts w:ascii="Calibri" w:hAnsi="Calibri" w:cs="Calibri"/>
              </w:rPr>
              <w:t>Course</w:t>
            </w:r>
            <w:r w:rsidR="007D40CC" w:rsidRPr="0023443C">
              <w:rPr>
                <w:rFonts w:ascii="Calibri" w:hAnsi="Calibri" w:cs="Calibri"/>
              </w:rPr>
              <w:t xml:space="preserve"> Date</w:t>
            </w:r>
          </w:p>
        </w:tc>
        <w:tc>
          <w:tcPr>
            <w:tcW w:w="2469" w:type="dxa"/>
            <w:gridSpan w:val="2"/>
            <w:vAlign w:val="center"/>
          </w:tcPr>
          <w:p w:rsidR="007D40CC" w:rsidRPr="0023443C" w:rsidRDefault="007D40CC" w:rsidP="00BF166D">
            <w:pPr>
              <w:tabs>
                <w:tab w:val="left" w:pos="3975"/>
                <w:tab w:val="left" w:pos="7080"/>
              </w:tabs>
              <w:spacing w:line="360" w:lineRule="auto"/>
              <w:rPr>
                <w:rFonts w:ascii="Calibri" w:hAnsi="Calibri" w:cs="Calibri"/>
              </w:rPr>
            </w:pPr>
          </w:p>
        </w:tc>
        <w:tc>
          <w:tcPr>
            <w:tcW w:w="820" w:type="dxa"/>
            <w:gridSpan w:val="2"/>
          </w:tcPr>
          <w:p w:rsidR="007D40CC" w:rsidRPr="0023443C" w:rsidRDefault="007D40CC" w:rsidP="00BF166D">
            <w:pPr>
              <w:tabs>
                <w:tab w:val="left" w:pos="3975"/>
                <w:tab w:val="left" w:pos="7080"/>
              </w:tabs>
              <w:spacing w:line="360" w:lineRule="auto"/>
              <w:rPr>
                <w:rFonts w:ascii="Calibri" w:hAnsi="Calibri" w:cs="Calibri"/>
              </w:rPr>
            </w:pPr>
            <w:r w:rsidRPr="0023443C">
              <w:rPr>
                <w:rFonts w:ascii="Calibri" w:hAnsi="Calibri" w:cs="Calibri"/>
              </w:rPr>
              <w:t>to</w:t>
            </w:r>
          </w:p>
        </w:tc>
        <w:tc>
          <w:tcPr>
            <w:tcW w:w="4303" w:type="dxa"/>
            <w:gridSpan w:val="4"/>
            <w:vAlign w:val="center"/>
          </w:tcPr>
          <w:p w:rsidR="007D40CC" w:rsidRPr="0023443C" w:rsidRDefault="007D40CC" w:rsidP="00BF166D">
            <w:pPr>
              <w:tabs>
                <w:tab w:val="left" w:pos="3975"/>
                <w:tab w:val="left" w:pos="7080"/>
              </w:tabs>
              <w:spacing w:line="360" w:lineRule="auto"/>
              <w:rPr>
                <w:rFonts w:ascii="Calibri" w:hAnsi="Calibri" w:cs="Calibri"/>
              </w:rPr>
            </w:pPr>
          </w:p>
        </w:tc>
      </w:tr>
      <w:tr w:rsidR="007D40CC" w:rsidRPr="00EF1E72" w:rsidTr="00435573">
        <w:trPr>
          <w:trHeight w:val="368"/>
        </w:trPr>
        <w:tc>
          <w:tcPr>
            <w:tcW w:w="1818" w:type="dxa"/>
            <w:vAlign w:val="center"/>
          </w:tcPr>
          <w:p w:rsidR="007D40CC" w:rsidRPr="0023443C" w:rsidRDefault="009D451D" w:rsidP="00BF166D">
            <w:pPr>
              <w:tabs>
                <w:tab w:val="left" w:pos="3975"/>
                <w:tab w:val="left" w:pos="7080"/>
              </w:tabs>
              <w:spacing w:line="360" w:lineRule="auto"/>
              <w:rPr>
                <w:rFonts w:ascii="Calibri" w:hAnsi="Calibri" w:cs="Calibri"/>
              </w:rPr>
            </w:pPr>
            <w:r w:rsidRPr="0023443C">
              <w:rPr>
                <w:rFonts w:ascii="Calibri" w:hAnsi="Calibri" w:cs="Calibri"/>
              </w:rPr>
              <w:t>Course</w:t>
            </w:r>
            <w:r w:rsidR="007D40CC" w:rsidRPr="0023443C">
              <w:rPr>
                <w:rFonts w:ascii="Calibri" w:hAnsi="Calibri" w:cs="Calibri"/>
              </w:rPr>
              <w:t xml:space="preserve"> Leader</w:t>
            </w:r>
          </w:p>
        </w:tc>
        <w:tc>
          <w:tcPr>
            <w:tcW w:w="7592" w:type="dxa"/>
            <w:gridSpan w:val="8"/>
            <w:vAlign w:val="center"/>
          </w:tcPr>
          <w:p w:rsidR="007D40CC" w:rsidRPr="0023443C" w:rsidRDefault="0023443C" w:rsidP="00BF166D">
            <w:pPr>
              <w:tabs>
                <w:tab w:val="left" w:pos="3975"/>
                <w:tab w:val="left" w:pos="7080"/>
              </w:tabs>
              <w:spacing w:line="360" w:lineRule="auto"/>
              <w:rPr>
                <w:rFonts w:ascii="Calibri" w:hAnsi="Calibri" w:cs="Calibri"/>
              </w:rPr>
            </w:pPr>
            <w:r w:rsidRPr="0023443C">
              <w:rPr>
                <w:rFonts w:ascii="Calibri" w:hAnsi="Calibri" w:cs="Calibri"/>
              </w:rPr>
              <w:t>MR. NIKHIL</w:t>
            </w:r>
          </w:p>
        </w:tc>
      </w:tr>
      <w:tr w:rsidR="007D40CC" w:rsidRPr="00EF1E72" w:rsidTr="00435573">
        <w:trPr>
          <w:trHeight w:val="1621"/>
        </w:trPr>
        <w:tc>
          <w:tcPr>
            <w:tcW w:w="9410" w:type="dxa"/>
            <w:gridSpan w:val="9"/>
            <w:vAlign w:val="center"/>
          </w:tcPr>
          <w:p w:rsidR="001E3243" w:rsidRPr="0023443C" w:rsidRDefault="001E3243" w:rsidP="00BF166D">
            <w:pPr>
              <w:spacing w:line="360" w:lineRule="auto"/>
              <w:rPr>
                <w:rFonts w:ascii="Calibri" w:hAnsi="Calibri" w:cs="Calibri"/>
                <w:b/>
              </w:rPr>
            </w:pPr>
          </w:p>
          <w:p w:rsidR="001E3243" w:rsidRPr="0023443C" w:rsidRDefault="001E3243" w:rsidP="00BF166D">
            <w:pPr>
              <w:spacing w:line="360" w:lineRule="auto"/>
              <w:rPr>
                <w:rFonts w:ascii="Calibri" w:hAnsi="Calibri" w:cs="Calibri"/>
                <w:b/>
              </w:rPr>
            </w:pPr>
          </w:p>
          <w:p w:rsidR="007D40CC" w:rsidRPr="0023443C" w:rsidRDefault="007D40CC" w:rsidP="00BF166D">
            <w:pPr>
              <w:spacing w:line="360" w:lineRule="auto"/>
              <w:rPr>
                <w:rFonts w:ascii="Calibri" w:hAnsi="Calibri" w:cs="Calibri"/>
                <w:b/>
              </w:rPr>
            </w:pPr>
            <w:r w:rsidRPr="0023443C">
              <w:rPr>
                <w:rFonts w:ascii="Calibri" w:hAnsi="Calibri" w:cs="Calibri"/>
                <w:b/>
              </w:rPr>
              <w:t>Declaration</w:t>
            </w:r>
          </w:p>
          <w:p w:rsidR="001E3243" w:rsidRPr="0023443C" w:rsidRDefault="001E3243" w:rsidP="00BF166D">
            <w:pPr>
              <w:spacing w:line="360" w:lineRule="auto"/>
              <w:rPr>
                <w:rFonts w:ascii="Calibri" w:hAnsi="Calibri" w:cs="Calibri"/>
                <w:b/>
              </w:rPr>
            </w:pPr>
          </w:p>
          <w:p w:rsidR="007D40CC" w:rsidRPr="0023443C" w:rsidRDefault="007D40CC" w:rsidP="00BF166D">
            <w:pPr>
              <w:spacing w:line="360" w:lineRule="auto"/>
              <w:ind w:left="360" w:right="374"/>
              <w:jc w:val="both"/>
              <w:rPr>
                <w:rFonts w:ascii="Calibri" w:hAnsi="Calibri" w:cs="Calibri"/>
                <w:kern w:val="28"/>
              </w:rPr>
            </w:pPr>
            <w:r w:rsidRPr="0023443C">
              <w:rPr>
                <w:rFonts w:ascii="Calibri" w:hAnsi="Calibri" w:cs="Calibri"/>
                <w:kern w:val="28"/>
              </w:rPr>
              <w:t>The assignment submitted herewith is a result of my own investigations and that I have conformed to the guidelines against</w:t>
            </w:r>
            <w:r w:rsidR="006646F4" w:rsidRPr="0023443C">
              <w:rPr>
                <w:rFonts w:ascii="Calibri" w:hAnsi="Calibri" w:cs="Calibri"/>
                <w:kern w:val="28"/>
              </w:rPr>
              <w:t xml:space="preserve"> plagiarism as laid out in the </w:t>
            </w:r>
            <w:r w:rsidRPr="0023443C">
              <w:rPr>
                <w:rFonts w:ascii="Calibri" w:hAnsi="Calibri" w:cs="Calibri"/>
                <w:kern w:val="28"/>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23443C" w:rsidRDefault="001E3243" w:rsidP="00BF166D">
            <w:pPr>
              <w:spacing w:line="360" w:lineRule="auto"/>
              <w:ind w:left="360" w:right="225"/>
              <w:jc w:val="both"/>
              <w:rPr>
                <w:rFonts w:ascii="Calibri" w:hAnsi="Calibri" w:cs="Calibri"/>
                <w:kern w:val="28"/>
              </w:rPr>
            </w:pPr>
          </w:p>
          <w:p w:rsidR="001E3243" w:rsidRPr="0023443C" w:rsidRDefault="001E3243" w:rsidP="00BF166D">
            <w:pPr>
              <w:spacing w:line="360" w:lineRule="auto"/>
              <w:ind w:left="360" w:right="225"/>
              <w:jc w:val="both"/>
              <w:rPr>
                <w:rFonts w:ascii="Calibri" w:hAnsi="Calibri" w:cs="Calibri"/>
                <w:kern w:val="28"/>
              </w:rPr>
            </w:pPr>
          </w:p>
        </w:tc>
      </w:tr>
      <w:tr w:rsidR="007D40CC" w:rsidRPr="00EF1E72" w:rsidTr="001E3243">
        <w:trPr>
          <w:trHeight w:val="877"/>
        </w:trPr>
        <w:tc>
          <w:tcPr>
            <w:tcW w:w="2528" w:type="dxa"/>
            <w:gridSpan w:val="2"/>
            <w:vAlign w:val="center"/>
          </w:tcPr>
          <w:p w:rsidR="007D40CC" w:rsidRPr="0023443C" w:rsidRDefault="007D40CC" w:rsidP="00BF166D">
            <w:pPr>
              <w:tabs>
                <w:tab w:val="left" w:pos="3975"/>
                <w:tab w:val="left" w:pos="7080"/>
              </w:tabs>
              <w:spacing w:line="360" w:lineRule="auto"/>
              <w:rPr>
                <w:rFonts w:ascii="Calibri" w:hAnsi="Calibri" w:cs="Calibri"/>
              </w:rPr>
            </w:pPr>
            <w:r w:rsidRPr="0023443C">
              <w:rPr>
                <w:rFonts w:ascii="Calibri" w:hAnsi="Calibri" w:cs="Calibri"/>
              </w:rPr>
              <w:t xml:space="preserve">Signature of the </w:t>
            </w:r>
            <w:r w:rsidR="00A35642" w:rsidRPr="0023443C">
              <w:rPr>
                <w:rFonts w:ascii="Calibri" w:hAnsi="Calibri" w:cs="Calibri"/>
              </w:rPr>
              <w:t>S</w:t>
            </w:r>
            <w:r w:rsidRPr="0023443C">
              <w:rPr>
                <w:rFonts w:ascii="Calibri" w:hAnsi="Calibri" w:cs="Calibri"/>
              </w:rPr>
              <w:t>tudent</w:t>
            </w:r>
          </w:p>
        </w:tc>
        <w:tc>
          <w:tcPr>
            <w:tcW w:w="3891" w:type="dxa"/>
            <w:gridSpan w:val="5"/>
            <w:vAlign w:val="center"/>
          </w:tcPr>
          <w:p w:rsidR="007D40CC" w:rsidRPr="0023443C" w:rsidRDefault="007D40CC" w:rsidP="00BF166D">
            <w:pPr>
              <w:tabs>
                <w:tab w:val="left" w:pos="3975"/>
                <w:tab w:val="left" w:pos="7080"/>
              </w:tabs>
              <w:spacing w:line="360" w:lineRule="auto"/>
              <w:rPr>
                <w:rFonts w:ascii="Calibri" w:hAnsi="Calibri" w:cs="Calibri"/>
              </w:rPr>
            </w:pPr>
          </w:p>
        </w:tc>
        <w:tc>
          <w:tcPr>
            <w:tcW w:w="748" w:type="dxa"/>
            <w:vAlign w:val="center"/>
          </w:tcPr>
          <w:p w:rsidR="007D40CC" w:rsidRPr="0023443C" w:rsidRDefault="007D40CC" w:rsidP="00BF166D">
            <w:pPr>
              <w:tabs>
                <w:tab w:val="left" w:pos="3975"/>
                <w:tab w:val="left" w:pos="7080"/>
              </w:tabs>
              <w:spacing w:line="360" w:lineRule="auto"/>
              <w:rPr>
                <w:rFonts w:ascii="Calibri" w:hAnsi="Calibri" w:cs="Calibri"/>
              </w:rPr>
            </w:pPr>
            <w:r w:rsidRPr="0023443C">
              <w:rPr>
                <w:rFonts w:ascii="Calibri" w:hAnsi="Calibri" w:cs="Calibri"/>
              </w:rPr>
              <w:t>Date</w:t>
            </w:r>
          </w:p>
        </w:tc>
        <w:tc>
          <w:tcPr>
            <w:tcW w:w="2243" w:type="dxa"/>
            <w:vAlign w:val="center"/>
          </w:tcPr>
          <w:p w:rsidR="007D40CC" w:rsidRPr="0023443C" w:rsidRDefault="007D40CC" w:rsidP="00BF166D">
            <w:pPr>
              <w:tabs>
                <w:tab w:val="left" w:pos="3975"/>
                <w:tab w:val="left" w:pos="7080"/>
              </w:tabs>
              <w:spacing w:line="360" w:lineRule="auto"/>
              <w:rPr>
                <w:rFonts w:ascii="Calibri" w:hAnsi="Calibri" w:cs="Calibri"/>
              </w:rPr>
            </w:pPr>
          </w:p>
        </w:tc>
      </w:tr>
      <w:tr w:rsidR="007D40CC" w:rsidRPr="00EF1E72" w:rsidTr="001E3243">
        <w:trPr>
          <w:trHeight w:val="886"/>
        </w:trPr>
        <w:tc>
          <w:tcPr>
            <w:tcW w:w="2528" w:type="dxa"/>
            <w:gridSpan w:val="2"/>
            <w:vAlign w:val="center"/>
          </w:tcPr>
          <w:p w:rsidR="007D40CC" w:rsidRPr="0023443C" w:rsidRDefault="007D40CC" w:rsidP="00BF166D">
            <w:pPr>
              <w:tabs>
                <w:tab w:val="left" w:pos="3975"/>
                <w:tab w:val="left" w:pos="7080"/>
              </w:tabs>
              <w:spacing w:line="360" w:lineRule="auto"/>
              <w:rPr>
                <w:rFonts w:ascii="Calibri" w:hAnsi="Calibri" w:cs="Calibri"/>
              </w:rPr>
            </w:pPr>
            <w:r w:rsidRPr="0023443C">
              <w:rPr>
                <w:rFonts w:ascii="Calibri" w:hAnsi="Calibri" w:cs="Calibri"/>
              </w:rPr>
              <w:t>Submission date stamp</w:t>
            </w:r>
          </w:p>
          <w:p w:rsidR="007D40CC" w:rsidRPr="0023443C" w:rsidRDefault="007D40CC" w:rsidP="00BF166D">
            <w:pPr>
              <w:tabs>
                <w:tab w:val="left" w:pos="3975"/>
                <w:tab w:val="left" w:pos="7080"/>
              </w:tabs>
              <w:spacing w:line="360" w:lineRule="auto"/>
              <w:rPr>
                <w:rFonts w:ascii="Calibri" w:hAnsi="Calibri" w:cs="Calibri"/>
              </w:rPr>
            </w:pPr>
            <w:r w:rsidRPr="0023443C">
              <w:rPr>
                <w:rFonts w:ascii="Calibri" w:hAnsi="Calibri" w:cs="Calibri"/>
              </w:rPr>
              <w:t xml:space="preserve">(by </w:t>
            </w:r>
            <w:r w:rsidR="006646F4" w:rsidRPr="0023443C">
              <w:rPr>
                <w:rFonts w:ascii="Calibri" w:hAnsi="Calibri" w:cs="Calibri"/>
              </w:rPr>
              <w:t>Examination &amp; Assessment Section</w:t>
            </w:r>
            <w:r w:rsidRPr="0023443C">
              <w:rPr>
                <w:rFonts w:ascii="Calibri" w:hAnsi="Calibri" w:cs="Calibri"/>
              </w:rPr>
              <w:t>)</w:t>
            </w:r>
          </w:p>
        </w:tc>
        <w:tc>
          <w:tcPr>
            <w:tcW w:w="6882" w:type="dxa"/>
            <w:gridSpan w:val="7"/>
          </w:tcPr>
          <w:p w:rsidR="007D40CC" w:rsidRPr="0023443C" w:rsidRDefault="007D40CC" w:rsidP="00BF166D">
            <w:pPr>
              <w:tabs>
                <w:tab w:val="left" w:pos="3975"/>
                <w:tab w:val="left" w:pos="7080"/>
              </w:tabs>
              <w:spacing w:line="360" w:lineRule="auto"/>
              <w:rPr>
                <w:rFonts w:ascii="Calibri" w:hAnsi="Calibri" w:cs="Calibri"/>
              </w:rPr>
            </w:pPr>
          </w:p>
        </w:tc>
      </w:tr>
      <w:tr w:rsidR="007D40CC" w:rsidRPr="00EF1E72" w:rsidTr="00435573">
        <w:trPr>
          <w:trHeight w:val="325"/>
        </w:trPr>
        <w:tc>
          <w:tcPr>
            <w:tcW w:w="4705" w:type="dxa"/>
            <w:gridSpan w:val="4"/>
          </w:tcPr>
          <w:p w:rsidR="007D40CC" w:rsidRPr="0023443C" w:rsidRDefault="007D40CC" w:rsidP="00BF166D">
            <w:pPr>
              <w:tabs>
                <w:tab w:val="left" w:pos="3975"/>
                <w:tab w:val="left" w:pos="7080"/>
              </w:tabs>
              <w:spacing w:line="360" w:lineRule="auto"/>
              <w:jc w:val="center"/>
              <w:rPr>
                <w:rFonts w:ascii="Calibri" w:hAnsi="Calibri" w:cs="Calibri"/>
              </w:rPr>
            </w:pPr>
            <w:r w:rsidRPr="0023443C">
              <w:rPr>
                <w:rFonts w:ascii="Calibri" w:hAnsi="Calibri" w:cs="Calibri"/>
              </w:rPr>
              <w:t xml:space="preserve">Signature of the </w:t>
            </w:r>
            <w:r w:rsidR="009D451D" w:rsidRPr="0023443C">
              <w:rPr>
                <w:rFonts w:ascii="Calibri" w:hAnsi="Calibri" w:cs="Calibri"/>
              </w:rPr>
              <w:t>Course</w:t>
            </w:r>
            <w:r w:rsidRPr="0023443C">
              <w:rPr>
                <w:rFonts w:ascii="Calibri" w:hAnsi="Calibri" w:cs="Calibri"/>
              </w:rPr>
              <w:t xml:space="preserve"> Leader and date</w:t>
            </w:r>
          </w:p>
        </w:tc>
        <w:tc>
          <w:tcPr>
            <w:tcW w:w="4705" w:type="dxa"/>
            <w:gridSpan w:val="5"/>
          </w:tcPr>
          <w:p w:rsidR="007D40CC" w:rsidRPr="0023443C" w:rsidRDefault="007D40CC" w:rsidP="00BF166D">
            <w:pPr>
              <w:tabs>
                <w:tab w:val="left" w:pos="3975"/>
                <w:tab w:val="left" w:pos="7080"/>
              </w:tabs>
              <w:spacing w:line="360" w:lineRule="auto"/>
              <w:jc w:val="center"/>
              <w:rPr>
                <w:rFonts w:ascii="Calibri" w:hAnsi="Calibri" w:cs="Calibri"/>
              </w:rPr>
            </w:pPr>
            <w:r w:rsidRPr="0023443C">
              <w:rPr>
                <w:rFonts w:ascii="Calibri" w:hAnsi="Calibri" w:cs="Calibri"/>
              </w:rPr>
              <w:t xml:space="preserve">Signature of </w:t>
            </w:r>
            <w:r w:rsidR="00B77DEA" w:rsidRPr="0023443C">
              <w:rPr>
                <w:rFonts w:ascii="Calibri" w:hAnsi="Calibri" w:cs="Calibri"/>
              </w:rPr>
              <w:t>the Reviewer</w:t>
            </w:r>
            <w:r w:rsidRPr="0023443C">
              <w:rPr>
                <w:rFonts w:ascii="Calibri" w:hAnsi="Calibri" w:cs="Calibri"/>
              </w:rPr>
              <w:t xml:space="preserve"> and date</w:t>
            </w:r>
          </w:p>
        </w:tc>
      </w:tr>
      <w:tr w:rsidR="007D40CC" w:rsidRPr="00EF1E72" w:rsidTr="00435573">
        <w:trPr>
          <w:trHeight w:val="1607"/>
        </w:trPr>
        <w:tc>
          <w:tcPr>
            <w:tcW w:w="4705" w:type="dxa"/>
            <w:gridSpan w:val="4"/>
          </w:tcPr>
          <w:p w:rsidR="007D40CC" w:rsidRPr="00EF1E72" w:rsidRDefault="007D40CC" w:rsidP="00BF166D">
            <w:pPr>
              <w:tabs>
                <w:tab w:val="left" w:pos="3975"/>
                <w:tab w:val="left" w:pos="7080"/>
              </w:tabs>
              <w:spacing w:line="360" w:lineRule="auto"/>
              <w:rPr>
                <w:rFonts w:ascii="Calibri" w:hAnsi="Calibri" w:cs="Calibri"/>
                <w:sz w:val="22"/>
                <w:szCs w:val="22"/>
              </w:rPr>
            </w:pPr>
          </w:p>
        </w:tc>
        <w:tc>
          <w:tcPr>
            <w:tcW w:w="4705" w:type="dxa"/>
            <w:gridSpan w:val="5"/>
          </w:tcPr>
          <w:p w:rsidR="007D40CC" w:rsidRPr="00EF1E72" w:rsidRDefault="007D40CC" w:rsidP="00BF166D">
            <w:pPr>
              <w:tabs>
                <w:tab w:val="left" w:pos="3975"/>
                <w:tab w:val="left" w:pos="7080"/>
              </w:tabs>
              <w:spacing w:line="360" w:lineRule="auto"/>
              <w:rPr>
                <w:rFonts w:ascii="Calibri" w:hAnsi="Calibri" w:cs="Calibri"/>
                <w:sz w:val="22"/>
                <w:szCs w:val="22"/>
              </w:rPr>
            </w:pPr>
          </w:p>
        </w:tc>
      </w:tr>
    </w:tbl>
    <w:p w:rsidR="007D40CC" w:rsidRPr="00EF1E72" w:rsidRDefault="007D40CC" w:rsidP="00BF166D">
      <w:pPr>
        <w:spacing w:line="360" w:lineRule="auto"/>
        <w:jc w:val="right"/>
        <w:rPr>
          <w:rFonts w:ascii="Calibri" w:hAnsi="Calibri" w:cs="Calibri"/>
          <w:sz w:val="22"/>
          <w:szCs w:val="22"/>
        </w:rPr>
      </w:pPr>
      <w:r w:rsidRPr="00EF1E72">
        <w:rPr>
          <w:rFonts w:ascii="Calibri" w:hAnsi="Calibri" w:cs="Calibri"/>
          <w:sz w:val="22"/>
          <w:szCs w:val="22"/>
        </w:rPr>
        <w:br w:type="page"/>
      </w:r>
      <w:r w:rsidRPr="00EF1E72">
        <w:rPr>
          <w:rFonts w:ascii="Calibri" w:hAnsi="Calibri" w:cs="Calibri"/>
          <w:sz w:val="22"/>
          <w:szCs w:val="22"/>
        </w:rPr>
        <w:lastRenderedPageBreak/>
        <w:t xml:space="preserve">    </w:t>
      </w:r>
    </w:p>
    <w:p w:rsidR="007D40CC" w:rsidRPr="00EF1E72" w:rsidRDefault="005317C2" w:rsidP="00BF166D">
      <w:pPr>
        <w:pStyle w:val="Heading1"/>
        <w:spacing w:line="360" w:lineRule="auto"/>
        <w:jc w:val="right"/>
        <w:rPr>
          <w:rFonts w:ascii="Calibri" w:hAnsi="Calibri" w:cs="Calibri"/>
          <w:b/>
          <w:sz w:val="22"/>
          <w:szCs w:val="22"/>
        </w:rPr>
      </w:pPr>
      <w:bookmarkStart w:id="11" w:name="_Toc498911366"/>
      <w:r w:rsidRPr="00EF1E72">
        <w:rPr>
          <w:rFonts w:ascii="Calibri" w:hAnsi="Calibri" w:cs="Calibri"/>
          <w:b/>
          <w:sz w:val="22"/>
          <w:szCs w:val="22"/>
        </w:rPr>
        <w:t>Contents</w:t>
      </w:r>
      <w:bookmarkEnd w:id="11"/>
    </w:p>
    <w:p w:rsidR="007D40CC" w:rsidRPr="00EF1E72" w:rsidRDefault="007D40CC" w:rsidP="00BF166D">
      <w:pPr>
        <w:spacing w:line="360" w:lineRule="auto"/>
        <w:rPr>
          <w:rFonts w:ascii="Calibri" w:hAnsi="Calibri" w:cs="Calibri"/>
          <w:sz w:val="22"/>
          <w:szCs w:val="22"/>
        </w:rPr>
      </w:pPr>
      <w:r w:rsidRPr="00EF1E72">
        <w:rPr>
          <w:rFonts w:ascii="Calibri" w:hAnsi="Calibri" w:cs="Calibri"/>
          <w:sz w:val="22"/>
          <w:szCs w:val="22"/>
        </w:rPr>
        <w:t>____________________________________________________________________________</w:t>
      </w:r>
    </w:p>
    <w:p w:rsidR="005317C2" w:rsidRPr="00EF1E72" w:rsidRDefault="005317C2" w:rsidP="00BF166D">
      <w:pPr>
        <w:pStyle w:val="TOC1"/>
        <w:spacing w:line="360" w:lineRule="auto"/>
        <w:rPr>
          <w:rFonts w:ascii="Calibri" w:hAnsi="Calibri" w:cs="Calibri"/>
          <w:sz w:val="22"/>
          <w:szCs w:val="22"/>
        </w:rPr>
      </w:pPr>
    </w:p>
    <w:p w:rsidR="00D327D0" w:rsidRDefault="009D5A53">
      <w:pPr>
        <w:pStyle w:val="TOC1"/>
        <w:rPr>
          <w:rFonts w:asciiTheme="minorHAnsi" w:eastAsiaTheme="minorEastAsia" w:hAnsiTheme="minorHAnsi" w:cstheme="minorBidi"/>
          <w:noProof/>
          <w:sz w:val="22"/>
          <w:szCs w:val="22"/>
          <w:lang w:val="en-IN" w:eastAsia="en-IN"/>
        </w:rPr>
      </w:pPr>
      <w:r w:rsidRPr="00EF1E72">
        <w:rPr>
          <w:rFonts w:ascii="Calibri" w:hAnsi="Calibri" w:cs="Calibri"/>
          <w:sz w:val="22"/>
          <w:szCs w:val="22"/>
        </w:rPr>
        <w:fldChar w:fldCharType="begin"/>
      </w:r>
      <w:r w:rsidR="005317C2" w:rsidRPr="00EF1E72">
        <w:rPr>
          <w:rFonts w:ascii="Calibri" w:hAnsi="Calibri" w:cs="Calibri"/>
          <w:sz w:val="22"/>
          <w:szCs w:val="22"/>
        </w:rPr>
        <w:instrText xml:space="preserve"> TOC \o "1-3" \h \z \u </w:instrText>
      </w:r>
      <w:r w:rsidRPr="00EF1E72">
        <w:rPr>
          <w:rFonts w:ascii="Calibri" w:hAnsi="Calibri" w:cs="Calibri"/>
          <w:sz w:val="22"/>
          <w:szCs w:val="22"/>
        </w:rPr>
        <w:fldChar w:fldCharType="separate"/>
      </w:r>
      <w:hyperlink w:anchor="_Toc498911365" w:history="1">
        <w:r w:rsidR="00D327D0" w:rsidRPr="004F35F2">
          <w:rPr>
            <w:rStyle w:val="Hyperlink"/>
            <w:rFonts w:ascii="Calibri" w:hAnsi="Calibri" w:cs="Calibri"/>
            <w:noProof/>
          </w:rPr>
          <w:t>Declaration Sheet</w:t>
        </w:r>
        <w:r w:rsidR="00D327D0">
          <w:rPr>
            <w:noProof/>
            <w:webHidden/>
          </w:rPr>
          <w:tab/>
        </w:r>
        <w:r w:rsidR="00D327D0">
          <w:rPr>
            <w:noProof/>
            <w:webHidden/>
          </w:rPr>
          <w:fldChar w:fldCharType="begin"/>
        </w:r>
        <w:r w:rsidR="00D327D0">
          <w:rPr>
            <w:noProof/>
            <w:webHidden/>
          </w:rPr>
          <w:instrText xml:space="preserve"> PAGEREF _Toc498911365 \h </w:instrText>
        </w:r>
        <w:r w:rsidR="00D327D0">
          <w:rPr>
            <w:noProof/>
            <w:webHidden/>
          </w:rPr>
        </w:r>
        <w:r w:rsidR="00D327D0">
          <w:rPr>
            <w:noProof/>
            <w:webHidden/>
          </w:rPr>
          <w:fldChar w:fldCharType="separate"/>
        </w:r>
        <w:r w:rsidR="00535570">
          <w:rPr>
            <w:noProof/>
            <w:webHidden/>
          </w:rPr>
          <w:t>ii</w:t>
        </w:r>
        <w:r w:rsidR="00D327D0">
          <w:rPr>
            <w:noProof/>
            <w:webHidden/>
          </w:rPr>
          <w:fldChar w:fldCharType="end"/>
        </w:r>
      </w:hyperlink>
    </w:p>
    <w:p w:rsidR="00D327D0" w:rsidRDefault="00D327D0">
      <w:pPr>
        <w:pStyle w:val="TOC1"/>
        <w:rPr>
          <w:rFonts w:asciiTheme="minorHAnsi" w:eastAsiaTheme="minorEastAsia" w:hAnsiTheme="minorHAnsi" w:cstheme="minorBidi"/>
          <w:noProof/>
          <w:sz w:val="22"/>
          <w:szCs w:val="22"/>
          <w:lang w:val="en-IN" w:eastAsia="en-IN"/>
        </w:rPr>
      </w:pPr>
      <w:hyperlink w:anchor="_Toc498911366" w:history="1">
        <w:r w:rsidRPr="004F35F2">
          <w:rPr>
            <w:rStyle w:val="Hyperlink"/>
            <w:rFonts w:ascii="Calibri" w:hAnsi="Calibri" w:cs="Calibri"/>
            <w:noProof/>
          </w:rPr>
          <w:t>Contents</w:t>
        </w:r>
        <w:r>
          <w:rPr>
            <w:noProof/>
            <w:webHidden/>
          </w:rPr>
          <w:tab/>
        </w:r>
        <w:r>
          <w:rPr>
            <w:noProof/>
            <w:webHidden/>
          </w:rPr>
          <w:fldChar w:fldCharType="begin"/>
        </w:r>
        <w:r>
          <w:rPr>
            <w:noProof/>
            <w:webHidden/>
          </w:rPr>
          <w:instrText xml:space="preserve"> PAGEREF _Toc498911366 \h </w:instrText>
        </w:r>
        <w:r>
          <w:rPr>
            <w:noProof/>
            <w:webHidden/>
          </w:rPr>
        </w:r>
        <w:r>
          <w:rPr>
            <w:noProof/>
            <w:webHidden/>
          </w:rPr>
          <w:fldChar w:fldCharType="separate"/>
        </w:r>
        <w:r w:rsidR="00535570">
          <w:rPr>
            <w:noProof/>
            <w:webHidden/>
          </w:rPr>
          <w:t>iii</w:t>
        </w:r>
        <w:r>
          <w:rPr>
            <w:noProof/>
            <w:webHidden/>
          </w:rPr>
          <w:fldChar w:fldCharType="end"/>
        </w:r>
      </w:hyperlink>
    </w:p>
    <w:p w:rsidR="00D327D0" w:rsidRDefault="00D327D0">
      <w:pPr>
        <w:pStyle w:val="TOC1"/>
        <w:rPr>
          <w:rFonts w:asciiTheme="minorHAnsi" w:eastAsiaTheme="minorEastAsia" w:hAnsiTheme="minorHAnsi" w:cstheme="minorBidi"/>
          <w:noProof/>
          <w:sz w:val="22"/>
          <w:szCs w:val="22"/>
          <w:lang w:val="en-IN" w:eastAsia="en-IN"/>
        </w:rPr>
      </w:pPr>
      <w:hyperlink w:anchor="_Toc498911368" w:history="1">
        <w:r w:rsidRPr="004F35F2">
          <w:rPr>
            <w:rStyle w:val="Hyperlink"/>
            <w:rFonts w:ascii="Calibri" w:hAnsi="Calibri" w:cs="Calibri"/>
            <w:noProof/>
          </w:rPr>
          <w:t>List of Figures</w:t>
        </w:r>
        <w:r>
          <w:rPr>
            <w:noProof/>
            <w:webHidden/>
          </w:rPr>
          <w:tab/>
        </w:r>
        <w:r>
          <w:rPr>
            <w:noProof/>
            <w:webHidden/>
          </w:rPr>
          <w:fldChar w:fldCharType="begin"/>
        </w:r>
        <w:r>
          <w:rPr>
            <w:noProof/>
            <w:webHidden/>
          </w:rPr>
          <w:instrText xml:space="preserve"> PAGEREF _Toc498911368 \h </w:instrText>
        </w:r>
        <w:r>
          <w:rPr>
            <w:noProof/>
            <w:webHidden/>
          </w:rPr>
        </w:r>
        <w:r>
          <w:rPr>
            <w:noProof/>
            <w:webHidden/>
          </w:rPr>
          <w:fldChar w:fldCharType="separate"/>
        </w:r>
        <w:r w:rsidR="00535570">
          <w:rPr>
            <w:noProof/>
            <w:webHidden/>
          </w:rPr>
          <w:t>4</w:t>
        </w:r>
        <w:r>
          <w:rPr>
            <w:noProof/>
            <w:webHidden/>
          </w:rPr>
          <w:fldChar w:fldCharType="end"/>
        </w:r>
      </w:hyperlink>
    </w:p>
    <w:p w:rsidR="00D327D0" w:rsidRDefault="00D327D0">
      <w:pPr>
        <w:pStyle w:val="TOC1"/>
        <w:rPr>
          <w:rFonts w:asciiTheme="minorHAnsi" w:eastAsiaTheme="minorEastAsia" w:hAnsiTheme="minorHAnsi" w:cstheme="minorBidi"/>
          <w:noProof/>
          <w:sz w:val="22"/>
          <w:szCs w:val="22"/>
          <w:lang w:val="en-IN" w:eastAsia="en-IN"/>
        </w:rPr>
      </w:pPr>
      <w:hyperlink w:anchor="_Toc498911370" w:history="1">
        <w:r w:rsidRPr="004F35F2">
          <w:rPr>
            <w:rStyle w:val="Hyperlink"/>
            <w:rFonts w:ascii="Calibri" w:hAnsi="Calibri" w:cs="Calibri"/>
            <w:noProof/>
          </w:rPr>
          <w:t>Question No. A</w:t>
        </w:r>
        <w:r>
          <w:rPr>
            <w:noProof/>
            <w:webHidden/>
          </w:rPr>
          <w:tab/>
        </w:r>
        <w:r>
          <w:rPr>
            <w:noProof/>
            <w:webHidden/>
          </w:rPr>
          <w:fldChar w:fldCharType="begin"/>
        </w:r>
        <w:r>
          <w:rPr>
            <w:noProof/>
            <w:webHidden/>
          </w:rPr>
          <w:instrText xml:space="preserve"> PAGEREF _Toc498911370 \h </w:instrText>
        </w:r>
        <w:r>
          <w:rPr>
            <w:noProof/>
            <w:webHidden/>
          </w:rPr>
        </w:r>
        <w:r>
          <w:rPr>
            <w:noProof/>
            <w:webHidden/>
          </w:rPr>
          <w:fldChar w:fldCharType="separate"/>
        </w:r>
        <w:r w:rsidR="00535570">
          <w:rPr>
            <w:noProof/>
            <w:webHidden/>
          </w:rPr>
          <w:t>5</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71" w:history="1">
        <w:r w:rsidRPr="004F35F2">
          <w:rPr>
            <w:rStyle w:val="Hyperlink"/>
            <w:rFonts w:ascii="Calibri" w:hAnsi="Calibri" w:cs="Calibri"/>
            <w:noProof/>
          </w:rPr>
          <w:t>A1.1 Advantages and disadvantages of concrete</w:t>
        </w:r>
        <w:r>
          <w:rPr>
            <w:noProof/>
            <w:webHidden/>
          </w:rPr>
          <w:tab/>
        </w:r>
        <w:r>
          <w:rPr>
            <w:noProof/>
            <w:webHidden/>
          </w:rPr>
          <w:fldChar w:fldCharType="begin"/>
        </w:r>
        <w:r>
          <w:rPr>
            <w:noProof/>
            <w:webHidden/>
          </w:rPr>
          <w:instrText xml:space="preserve"> PAGEREF _Toc498911371 \h </w:instrText>
        </w:r>
        <w:r>
          <w:rPr>
            <w:noProof/>
            <w:webHidden/>
          </w:rPr>
        </w:r>
        <w:r>
          <w:rPr>
            <w:noProof/>
            <w:webHidden/>
          </w:rPr>
          <w:fldChar w:fldCharType="separate"/>
        </w:r>
        <w:r w:rsidR="00535570">
          <w:rPr>
            <w:noProof/>
            <w:webHidden/>
          </w:rPr>
          <w:t>5</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72" w:history="1">
        <w:r w:rsidRPr="004F35F2">
          <w:rPr>
            <w:rStyle w:val="Hyperlink"/>
            <w:rFonts w:ascii="Calibri" w:hAnsi="Calibri" w:cs="Calibri"/>
            <w:noProof/>
          </w:rPr>
          <w:t>A1.2 Effect of concrete on the Environment</w:t>
        </w:r>
        <w:r>
          <w:rPr>
            <w:noProof/>
            <w:webHidden/>
          </w:rPr>
          <w:tab/>
        </w:r>
        <w:r>
          <w:rPr>
            <w:noProof/>
            <w:webHidden/>
          </w:rPr>
          <w:fldChar w:fldCharType="begin"/>
        </w:r>
        <w:r>
          <w:rPr>
            <w:noProof/>
            <w:webHidden/>
          </w:rPr>
          <w:instrText xml:space="preserve"> PAGEREF _Toc498911372 \h </w:instrText>
        </w:r>
        <w:r>
          <w:rPr>
            <w:noProof/>
            <w:webHidden/>
          </w:rPr>
        </w:r>
        <w:r>
          <w:rPr>
            <w:noProof/>
            <w:webHidden/>
          </w:rPr>
          <w:fldChar w:fldCharType="separate"/>
        </w:r>
        <w:r w:rsidR="00535570">
          <w:rPr>
            <w:noProof/>
            <w:webHidden/>
          </w:rPr>
          <w:t>6</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73" w:history="1">
        <w:r w:rsidRPr="004F35F2">
          <w:rPr>
            <w:rStyle w:val="Hyperlink"/>
            <w:rFonts w:ascii="Calibri" w:hAnsi="Calibri" w:cs="Calibri"/>
            <w:noProof/>
          </w:rPr>
          <w:t>A1.3 Justification of stance taken</w:t>
        </w:r>
        <w:r>
          <w:rPr>
            <w:noProof/>
            <w:webHidden/>
          </w:rPr>
          <w:tab/>
        </w:r>
        <w:r>
          <w:rPr>
            <w:noProof/>
            <w:webHidden/>
          </w:rPr>
          <w:fldChar w:fldCharType="begin"/>
        </w:r>
        <w:r>
          <w:rPr>
            <w:noProof/>
            <w:webHidden/>
          </w:rPr>
          <w:instrText xml:space="preserve"> PAGEREF _Toc498911373 \h </w:instrText>
        </w:r>
        <w:r>
          <w:rPr>
            <w:noProof/>
            <w:webHidden/>
          </w:rPr>
        </w:r>
        <w:r>
          <w:rPr>
            <w:noProof/>
            <w:webHidden/>
          </w:rPr>
          <w:fldChar w:fldCharType="separate"/>
        </w:r>
        <w:r w:rsidR="00535570">
          <w:rPr>
            <w:noProof/>
            <w:webHidden/>
          </w:rPr>
          <w:t>7</w:t>
        </w:r>
        <w:r>
          <w:rPr>
            <w:noProof/>
            <w:webHidden/>
          </w:rPr>
          <w:fldChar w:fldCharType="end"/>
        </w:r>
      </w:hyperlink>
    </w:p>
    <w:p w:rsidR="00D327D0" w:rsidRDefault="00D327D0">
      <w:pPr>
        <w:pStyle w:val="TOC1"/>
        <w:rPr>
          <w:rFonts w:asciiTheme="minorHAnsi" w:eastAsiaTheme="minorEastAsia" w:hAnsiTheme="minorHAnsi" w:cstheme="minorBidi"/>
          <w:noProof/>
          <w:sz w:val="22"/>
          <w:szCs w:val="22"/>
          <w:lang w:val="en-IN" w:eastAsia="en-IN"/>
        </w:rPr>
      </w:pPr>
      <w:hyperlink w:anchor="_Toc498911374" w:history="1">
        <w:r w:rsidRPr="004F35F2">
          <w:rPr>
            <w:rStyle w:val="Hyperlink"/>
            <w:rFonts w:ascii="Calibri" w:hAnsi="Calibri" w:cs="Calibri"/>
            <w:noProof/>
          </w:rPr>
          <w:t>Question No. B1</w:t>
        </w:r>
        <w:r>
          <w:rPr>
            <w:noProof/>
            <w:webHidden/>
          </w:rPr>
          <w:tab/>
        </w:r>
        <w:r>
          <w:rPr>
            <w:noProof/>
            <w:webHidden/>
          </w:rPr>
          <w:fldChar w:fldCharType="begin"/>
        </w:r>
        <w:r>
          <w:rPr>
            <w:noProof/>
            <w:webHidden/>
          </w:rPr>
          <w:instrText xml:space="preserve"> PAGEREF _Toc498911374 \h </w:instrText>
        </w:r>
        <w:r>
          <w:rPr>
            <w:noProof/>
            <w:webHidden/>
          </w:rPr>
        </w:r>
        <w:r>
          <w:rPr>
            <w:noProof/>
            <w:webHidden/>
          </w:rPr>
          <w:fldChar w:fldCharType="separate"/>
        </w:r>
        <w:r w:rsidR="00535570">
          <w:rPr>
            <w:noProof/>
            <w:webHidden/>
          </w:rPr>
          <w:t>8</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75" w:history="1">
        <w:r w:rsidRPr="004F35F2">
          <w:rPr>
            <w:rStyle w:val="Hyperlink"/>
            <w:rFonts w:ascii="Calibri" w:hAnsi="Calibri" w:cs="Calibri"/>
            <w:noProof/>
          </w:rPr>
          <w:t xml:space="preserve">B1.1 </w:t>
        </w:r>
        <w:r w:rsidRPr="004F35F2">
          <w:rPr>
            <w:rStyle w:val="Hyperlink"/>
            <w:noProof/>
          </w:rPr>
          <w:t>Effects of Fracking on soil and ground water table</w:t>
        </w:r>
        <w:r>
          <w:rPr>
            <w:noProof/>
            <w:webHidden/>
          </w:rPr>
          <w:tab/>
        </w:r>
        <w:r>
          <w:rPr>
            <w:noProof/>
            <w:webHidden/>
          </w:rPr>
          <w:fldChar w:fldCharType="begin"/>
        </w:r>
        <w:r>
          <w:rPr>
            <w:noProof/>
            <w:webHidden/>
          </w:rPr>
          <w:instrText xml:space="preserve"> PAGEREF _Toc498911375 \h </w:instrText>
        </w:r>
        <w:r>
          <w:rPr>
            <w:noProof/>
            <w:webHidden/>
          </w:rPr>
        </w:r>
        <w:r>
          <w:rPr>
            <w:noProof/>
            <w:webHidden/>
          </w:rPr>
          <w:fldChar w:fldCharType="separate"/>
        </w:r>
        <w:r w:rsidR="00535570">
          <w:rPr>
            <w:noProof/>
            <w:webHidden/>
          </w:rPr>
          <w:t>8</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76" w:history="1">
        <w:r w:rsidRPr="004F35F2">
          <w:rPr>
            <w:rStyle w:val="Hyperlink"/>
            <w:rFonts w:ascii="Calibri" w:hAnsi="Calibri" w:cs="Calibri"/>
            <w:noProof/>
          </w:rPr>
          <w:t>B1.2 methods of overcome the effects due to Fracking:</w:t>
        </w:r>
        <w:r>
          <w:rPr>
            <w:noProof/>
            <w:webHidden/>
          </w:rPr>
          <w:tab/>
        </w:r>
        <w:r>
          <w:rPr>
            <w:noProof/>
            <w:webHidden/>
          </w:rPr>
          <w:fldChar w:fldCharType="begin"/>
        </w:r>
        <w:r>
          <w:rPr>
            <w:noProof/>
            <w:webHidden/>
          </w:rPr>
          <w:instrText xml:space="preserve"> PAGEREF _Toc498911376 \h </w:instrText>
        </w:r>
        <w:r>
          <w:rPr>
            <w:noProof/>
            <w:webHidden/>
          </w:rPr>
        </w:r>
        <w:r>
          <w:rPr>
            <w:noProof/>
            <w:webHidden/>
          </w:rPr>
          <w:fldChar w:fldCharType="separate"/>
        </w:r>
        <w:r w:rsidR="00535570">
          <w:rPr>
            <w:noProof/>
            <w:webHidden/>
          </w:rPr>
          <w:t>9</w:t>
        </w:r>
        <w:r>
          <w:rPr>
            <w:noProof/>
            <w:webHidden/>
          </w:rPr>
          <w:fldChar w:fldCharType="end"/>
        </w:r>
      </w:hyperlink>
    </w:p>
    <w:p w:rsidR="00D327D0" w:rsidRDefault="00D327D0">
      <w:pPr>
        <w:pStyle w:val="TOC1"/>
        <w:rPr>
          <w:rFonts w:asciiTheme="minorHAnsi" w:eastAsiaTheme="minorEastAsia" w:hAnsiTheme="minorHAnsi" w:cstheme="minorBidi"/>
          <w:noProof/>
          <w:sz w:val="22"/>
          <w:szCs w:val="22"/>
          <w:lang w:val="en-IN" w:eastAsia="en-IN"/>
        </w:rPr>
      </w:pPr>
      <w:hyperlink w:anchor="_Toc498911377" w:history="1">
        <w:r w:rsidRPr="004F35F2">
          <w:rPr>
            <w:rStyle w:val="Hyperlink"/>
            <w:rFonts w:ascii="Calibri" w:hAnsi="Calibri" w:cs="Calibri"/>
            <w:noProof/>
          </w:rPr>
          <w:t>Question No. B2</w:t>
        </w:r>
        <w:r>
          <w:rPr>
            <w:noProof/>
            <w:webHidden/>
          </w:rPr>
          <w:tab/>
        </w:r>
        <w:r>
          <w:rPr>
            <w:noProof/>
            <w:webHidden/>
          </w:rPr>
          <w:fldChar w:fldCharType="begin"/>
        </w:r>
        <w:r>
          <w:rPr>
            <w:noProof/>
            <w:webHidden/>
          </w:rPr>
          <w:instrText xml:space="preserve"> PAGEREF _Toc498911377 \h </w:instrText>
        </w:r>
        <w:r>
          <w:rPr>
            <w:noProof/>
            <w:webHidden/>
          </w:rPr>
        </w:r>
        <w:r>
          <w:rPr>
            <w:noProof/>
            <w:webHidden/>
          </w:rPr>
          <w:fldChar w:fldCharType="separate"/>
        </w:r>
        <w:r w:rsidR="00535570">
          <w:rPr>
            <w:noProof/>
            <w:webHidden/>
          </w:rPr>
          <w:t>10</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78" w:history="1">
        <w:r w:rsidRPr="004F35F2">
          <w:rPr>
            <w:rStyle w:val="Hyperlink"/>
            <w:rFonts w:ascii="Calibri" w:hAnsi="Calibri" w:cs="Calibri"/>
            <w:noProof/>
          </w:rPr>
          <w:t>B2.1 Impact of mobile phones on flora and fauna:</w:t>
        </w:r>
        <w:r>
          <w:rPr>
            <w:noProof/>
            <w:webHidden/>
          </w:rPr>
          <w:tab/>
        </w:r>
        <w:r>
          <w:rPr>
            <w:noProof/>
            <w:webHidden/>
          </w:rPr>
          <w:fldChar w:fldCharType="begin"/>
        </w:r>
        <w:r>
          <w:rPr>
            <w:noProof/>
            <w:webHidden/>
          </w:rPr>
          <w:instrText xml:space="preserve"> PAGEREF _Toc498911378 \h </w:instrText>
        </w:r>
        <w:r>
          <w:rPr>
            <w:noProof/>
            <w:webHidden/>
          </w:rPr>
        </w:r>
        <w:r>
          <w:rPr>
            <w:noProof/>
            <w:webHidden/>
          </w:rPr>
          <w:fldChar w:fldCharType="separate"/>
        </w:r>
        <w:r w:rsidR="00535570">
          <w:rPr>
            <w:noProof/>
            <w:webHidden/>
          </w:rPr>
          <w:t>10</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79" w:history="1">
        <w:r w:rsidRPr="004F35F2">
          <w:rPr>
            <w:rStyle w:val="Hyperlink"/>
            <w:rFonts w:ascii="Calibri" w:hAnsi="Calibri" w:cs="Calibri"/>
            <w:noProof/>
          </w:rPr>
          <w:t>B2.2 Effect of Electromagnetic radiation on Sparrows:</w:t>
        </w:r>
        <w:r>
          <w:rPr>
            <w:noProof/>
            <w:webHidden/>
          </w:rPr>
          <w:tab/>
        </w:r>
        <w:r>
          <w:rPr>
            <w:noProof/>
            <w:webHidden/>
          </w:rPr>
          <w:fldChar w:fldCharType="begin"/>
        </w:r>
        <w:r>
          <w:rPr>
            <w:noProof/>
            <w:webHidden/>
          </w:rPr>
          <w:instrText xml:space="preserve"> PAGEREF _Toc498911379 \h </w:instrText>
        </w:r>
        <w:r>
          <w:rPr>
            <w:noProof/>
            <w:webHidden/>
          </w:rPr>
        </w:r>
        <w:r>
          <w:rPr>
            <w:noProof/>
            <w:webHidden/>
          </w:rPr>
          <w:fldChar w:fldCharType="separate"/>
        </w:r>
        <w:r w:rsidR="00535570">
          <w:rPr>
            <w:noProof/>
            <w:webHidden/>
          </w:rPr>
          <w:t>10</w:t>
        </w:r>
        <w:r>
          <w:rPr>
            <w:noProof/>
            <w:webHidden/>
          </w:rPr>
          <w:fldChar w:fldCharType="end"/>
        </w:r>
      </w:hyperlink>
    </w:p>
    <w:p w:rsidR="00D327D0" w:rsidRDefault="00D327D0">
      <w:pPr>
        <w:pStyle w:val="TOC1"/>
        <w:rPr>
          <w:rFonts w:asciiTheme="minorHAnsi" w:eastAsiaTheme="minorEastAsia" w:hAnsiTheme="minorHAnsi" w:cstheme="minorBidi"/>
          <w:noProof/>
          <w:sz w:val="22"/>
          <w:szCs w:val="22"/>
          <w:lang w:val="en-IN" w:eastAsia="en-IN"/>
        </w:rPr>
      </w:pPr>
      <w:hyperlink w:anchor="_Toc498911380" w:history="1">
        <w:r w:rsidRPr="004F35F2">
          <w:rPr>
            <w:rStyle w:val="Hyperlink"/>
            <w:rFonts w:ascii="Calibri" w:hAnsi="Calibri" w:cs="Calibri"/>
            <w:noProof/>
          </w:rPr>
          <w:t>Question No. B3</w:t>
        </w:r>
        <w:r>
          <w:rPr>
            <w:noProof/>
            <w:webHidden/>
          </w:rPr>
          <w:tab/>
        </w:r>
        <w:r>
          <w:rPr>
            <w:noProof/>
            <w:webHidden/>
          </w:rPr>
          <w:fldChar w:fldCharType="begin"/>
        </w:r>
        <w:r>
          <w:rPr>
            <w:noProof/>
            <w:webHidden/>
          </w:rPr>
          <w:instrText xml:space="preserve"> PAGEREF _Toc498911380 \h </w:instrText>
        </w:r>
        <w:r>
          <w:rPr>
            <w:noProof/>
            <w:webHidden/>
          </w:rPr>
        </w:r>
        <w:r>
          <w:rPr>
            <w:noProof/>
            <w:webHidden/>
          </w:rPr>
          <w:fldChar w:fldCharType="separate"/>
        </w:r>
        <w:r w:rsidR="00535570">
          <w:rPr>
            <w:noProof/>
            <w:webHidden/>
          </w:rPr>
          <w:t>11</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81" w:history="1">
        <w:r w:rsidRPr="004F35F2">
          <w:rPr>
            <w:rStyle w:val="Hyperlink"/>
            <w:rFonts w:ascii="Calibri" w:hAnsi="Calibri" w:cs="Calibri"/>
            <w:noProof/>
          </w:rPr>
          <w:t>B3.1 Role of Genetic Engineering the development of a country</w:t>
        </w:r>
        <w:r>
          <w:rPr>
            <w:noProof/>
            <w:webHidden/>
          </w:rPr>
          <w:tab/>
        </w:r>
        <w:r>
          <w:rPr>
            <w:noProof/>
            <w:webHidden/>
          </w:rPr>
          <w:fldChar w:fldCharType="begin"/>
        </w:r>
        <w:r>
          <w:rPr>
            <w:noProof/>
            <w:webHidden/>
          </w:rPr>
          <w:instrText xml:space="preserve"> PAGEREF _Toc498911381 \h </w:instrText>
        </w:r>
        <w:r>
          <w:rPr>
            <w:noProof/>
            <w:webHidden/>
          </w:rPr>
        </w:r>
        <w:r>
          <w:rPr>
            <w:noProof/>
            <w:webHidden/>
          </w:rPr>
          <w:fldChar w:fldCharType="separate"/>
        </w:r>
        <w:r w:rsidR="00535570">
          <w:rPr>
            <w:noProof/>
            <w:webHidden/>
          </w:rPr>
          <w:t>11</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82" w:history="1">
        <w:r w:rsidRPr="004F35F2">
          <w:rPr>
            <w:rStyle w:val="Hyperlink"/>
            <w:rFonts w:ascii="Calibri" w:hAnsi="Calibri" w:cs="Calibri"/>
            <w:noProof/>
          </w:rPr>
          <w:t>B3.2 Effect of Genetically Modified Crops on human health</w:t>
        </w:r>
        <w:r>
          <w:rPr>
            <w:noProof/>
            <w:webHidden/>
          </w:rPr>
          <w:tab/>
        </w:r>
        <w:r>
          <w:rPr>
            <w:noProof/>
            <w:webHidden/>
          </w:rPr>
          <w:fldChar w:fldCharType="begin"/>
        </w:r>
        <w:r>
          <w:rPr>
            <w:noProof/>
            <w:webHidden/>
          </w:rPr>
          <w:instrText xml:space="preserve"> PAGEREF _Toc498911382 \h </w:instrText>
        </w:r>
        <w:r>
          <w:rPr>
            <w:noProof/>
            <w:webHidden/>
          </w:rPr>
        </w:r>
        <w:r>
          <w:rPr>
            <w:noProof/>
            <w:webHidden/>
          </w:rPr>
          <w:fldChar w:fldCharType="separate"/>
        </w:r>
        <w:r w:rsidR="00535570">
          <w:rPr>
            <w:noProof/>
            <w:webHidden/>
          </w:rPr>
          <w:t>11</w:t>
        </w:r>
        <w:r>
          <w:rPr>
            <w:noProof/>
            <w:webHidden/>
          </w:rPr>
          <w:fldChar w:fldCharType="end"/>
        </w:r>
      </w:hyperlink>
    </w:p>
    <w:p w:rsidR="00D327D0" w:rsidRDefault="00D327D0">
      <w:pPr>
        <w:pStyle w:val="TOC1"/>
        <w:rPr>
          <w:rFonts w:asciiTheme="minorHAnsi" w:eastAsiaTheme="minorEastAsia" w:hAnsiTheme="minorHAnsi" w:cstheme="minorBidi"/>
          <w:noProof/>
          <w:sz w:val="22"/>
          <w:szCs w:val="22"/>
          <w:lang w:val="en-IN" w:eastAsia="en-IN"/>
        </w:rPr>
      </w:pPr>
      <w:hyperlink w:anchor="_Toc498911383" w:history="1">
        <w:r w:rsidRPr="004F35F2">
          <w:rPr>
            <w:rStyle w:val="Hyperlink"/>
            <w:rFonts w:ascii="Calibri" w:hAnsi="Calibri" w:cs="Calibri"/>
            <w:noProof/>
          </w:rPr>
          <w:t>Question No. B4</w:t>
        </w:r>
        <w:r>
          <w:rPr>
            <w:noProof/>
            <w:webHidden/>
          </w:rPr>
          <w:tab/>
        </w:r>
        <w:r>
          <w:rPr>
            <w:noProof/>
            <w:webHidden/>
          </w:rPr>
          <w:fldChar w:fldCharType="begin"/>
        </w:r>
        <w:r>
          <w:rPr>
            <w:noProof/>
            <w:webHidden/>
          </w:rPr>
          <w:instrText xml:space="preserve"> PAGEREF _Toc498911383 \h </w:instrText>
        </w:r>
        <w:r>
          <w:rPr>
            <w:noProof/>
            <w:webHidden/>
          </w:rPr>
        </w:r>
        <w:r>
          <w:rPr>
            <w:noProof/>
            <w:webHidden/>
          </w:rPr>
          <w:fldChar w:fldCharType="separate"/>
        </w:r>
        <w:r w:rsidR="00535570">
          <w:rPr>
            <w:noProof/>
            <w:webHidden/>
          </w:rPr>
          <w:t>13</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84" w:history="1">
        <w:r w:rsidRPr="004F35F2">
          <w:rPr>
            <w:rStyle w:val="Hyperlink"/>
            <w:rFonts w:ascii="Calibri" w:hAnsi="Calibri" w:cs="Calibri"/>
            <w:noProof/>
          </w:rPr>
          <w:t>B4.1 Causes for change in climate:</w:t>
        </w:r>
        <w:r>
          <w:rPr>
            <w:noProof/>
            <w:webHidden/>
          </w:rPr>
          <w:tab/>
        </w:r>
        <w:r>
          <w:rPr>
            <w:noProof/>
            <w:webHidden/>
          </w:rPr>
          <w:fldChar w:fldCharType="begin"/>
        </w:r>
        <w:r>
          <w:rPr>
            <w:noProof/>
            <w:webHidden/>
          </w:rPr>
          <w:instrText xml:space="preserve"> PAGEREF _Toc498911384 \h </w:instrText>
        </w:r>
        <w:r>
          <w:rPr>
            <w:noProof/>
            <w:webHidden/>
          </w:rPr>
        </w:r>
        <w:r>
          <w:rPr>
            <w:noProof/>
            <w:webHidden/>
          </w:rPr>
          <w:fldChar w:fldCharType="separate"/>
        </w:r>
        <w:r w:rsidR="00535570">
          <w:rPr>
            <w:noProof/>
            <w:webHidden/>
          </w:rPr>
          <w:t>13</w:t>
        </w:r>
        <w:r>
          <w:rPr>
            <w:noProof/>
            <w:webHidden/>
          </w:rPr>
          <w:fldChar w:fldCharType="end"/>
        </w:r>
      </w:hyperlink>
    </w:p>
    <w:p w:rsidR="00D327D0" w:rsidRDefault="00D327D0">
      <w:pPr>
        <w:pStyle w:val="TOC2"/>
        <w:tabs>
          <w:tab w:val="right" w:leader="dot" w:pos="9217"/>
        </w:tabs>
        <w:rPr>
          <w:rFonts w:asciiTheme="minorHAnsi" w:eastAsiaTheme="minorEastAsia" w:hAnsiTheme="minorHAnsi" w:cstheme="minorBidi"/>
          <w:noProof/>
          <w:sz w:val="22"/>
          <w:szCs w:val="22"/>
          <w:lang w:val="en-IN" w:eastAsia="en-IN"/>
        </w:rPr>
      </w:pPr>
      <w:hyperlink w:anchor="_Toc498911385" w:history="1">
        <w:r w:rsidRPr="004F35F2">
          <w:rPr>
            <w:rStyle w:val="Hyperlink"/>
            <w:rFonts w:cs="Calibri"/>
            <w:noProof/>
          </w:rPr>
          <w:t>B4.2 Methods to create awareness among people about climatic change:</w:t>
        </w:r>
        <w:r>
          <w:rPr>
            <w:noProof/>
            <w:webHidden/>
          </w:rPr>
          <w:tab/>
        </w:r>
        <w:r>
          <w:rPr>
            <w:noProof/>
            <w:webHidden/>
          </w:rPr>
          <w:fldChar w:fldCharType="begin"/>
        </w:r>
        <w:r>
          <w:rPr>
            <w:noProof/>
            <w:webHidden/>
          </w:rPr>
          <w:instrText xml:space="preserve"> PAGEREF _Toc498911385 \h </w:instrText>
        </w:r>
        <w:r>
          <w:rPr>
            <w:noProof/>
            <w:webHidden/>
          </w:rPr>
        </w:r>
        <w:r>
          <w:rPr>
            <w:noProof/>
            <w:webHidden/>
          </w:rPr>
          <w:fldChar w:fldCharType="separate"/>
        </w:r>
        <w:r w:rsidR="00535570">
          <w:rPr>
            <w:noProof/>
            <w:webHidden/>
          </w:rPr>
          <w:t>14</w:t>
        </w:r>
        <w:r>
          <w:rPr>
            <w:noProof/>
            <w:webHidden/>
          </w:rPr>
          <w:fldChar w:fldCharType="end"/>
        </w:r>
      </w:hyperlink>
    </w:p>
    <w:p w:rsidR="009D4E60" w:rsidRPr="00EF1E72" w:rsidRDefault="009D5A53" w:rsidP="00BF166D">
      <w:pPr>
        <w:spacing w:line="360" w:lineRule="auto"/>
        <w:rPr>
          <w:rFonts w:ascii="Calibri" w:hAnsi="Calibri" w:cs="Calibri"/>
          <w:sz w:val="22"/>
          <w:szCs w:val="22"/>
        </w:rPr>
      </w:pPr>
      <w:r w:rsidRPr="00EF1E72">
        <w:rPr>
          <w:rFonts w:ascii="Calibri" w:hAnsi="Calibri" w:cs="Calibri"/>
          <w:sz w:val="22"/>
          <w:szCs w:val="22"/>
        </w:rPr>
        <w:fldChar w:fldCharType="end"/>
      </w:r>
    </w:p>
    <w:p w:rsidR="009D4E60" w:rsidRPr="00EF1E72" w:rsidRDefault="009D4E60" w:rsidP="00BF166D">
      <w:pPr>
        <w:spacing w:line="360" w:lineRule="auto"/>
        <w:rPr>
          <w:rFonts w:ascii="Calibri" w:hAnsi="Calibri" w:cs="Calibri"/>
          <w:sz w:val="22"/>
          <w:szCs w:val="22"/>
        </w:rPr>
      </w:pPr>
    </w:p>
    <w:p w:rsidR="005317C2" w:rsidRPr="00EF1E72" w:rsidRDefault="005317C2" w:rsidP="00BF166D">
      <w:pPr>
        <w:spacing w:line="360" w:lineRule="auto"/>
        <w:rPr>
          <w:rFonts w:ascii="Calibri" w:hAnsi="Calibri" w:cs="Calibri"/>
          <w:sz w:val="22"/>
          <w:szCs w:val="22"/>
        </w:rPr>
      </w:pPr>
    </w:p>
    <w:p w:rsidR="005317C2" w:rsidRPr="00EF1E72" w:rsidRDefault="005317C2" w:rsidP="00BF166D">
      <w:pPr>
        <w:spacing w:line="360" w:lineRule="auto"/>
        <w:rPr>
          <w:rFonts w:ascii="Calibri" w:hAnsi="Calibri" w:cs="Calibri"/>
          <w:b/>
          <w:bCs/>
          <w:sz w:val="22"/>
          <w:szCs w:val="22"/>
          <w:u w:val="single"/>
        </w:rPr>
      </w:pPr>
    </w:p>
    <w:p w:rsidR="005317C2" w:rsidRDefault="005317C2" w:rsidP="00BF166D">
      <w:pPr>
        <w:spacing w:line="360" w:lineRule="auto"/>
        <w:rPr>
          <w:rFonts w:ascii="Calibri" w:hAnsi="Calibri" w:cs="Calibri"/>
          <w:sz w:val="22"/>
          <w:szCs w:val="22"/>
        </w:rPr>
      </w:pPr>
    </w:p>
    <w:p w:rsidR="00D327D0" w:rsidRDefault="00D327D0" w:rsidP="00BF166D">
      <w:pPr>
        <w:spacing w:line="360" w:lineRule="auto"/>
        <w:rPr>
          <w:rFonts w:ascii="Calibri" w:hAnsi="Calibri" w:cs="Calibri"/>
          <w:sz w:val="22"/>
          <w:szCs w:val="22"/>
        </w:rPr>
      </w:pPr>
    </w:p>
    <w:p w:rsidR="00D327D0" w:rsidRDefault="00D327D0" w:rsidP="00BF166D">
      <w:pPr>
        <w:spacing w:line="360" w:lineRule="auto"/>
        <w:rPr>
          <w:rFonts w:ascii="Calibri" w:hAnsi="Calibri" w:cs="Calibri"/>
          <w:sz w:val="22"/>
          <w:szCs w:val="22"/>
        </w:rPr>
      </w:pPr>
    </w:p>
    <w:p w:rsidR="00D327D0" w:rsidRDefault="00D327D0" w:rsidP="00BF166D">
      <w:pPr>
        <w:spacing w:line="360" w:lineRule="auto"/>
        <w:rPr>
          <w:rFonts w:ascii="Calibri" w:hAnsi="Calibri" w:cs="Calibri"/>
          <w:sz w:val="22"/>
          <w:szCs w:val="22"/>
        </w:rPr>
      </w:pPr>
    </w:p>
    <w:p w:rsidR="00D327D0" w:rsidRDefault="00D327D0" w:rsidP="00BF166D">
      <w:pPr>
        <w:spacing w:line="360" w:lineRule="auto"/>
        <w:rPr>
          <w:rFonts w:ascii="Calibri" w:hAnsi="Calibri" w:cs="Calibri"/>
          <w:sz w:val="22"/>
          <w:szCs w:val="22"/>
        </w:rPr>
      </w:pPr>
    </w:p>
    <w:p w:rsidR="00D327D0" w:rsidRDefault="00D327D0" w:rsidP="00BF166D">
      <w:pPr>
        <w:spacing w:line="360" w:lineRule="auto"/>
        <w:rPr>
          <w:rFonts w:ascii="Calibri" w:hAnsi="Calibri" w:cs="Calibri"/>
          <w:sz w:val="22"/>
          <w:szCs w:val="22"/>
        </w:rPr>
      </w:pPr>
    </w:p>
    <w:p w:rsidR="00D327D0" w:rsidRDefault="00D327D0" w:rsidP="00BF166D">
      <w:pPr>
        <w:spacing w:line="360" w:lineRule="auto"/>
        <w:rPr>
          <w:rFonts w:ascii="Calibri" w:hAnsi="Calibri" w:cs="Calibri"/>
          <w:sz w:val="22"/>
          <w:szCs w:val="22"/>
        </w:rPr>
      </w:pPr>
    </w:p>
    <w:p w:rsidR="00D327D0" w:rsidRDefault="00D327D0" w:rsidP="00BF166D">
      <w:pPr>
        <w:spacing w:line="360" w:lineRule="auto"/>
        <w:rPr>
          <w:rFonts w:ascii="Calibri" w:hAnsi="Calibri" w:cs="Calibri"/>
          <w:sz w:val="22"/>
          <w:szCs w:val="22"/>
        </w:rPr>
      </w:pPr>
    </w:p>
    <w:p w:rsidR="00D327D0" w:rsidRDefault="00D327D0" w:rsidP="00BF166D">
      <w:pPr>
        <w:spacing w:line="360" w:lineRule="auto"/>
        <w:rPr>
          <w:rFonts w:ascii="Calibri" w:hAnsi="Calibri" w:cs="Calibri"/>
          <w:sz w:val="22"/>
          <w:szCs w:val="22"/>
        </w:rPr>
      </w:pPr>
      <w:bookmarkStart w:id="12" w:name="_GoBack"/>
      <w:bookmarkEnd w:id="12"/>
    </w:p>
    <w:p w:rsidR="00D327D0" w:rsidRPr="00EF1E72" w:rsidRDefault="00D327D0" w:rsidP="00BF166D">
      <w:pPr>
        <w:spacing w:line="360" w:lineRule="auto"/>
        <w:rPr>
          <w:rFonts w:ascii="Calibri" w:hAnsi="Calibri" w:cs="Calibri"/>
          <w:sz w:val="22"/>
          <w:szCs w:val="22"/>
        </w:rPr>
      </w:pPr>
    </w:p>
    <w:p w:rsidR="007D40CC" w:rsidRPr="00EF1E72" w:rsidRDefault="007D40CC" w:rsidP="00BF166D">
      <w:pPr>
        <w:spacing w:line="360" w:lineRule="auto"/>
        <w:jc w:val="both"/>
        <w:rPr>
          <w:rFonts w:ascii="Calibri" w:hAnsi="Calibri" w:cs="Calibri"/>
          <w:sz w:val="22"/>
          <w:szCs w:val="22"/>
        </w:rPr>
      </w:pPr>
    </w:p>
    <w:p w:rsidR="007D40CC" w:rsidRPr="00EF1E72" w:rsidRDefault="007D40CC" w:rsidP="00BF166D">
      <w:pPr>
        <w:spacing w:line="360" w:lineRule="auto"/>
        <w:jc w:val="right"/>
        <w:rPr>
          <w:rFonts w:ascii="Calibri" w:hAnsi="Calibri" w:cs="Calibri"/>
          <w:sz w:val="22"/>
          <w:szCs w:val="22"/>
        </w:rPr>
        <w:sectPr w:rsidR="007D40CC" w:rsidRPr="00EF1E72" w:rsidSect="007307E1">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fmt="lowerRoman"/>
          <w:cols w:space="720"/>
          <w:titlePg/>
          <w:docGrid w:linePitch="360"/>
        </w:sectPr>
      </w:pPr>
    </w:p>
    <w:p w:rsidR="007D40CC" w:rsidRPr="00EF1E72" w:rsidRDefault="007D40CC" w:rsidP="00BF166D">
      <w:pPr>
        <w:pStyle w:val="Heading1"/>
        <w:spacing w:line="360" w:lineRule="auto"/>
        <w:jc w:val="right"/>
        <w:rPr>
          <w:rFonts w:ascii="Calibri" w:hAnsi="Calibri" w:cs="Calibri"/>
          <w:b/>
          <w:sz w:val="22"/>
          <w:szCs w:val="22"/>
        </w:rPr>
      </w:pPr>
      <w:bookmarkStart w:id="13" w:name="_Toc185910106"/>
      <w:bookmarkStart w:id="14" w:name="_Toc498911368"/>
      <w:r w:rsidRPr="00EF1E72">
        <w:rPr>
          <w:rFonts w:ascii="Calibri" w:hAnsi="Calibri" w:cs="Calibri"/>
          <w:b/>
          <w:sz w:val="22"/>
          <w:szCs w:val="22"/>
        </w:rPr>
        <w:lastRenderedPageBreak/>
        <w:t>List of Figures</w:t>
      </w:r>
      <w:bookmarkEnd w:id="13"/>
      <w:bookmarkEnd w:id="14"/>
    </w:p>
    <w:p w:rsidR="007D40CC" w:rsidRPr="00EF1E72" w:rsidRDefault="007D40CC" w:rsidP="00BF166D">
      <w:pPr>
        <w:spacing w:line="360" w:lineRule="auto"/>
        <w:rPr>
          <w:rFonts w:ascii="Calibri" w:hAnsi="Calibri" w:cs="Calibri"/>
          <w:sz w:val="22"/>
          <w:szCs w:val="22"/>
        </w:rPr>
      </w:pPr>
      <w:r w:rsidRPr="00EF1E72">
        <w:rPr>
          <w:rFonts w:ascii="Calibri" w:hAnsi="Calibri" w:cs="Calibri"/>
          <w:sz w:val="22"/>
          <w:szCs w:val="22"/>
        </w:rPr>
        <w:t>____________________________________________________________________________</w:t>
      </w:r>
    </w:p>
    <w:p w:rsidR="007D40CC" w:rsidRPr="00EF1E72" w:rsidRDefault="007D40CC" w:rsidP="00BF166D">
      <w:pPr>
        <w:spacing w:line="360" w:lineRule="auto"/>
        <w:rPr>
          <w:rFonts w:ascii="Calibri" w:hAnsi="Calibri" w:cs="Calibri"/>
          <w:sz w:val="22"/>
          <w:szCs w:val="22"/>
        </w:rPr>
      </w:pPr>
    </w:p>
    <w:tbl>
      <w:tblPr>
        <w:tblW w:w="0" w:type="auto"/>
        <w:jc w:val="center"/>
        <w:tblLook w:val="04A0" w:firstRow="1" w:lastRow="0" w:firstColumn="1" w:lastColumn="0" w:noHBand="0" w:noVBand="1"/>
      </w:tblPr>
      <w:tblGrid>
        <w:gridCol w:w="1458"/>
        <w:gridCol w:w="6120"/>
        <w:gridCol w:w="819"/>
      </w:tblGrid>
      <w:tr w:rsidR="007D40CC" w:rsidRPr="00EF1E72" w:rsidTr="00D327D0">
        <w:trPr>
          <w:jc w:val="center"/>
        </w:trPr>
        <w:tc>
          <w:tcPr>
            <w:tcW w:w="1458" w:type="dxa"/>
          </w:tcPr>
          <w:p w:rsidR="007D40CC" w:rsidRPr="00EF1E72" w:rsidRDefault="007D40CC" w:rsidP="00BF166D">
            <w:pPr>
              <w:spacing w:line="360" w:lineRule="auto"/>
              <w:jc w:val="center"/>
              <w:rPr>
                <w:rFonts w:ascii="Calibri" w:hAnsi="Calibri" w:cs="Calibri"/>
                <w:b/>
                <w:sz w:val="22"/>
                <w:szCs w:val="22"/>
              </w:rPr>
            </w:pPr>
            <w:r w:rsidRPr="00EF1E72">
              <w:rPr>
                <w:rFonts w:ascii="Calibri" w:hAnsi="Calibri" w:cs="Calibri"/>
                <w:b/>
                <w:sz w:val="22"/>
                <w:szCs w:val="22"/>
              </w:rPr>
              <w:t>Figure No.</w:t>
            </w:r>
          </w:p>
        </w:tc>
        <w:tc>
          <w:tcPr>
            <w:tcW w:w="6120" w:type="dxa"/>
          </w:tcPr>
          <w:p w:rsidR="007D40CC" w:rsidRPr="00EF1E72" w:rsidRDefault="007D40CC" w:rsidP="00BF166D">
            <w:pPr>
              <w:spacing w:line="360" w:lineRule="auto"/>
              <w:rPr>
                <w:rFonts w:ascii="Calibri" w:hAnsi="Calibri" w:cs="Calibri"/>
                <w:b/>
                <w:sz w:val="22"/>
                <w:szCs w:val="22"/>
              </w:rPr>
            </w:pPr>
            <w:r w:rsidRPr="00EF1E72">
              <w:rPr>
                <w:rFonts w:ascii="Calibri" w:hAnsi="Calibri" w:cs="Calibri"/>
                <w:b/>
                <w:sz w:val="22"/>
                <w:szCs w:val="22"/>
              </w:rPr>
              <w:t>Title of the figure</w:t>
            </w:r>
          </w:p>
        </w:tc>
        <w:tc>
          <w:tcPr>
            <w:tcW w:w="819" w:type="dxa"/>
          </w:tcPr>
          <w:p w:rsidR="007D40CC" w:rsidRPr="00EF1E72" w:rsidRDefault="007D40CC" w:rsidP="00BF166D">
            <w:pPr>
              <w:spacing w:line="360" w:lineRule="auto"/>
              <w:jc w:val="center"/>
              <w:rPr>
                <w:rFonts w:ascii="Calibri" w:hAnsi="Calibri" w:cs="Calibri"/>
                <w:b/>
                <w:sz w:val="22"/>
                <w:szCs w:val="22"/>
              </w:rPr>
            </w:pPr>
            <w:proofErr w:type="spellStart"/>
            <w:r w:rsidRPr="00EF1E72">
              <w:rPr>
                <w:rFonts w:ascii="Calibri" w:hAnsi="Calibri" w:cs="Calibri"/>
                <w:b/>
                <w:sz w:val="22"/>
                <w:szCs w:val="22"/>
              </w:rPr>
              <w:t>Pg.No</w:t>
            </w:r>
            <w:proofErr w:type="spellEnd"/>
            <w:r w:rsidRPr="00EF1E72">
              <w:rPr>
                <w:rFonts w:ascii="Calibri" w:hAnsi="Calibri" w:cs="Calibri"/>
                <w:b/>
                <w:sz w:val="22"/>
                <w:szCs w:val="22"/>
              </w:rPr>
              <w:t>.</w:t>
            </w:r>
          </w:p>
        </w:tc>
      </w:tr>
      <w:tr w:rsidR="007D40CC" w:rsidRPr="00EF1E72" w:rsidTr="00D327D0">
        <w:trPr>
          <w:jc w:val="center"/>
        </w:trPr>
        <w:tc>
          <w:tcPr>
            <w:tcW w:w="1458" w:type="dxa"/>
          </w:tcPr>
          <w:p w:rsidR="007D40CC" w:rsidRPr="00EF1E72" w:rsidRDefault="007D40CC" w:rsidP="00BF166D">
            <w:pPr>
              <w:spacing w:line="360" w:lineRule="auto"/>
              <w:jc w:val="center"/>
              <w:rPr>
                <w:rFonts w:ascii="Calibri" w:hAnsi="Calibri" w:cs="Calibri"/>
                <w:sz w:val="22"/>
                <w:szCs w:val="22"/>
              </w:rPr>
            </w:pPr>
            <w:r w:rsidRPr="00EF1E72">
              <w:rPr>
                <w:rFonts w:ascii="Calibri" w:hAnsi="Calibri" w:cs="Calibri"/>
                <w:sz w:val="22"/>
                <w:szCs w:val="22"/>
              </w:rPr>
              <w:t>Figure 1.1</w:t>
            </w:r>
          </w:p>
        </w:tc>
        <w:tc>
          <w:tcPr>
            <w:tcW w:w="6120" w:type="dxa"/>
          </w:tcPr>
          <w:p w:rsidR="007D40CC" w:rsidRPr="00EF1E72" w:rsidRDefault="00D327D0" w:rsidP="00BF166D">
            <w:pPr>
              <w:spacing w:line="360" w:lineRule="auto"/>
              <w:rPr>
                <w:rFonts w:ascii="Calibri" w:hAnsi="Calibri" w:cs="Calibri"/>
                <w:sz w:val="22"/>
                <w:szCs w:val="22"/>
              </w:rPr>
            </w:pPr>
            <w:r>
              <w:t>representation process of fracking</w:t>
            </w:r>
          </w:p>
        </w:tc>
        <w:tc>
          <w:tcPr>
            <w:tcW w:w="819" w:type="dxa"/>
          </w:tcPr>
          <w:p w:rsidR="007D40CC" w:rsidRPr="00EF1E72" w:rsidRDefault="00D327D0" w:rsidP="00BF166D">
            <w:pPr>
              <w:spacing w:line="360" w:lineRule="auto"/>
              <w:jc w:val="center"/>
              <w:rPr>
                <w:rFonts w:ascii="Calibri" w:hAnsi="Calibri" w:cs="Calibri"/>
                <w:sz w:val="22"/>
                <w:szCs w:val="22"/>
              </w:rPr>
            </w:pPr>
            <w:r>
              <w:rPr>
                <w:rFonts w:ascii="Calibri" w:hAnsi="Calibri" w:cs="Calibri"/>
                <w:sz w:val="22"/>
                <w:szCs w:val="22"/>
              </w:rPr>
              <w:t>9</w:t>
            </w:r>
          </w:p>
        </w:tc>
      </w:tr>
      <w:tr w:rsidR="007D40CC" w:rsidRPr="00EF1E72" w:rsidTr="00D327D0">
        <w:trPr>
          <w:jc w:val="center"/>
        </w:trPr>
        <w:tc>
          <w:tcPr>
            <w:tcW w:w="1458" w:type="dxa"/>
          </w:tcPr>
          <w:p w:rsidR="007D40CC" w:rsidRPr="00EF1E72" w:rsidRDefault="007D40CC" w:rsidP="00BF166D">
            <w:pPr>
              <w:spacing w:line="360" w:lineRule="auto"/>
              <w:rPr>
                <w:rFonts w:ascii="Calibri" w:hAnsi="Calibri" w:cs="Calibri"/>
                <w:sz w:val="22"/>
                <w:szCs w:val="22"/>
              </w:rPr>
            </w:pPr>
          </w:p>
        </w:tc>
        <w:tc>
          <w:tcPr>
            <w:tcW w:w="6120" w:type="dxa"/>
          </w:tcPr>
          <w:p w:rsidR="007D40CC" w:rsidRPr="00EF1E72" w:rsidRDefault="007D40CC" w:rsidP="00BF166D">
            <w:pPr>
              <w:spacing w:line="360" w:lineRule="auto"/>
              <w:rPr>
                <w:rFonts w:ascii="Calibri" w:hAnsi="Calibri" w:cs="Calibri"/>
                <w:sz w:val="22"/>
                <w:szCs w:val="22"/>
              </w:rPr>
            </w:pPr>
          </w:p>
        </w:tc>
        <w:tc>
          <w:tcPr>
            <w:tcW w:w="819" w:type="dxa"/>
          </w:tcPr>
          <w:p w:rsidR="007D40CC" w:rsidRPr="00EF1E72" w:rsidRDefault="007D40CC" w:rsidP="00BF166D">
            <w:pPr>
              <w:spacing w:line="360" w:lineRule="auto"/>
              <w:rPr>
                <w:rFonts w:ascii="Calibri" w:hAnsi="Calibri" w:cs="Calibri"/>
                <w:sz w:val="22"/>
                <w:szCs w:val="22"/>
              </w:rPr>
            </w:pPr>
          </w:p>
        </w:tc>
      </w:tr>
    </w:tbl>
    <w:p w:rsidR="007D40CC" w:rsidRPr="00EF1E72" w:rsidRDefault="007D40CC" w:rsidP="00BF166D">
      <w:pPr>
        <w:spacing w:line="360" w:lineRule="auto"/>
        <w:rPr>
          <w:rFonts w:ascii="Calibri" w:hAnsi="Calibri" w:cs="Calibri"/>
          <w:sz w:val="22"/>
          <w:szCs w:val="22"/>
        </w:rPr>
      </w:pPr>
    </w:p>
    <w:p w:rsidR="007D40CC" w:rsidRPr="00EF1E72" w:rsidRDefault="007D40CC" w:rsidP="00BF166D">
      <w:pPr>
        <w:spacing w:line="360" w:lineRule="auto"/>
        <w:rPr>
          <w:rFonts w:ascii="Calibri" w:hAnsi="Calibri" w:cs="Calibri"/>
          <w:sz w:val="22"/>
          <w:szCs w:val="22"/>
        </w:rPr>
      </w:pPr>
    </w:p>
    <w:p w:rsidR="007D40CC" w:rsidRPr="00EF1E72" w:rsidRDefault="007D40CC" w:rsidP="00BF166D">
      <w:pPr>
        <w:spacing w:line="360" w:lineRule="auto"/>
        <w:rPr>
          <w:rFonts w:ascii="Calibri" w:hAnsi="Calibri" w:cs="Calibri"/>
          <w:sz w:val="22"/>
          <w:szCs w:val="22"/>
        </w:rPr>
      </w:pPr>
    </w:p>
    <w:p w:rsidR="007D40CC" w:rsidRPr="00EF1E72" w:rsidRDefault="007D40CC" w:rsidP="00BF166D">
      <w:pPr>
        <w:spacing w:line="360" w:lineRule="auto"/>
        <w:rPr>
          <w:rFonts w:ascii="Calibri" w:hAnsi="Calibri" w:cs="Calibri"/>
          <w:sz w:val="22"/>
          <w:szCs w:val="22"/>
        </w:rPr>
      </w:pPr>
    </w:p>
    <w:p w:rsidR="007D40CC" w:rsidRPr="00EF1E72" w:rsidRDefault="007D40CC" w:rsidP="00BF166D">
      <w:pPr>
        <w:spacing w:line="360" w:lineRule="auto"/>
        <w:jc w:val="center"/>
        <w:rPr>
          <w:rFonts w:ascii="Calibri" w:hAnsi="Calibri" w:cs="Calibri"/>
          <w:sz w:val="22"/>
          <w:szCs w:val="22"/>
        </w:rPr>
      </w:pPr>
    </w:p>
    <w:p w:rsidR="007D40CC" w:rsidRPr="00EF1E72" w:rsidRDefault="007D40CC" w:rsidP="00D327D0">
      <w:pPr>
        <w:pStyle w:val="Heading1"/>
        <w:spacing w:line="360" w:lineRule="auto"/>
        <w:jc w:val="right"/>
        <w:rPr>
          <w:rFonts w:ascii="Calibri" w:hAnsi="Calibri" w:cs="Calibri"/>
          <w:b/>
          <w:sz w:val="22"/>
          <w:szCs w:val="22"/>
        </w:rPr>
        <w:sectPr w:rsidR="007D40CC" w:rsidRPr="00EF1E72"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r w:rsidRPr="00EF1E72">
        <w:rPr>
          <w:rFonts w:ascii="Calibri" w:hAnsi="Calibri" w:cs="Calibri"/>
          <w:sz w:val="22"/>
          <w:szCs w:val="22"/>
        </w:rPr>
        <w:br w:type="page"/>
      </w:r>
    </w:p>
    <w:p w:rsidR="009D4E60" w:rsidRPr="00EF1E72" w:rsidRDefault="009D4E60" w:rsidP="00BF166D">
      <w:pPr>
        <w:pStyle w:val="Heading1"/>
        <w:spacing w:line="360" w:lineRule="auto"/>
        <w:jc w:val="right"/>
        <w:rPr>
          <w:rFonts w:ascii="Calibri" w:hAnsi="Calibri" w:cs="Calibri"/>
          <w:b/>
          <w:sz w:val="22"/>
          <w:szCs w:val="22"/>
          <w:u w:val="single"/>
        </w:rPr>
      </w:pPr>
      <w:bookmarkStart w:id="15" w:name="_Toc185910110"/>
      <w:bookmarkStart w:id="16" w:name="_Toc498911370"/>
      <w:r w:rsidRPr="00EF1E72">
        <w:rPr>
          <w:rFonts w:ascii="Calibri" w:hAnsi="Calibri" w:cs="Calibri"/>
          <w:b/>
          <w:sz w:val="22"/>
          <w:szCs w:val="22"/>
          <w:u w:val="single"/>
        </w:rPr>
        <w:lastRenderedPageBreak/>
        <w:t xml:space="preserve">Question No. </w:t>
      </w:r>
      <w:r w:rsidR="00EF1E72" w:rsidRPr="00EF1E72">
        <w:rPr>
          <w:rFonts w:ascii="Calibri" w:hAnsi="Calibri" w:cs="Calibri"/>
          <w:b/>
          <w:sz w:val="22"/>
          <w:szCs w:val="22"/>
          <w:u w:val="single"/>
        </w:rPr>
        <w:t>A</w:t>
      </w:r>
      <w:bookmarkEnd w:id="16"/>
    </w:p>
    <w:p w:rsidR="009D4E60" w:rsidRPr="00EF1E72" w:rsidRDefault="009D4E60" w:rsidP="00BF166D">
      <w:pPr>
        <w:spacing w:line="360" w:lineRule="auto"/>
        <w:jc w:val="right"/>
        <w:rPr>
          <w:rFonts w:ascii="Calibri" w:hAnsi="Calibri" w:cs="Calibri"/>
          <w:b/>
          <w:sz w:val="22"/>
          <w:szCs w:val="22"/>
          <w:u w:val="single"/>
        </w:rPr>
      </w:pPr>
    </w:p>
    <w:p w:rsidR="009D4E60" w:rsidRPr="00EF1E72" w:rsidRDefault="00EF1E72" w:rsidP="00BF166D">
      <w:pPr>
        <w:spacing w:line="360" w:lineRule="auto"/>
        <w:rPr>
          <w:rFonts w:ascii="Calibri" w:hAnsi="Calibri" w:cs="Calibri"/>
          <w:b/>
          <w:sz w:val="22"/>
          <w:szCs w:val="22"/>
          <w:u w:val="single"/>
        </w:rPr>
      </w:pPr>
      <w:r w:rsidRPr="00EF1E72">
        <w:rPr>
          <w:rFonts w:ascii="Calibri" w:hAnsi="Calibri" w:cs="Calibri"/>
          <w:b/>
          <w:sz w:val="22"/>
          <w:szCs w:val="22"/>
          <w:u w:val="single"/>
        </w:rPr>
        <w:t>Solution to Question No. A</w:t>
      </w:r>
      <w:r w:rsidR="009D4E60" w:rsidRPr="00EF1E72">
        <w:rPr>
          <w:rFonts w:ascii="Calibri" w:hAnsi="Calibri" w:cs="Calibri"/>
          <w:b/>
          <w:sz w:val="22"/>
          <w:szCs w:val="22"/>
          <w:u w:val="single"/>
        </w:rPr>
        <w:t>:</w:t>
      </w:r>
    </w:p>
    <w:p w:rsidR="009A40F5" w:rsidRPr="00EF1E72" w:rsidRDefault="009A40F5" w:rsidP="00BF166D">
      <w:pPr>
        <w:spacing w:line="360" w:lineRule="auto"/>
        <w:rPr>
          <w:rFonts w:ascii="Calibri" w:hAnsi="Calibri" w:cs="Calibri"/>
          <w:b/>
          <w:sz w:val="22"/>
          <w:szCs w:val="22"/>
          <w:u w:val="single"/>
        </w:rPr>
      </w:pPr>
    </w:p>
    <w:p w:rsidR="00B77DEA" w:rsidRPr="00EF1E72" w:rsidRDefault="00EF1E72" w:rsidP="00BF166D">
      <w:pPr>
        <w:pStyle w:val="Heading2"/>
        <w:spacing w:line="360" w:lineRule="auto"/>
        <w:rPr>
          <w:rFonts w:ascii="Calibri" w:hAnsi="Calibri" w:cs="Calibri"/>
          <w:color w:val="auto"/>
          <w:sz w:val="22"/>
          <w:szCs w:val="22"/>
        </w:rPr>
      </w:pPr>
      <w:bookmarkStart w:id="17" w:name="_Toc498911371"/>
      <w:r w:rsidRPr="00EF1E72">
        <w:rPr>
          <w:rFonts w:ascii="Calibri" w:hAnsi="Calibri" w:cs="Calibri"/>
          <w:color w:val="auto"/>
          <w:sz w:val="22"/>
          <w:szCs w:val="22"/>
        </w:rPr>
        <w:t xml:space="preserve">A1.1 </w:t>
      </w:r>
      <w:r w:rsidRPr="004A5652">
        <w:rPr>
          <w:rFonts w:ascii="Calibri" w:hAnsi="Calibri" w:cs="Calibri"/>
          <w:color w:val="auto"/>
          <w:sz w:val="22"/>
          <w:szCs w:val="22"/>
        </w:rPr>
        <w:t>Advantages and disadvantages of concrete</w:t>
      </w:r>
      <w:bookmarkEnd w:id="17"/>
    </w:p>
    <w:p w:rsidR="00EF1E72" w:rsidRPr="00EF1E72" w:rsidRDefault="00EF1E72" w:rsidP="00BF166D">
      <w:pPr>
        <w:spacing w:line="360" w:lineRule="auto"/>
        <w:rPr>
          <w:rFonts w:ascii="Calibri" w:hAnsi="Calibri" w:cs="Calibri"/>
          <w:sz w:val="22"/>
          <w:szCs w:val="22"/>
        </w:rPr>
      </w:pPr>
      <w:r w:rsidRPr="00EF1E72">
        <w:rPr>
          <w:rFonts w:ascii="Calibri" w:hAnsi="Calibri" w:cs="Calibri"/>
          <w:sz w:val="22"/>
          <w:szCs w:val="22"/>
        </w:rPr>
        <w:t xml:space="preserve">Concrete is the most common material that are used in civil engineering or we can say to build a structure. This I because of durability, cheap in cost etc. there are many advantages of concrete in the field of civil engineering. The major advantages are discussed below: </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 xml:space="preserve">Availability of ingredients of concrete- ingredient such as cement, lime and aggregates like sand, brick chips, stone chips, gravels, shells </w:t>
      </w:r>
      <w:proofErr w:type="spellStart"/>
      <w:r w:rsidRPr="00EF1E72">
        <w:rPr>
          <w:rFonts w:ascii="Calibri" w:hAnsi="Calibri" w:cs="Calibri"/>
          <w:sz w:val="22"/>
          <w:szCs w:val="22"/>
        </w:rPr>
        <w:t>etc</w:t>
      </w:r>
      <w:proofErr w:type="spellEnd"/>
      <w:r w:rsidRPr="00EF1E72">
        <w:rPr>
          <w:rFonts w:ascii="Calibri" w:hAnsi="Calibri" w:cs="Calibri"/>
          <w:sz w:val="22"/>
          <w:szCs w:val="22"/>
        </w:rPr>
        <w:t>, are used to make a mixture of concrete. These ingredients are easily available in most places, so there I no difficulty to make concrete.</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Durability: the main reason behind the use of concrete is its durability i.e. the durability of concrete is very high. Once it is fixed in a shape, it will be longer up to more than fifty years.</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 xml:space="preserve">Concrete is free from defects and flaws (cracks, gap, fissure </w:t>
      </w:r>
      <w:proofErr w:type="spellStart"/>
      <w:r w:rsidRPr="00EF1E72">
        <w:rPr>
          <w:rFonts w:ascii="Calibri" w:hAnsi="Calibri" w:cs="Calibri"/>
          <w:sz w:val="22"/>
          <w:szCs w:val="22"/>
        </w:rPr>
        <w:t>etc</w:t>
      </w:r>
      <w:proofErr w:type="spellEnd"/>
      <w:r w:rsidRPr="00EF1E72">
        <w:rPr>
          <w:rFonts w:ascii="Calibri" w:hAnsi="Calibri" w:cs="Calibri"/>
          <w:sz w:val="22"/>
          <w:szCs w:val="22"/>
        </w:rPr>
        <w:t>) unlike a natural stone.</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Manufactured to desired strength- the concrete can be made as per the demand or we can say it can be manufactured to desired strength economically.</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 xml:space="preserve">It can be cast to any desired shape and the casting of concrete can be done in the construction site, which make it very economical. </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Resistance - one of the major advantage of concrete is that, it is resistant to wind, water, fire and weather. So, it is very useful in storm shelters.</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Maintenance cost- the maintenance cost of concrete is almost negligible. One it is set to its shape we don’t have to worry up to next many years.</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 xml:space="preserve"> It acts like a rigid membrane which have very low deflection.</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rPr>
        <w:t xml:space="preserve">It requires less skill </w:t>
      </w:r>
      <w:proofErr w:type="spellStart"/>
      <w:r w:rsidRPr="00EF1E72">
        <w:rPr>
          <w:rFonts w:ascii="Calibri" w:hAnsi="Calibri" w:cs="Calibri"/>
          <w:sz w:val="22"/>
          <w:szCs w:val="22"/>
        </w:rPr>
        <w:t>labour</w:t>
      </w:r>
      <w:proofErr w:type="spellEnd"/>
      <w:r w:rsidRPr="00EF1E72">
        <w:rPr>
          <w:rFonts w:ascii="Calibri" w:hAnsi="Calibri" w:cs="Calibri"/>
          <w:sz w:val="22"/>
          <w:szCs w:val="22"/>
        </w:rPr>
        <w:t xml:space="preserve"> for the erection of the structure as compared to the use of steel in structure.</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shd w:val="clear" w:color="auto" w:fill="FFFFFF"/>
        </w:rPr>
        <w:t>The deterioration of concrete is not appreciable with age.</w:t>
      </w:r>
    </w:p>
    <w:p w:rsidR="00EF1E72" w:rsidRPr="00EF1E72" w:rsidRDefault="00EF1E72" w:rsidP="00BF166D">
      <w:pPr>
        <w:numPr>
          <w:ilvl w:val="0"/>
          <w:numId w:val="13"/>
        </w:numPr>
        <w:spacing w:after="160" w:line="360" w:lineRule="auto"/>
        <w:rPr>
          <w:rFonts w:ascii="Calibri" w:hAnsi="Calibri" w:cs="Calibri"/>
          <w:sz w:val="22"/>
          <w:szCs w:val="22"/>
        </w:rPr>
      </w:pPr>
      <w:r w:rsidRPr="00EF1E72">
        <w:rPr>
          <w:rFonts w:ascii="Calibri" w:hAnsi="Calibri" w:cs="Calibri"/>
          <w:sz w:val="22"/>
          <w:szCs w:val="22"/>
          <w:shd w:val="clear" w:color="auto" w:fill="FFFFFF"/>
        </w:rPr>
        <w:t xml:space="preserve">Concrete hardens at Ambient Temperature- </w:t>
      </w:r>
      <w:r w:rsidRPr="00EF1E72">
        <w:rPr>
          <w:rFonts w:ascii="Calibri" w:hAnsi="Calibri" w:cs="Calibri"/>
          <w:color w:val="000000"/>
          <w:sz w:val="22"/>
          <w:szCs w:val="22"/>
        </w:rPr>
        <w:t xml:space="preserve">Concrete sets, hardens, gain its </w:t>
      </w:r>
      <w:hyperlink r:id="rId15" w:history="1">
        <w:r w:rsidRPr="00EF1E72">
          <w:rPr>
            <w:rStyle w:val="Hyperlink"/>
            <w:rFonts w:ascii="Calibri" w:hAnsi="Calibri" w:cs="Calibri"/>
            <w:sz w:val="22"/>
            <w:szCs w:val="22"/>
          </w:rPr>
          <w:t xml:space="preserve">strength </w:t>
        </w:r>
      </w:hyperlink>
      <w:r w:rsidRPr="00EF1E72">
        <w:rPr>
          <w:rFonts w:ascii="Calibri" w:hAnsi="Calibri" w:cs="Calibri"/>
          <w:color w:val="000000"/>
          <w:sz w:val="22"/>
          <w:szCs w:val="22"/>
        </w:rPr>
        <w:t>at regular room temperature or ambient temperature. This is because cement is a low-temperature bonded inorganic material.</w:t>
      </w:r>
    </w:p>
    <w:p w:rsidR="00EF1E72" w:rsidRDefault="00EF1E72" w:rsidP="00BF166D">
      <w:pPr>
        <w:spacing w:line="360" w:lineRule="auto"/>
        <w:rPr>
          <w:rFonts w:ascii="Calibri" w:hAnsi="Calibri" w:cs="Calibri"/>
          <w:sz w:val="22"/>
          <w:szCs w:val="22"/>
        </w:rPr>
      </w:pPr>
      <w:r w:rsidRPr="00EF1E72">
        <w:rPr>
          <w:rFonts w:ascii="Calibri" w:hAnsi="Calibri" w:cs="Calibri"/>
          <w:sz w:val="22"/>
          <w:szCs w:val="22"/>
        </w:rPr>
        <w:lastRenderedPageBreak/>
        <w:t xml:space="preserve">There are not only advantages on the use of concrete. Hence, there are many disadvantages of the use do concrete specially to the environment: </w:t>
      </w:r>
    </w:p>
    <w:p w:rsidR="00EF1E72" w:rsidRPr="00EF1E72" w:rsidRDefault="00EF1E72" w:rsidP="00BF166D">
      <w:pPr>
        <w:spacing w:line="360" w:lineRule="auto"/>
        <w:rPr>
          <w:rFonts w:ascii="Calibri" w:hAnsi="Calibri" w:cs="Calibri"/>
          <w:sz w:val="22"/>
          <w:szCs w:val="22"/>
        </w:rPr>
      </w:pPr>
    </w:p>
    <w:p w:rsidR="00EF1E72" w:rsidRPr="00EF1E72" w:rsidRDefault="00EF1E72" w:rsidP="00BF166D">
      <w:pPr>
        <w:numPr>
          <w:ilvl w:val="0"/>
          <w:numId w:val="14"/>
        </w:numPr>
        <w:spacing w:after="160" w:line="360" w:lineRule="auto"/>
        <w:rPr>
          <w:rFonts w:ascii="Calibri" w:hAnsi="Calibri" w:cs="Calibri"/>
          <w:sz w:val="22"/>
          <w:szCs w:val="22"/>
        </w:rPr>
      </w:pPr>
      <w:r w:rsidRPr="00EF1E72">
        <w:rPr>
          <w:rFonts w:ascii="Calibri" w:hAnsi="Calibri" w:cs="Calibri"/>
          <w:sz w:val="22"/>
          <w:szCs w:val="22"/>
        </w:rPr>
        <w:t>Tensile strength- the tensile strength of the concrete is low as compared to other binding material.</w:t>
      </w:r>
    </w:p>
    <w:p w:rsidR="00EF1E72" w:rsidRPr="00EF1E72" w:rsidRDefault="00EF1E72" w:rsidP="00BF166D">
      <w:pPr>
        <w:numPr>
          <w:ilvl w:val="0"/>
          <w:numId w:val="14"/>
        </w:numPr>
        <w:spacing w:after="160" w:line="360" w:lineRule="auto"/>
        <w:rPr>
          <w:rFonts w:ascii="Calibri" w:hAnsi="Calibri" w:cs="Calibri"/>
          <w:sz w:val="22"/>
          <w:szCs w:val="22"/>
        </w:rPr>
      </w:pPr>
      <w:r w:rsidRPr="00EF1E72">
        <w:rPr>
          <w:rFonts w:ascii="Calibri" w:hAnsi="Calibri" w:cs="Calibri"/>
          <w:sz w:val="22"/>
          <w:szCs w:val="22"/>
        </w:rPr>
        <w:t>It is less ductile.</w:t>
      </w:r>
    </w:p>
    <w:p w:rsidR="00EF1E72" w:rsidRPr="00EF1E72" w:rsidRDefault="00EF1E72" w:rsidP="00BF166D">
      <w:pPr>
        <w:numPr>
          <w:ilvl w:val="0"/>
          <w:numId w:val="14"/>
        </w:numPr>
        <w:spacing w:after="160" w:line="360" w:lineRule="auto"/>
        <w:rPr>
          <w:rFonts w:ascii="Calibri" w:hAnsi="Calibri" w:cs="Calibri"/>
          <w:sz w:val="22"/>
          <w:szCs w:val="22"/>
        </w:rPr>
      </w:pPr>
      <w:r w:rsidRPr="00EF1E72">
        <w:rPr>
          <w:rFonts w:ascii="Calibri" w:hAnsi="Calibri" w:cs="Calibri"/>
          <w:sz w:val="22"/>
          <w:szCs w:val="22"/>
        </w:rPr>
        <w:t>Weight: the weight of concrete is much high compared to its strength</w:t>
      </w:r>
    </w:p>
    <w:p w:rsidR="00EF1E72" w:rsidRPr="00EF1E72" w:rsidRDefault="00EF1E72" w:rsidP="00BF166D">
      <w:pPr>
        <w:numPr>
          <w:ilvl w:val="0"/>
          <w:numId w:val="14"/>
        </w:numPr>
        <w:spacing w:after="160" w:line="360" w:lineRule="auto"/>
        <w:rPr>
          <w:rFonts w:ascii="Calibri" w:hAnsi="Calibri" w:cs="Calibri"/>
          <w:sz w:val="22"/>
          <w:szCs w:val="22"/>
        </w:rPr>
      </w:pPr>
      <w:r w:rsidRPr="00EF1E72">
        <w:rPr>
          <w:rFonts w:ascii="Calibri" w:hAnsi="Calibri" w:cs="Calibri"/>
          <w:sz w:val="22"/>
          <w:szCs w:val="22"/>
        </w:rPr>
        <w:t>Efflorescence- some mixture of concrete may contain soluble salt which cause efflorescence i.e. after some time a white soluble salt get deposited on the surface of concrete in the structure.</w:t>
      </w:r>
    </w:p>
    <w:p w:rsidR="00EF1E72" w:rsidRPr="00EF1E72" w:rsidRDefault="00EF1E72" w:rsidP="00BF166D">
      <w:pPr>
        <w:numPr>
          <w:ilvl w:val="0"/>
          <w:numId w:val="14"/>
        </w:numPr>
        <w:spacing w:after="160" w:line="360" w:lineRule="auto"/>
        <w:rPr>
          <w:rFonts w:ascii="Calibri" w:hAnsi="Calibri" w:cs="Calibri"/>
          <w:sz w:val="22"/>
          <w:szCs w:val="22"/>
        </w:rPr>
      </w:pPr>
      <w:r w:rsidRPr="00EF1E72">
        <w:rPr>
          <w:rFonts w:ascii="Calibri" w:hAnsi="Calibri" w:cs="Calibri"/>
          <w:sz w:val="22"/>
          <w:szCs w:val="22"/>
        </w:rPr>
        <w:t>Shrinkage causes crack development and strength loss.</w:t>
      </w:r>
    </w:p>
    <w:p w:rsidR="00B77DEA" w:rsidRPr="00EF1E72" w:rsidRDefault="00B77DEA" w:rsidP="00BF166D">
      <w:pPr>
        <w:spacing w:line="360" w:lineRule="auto"/>
        <w:jc w:val="both"/>
        <w:rPr>
          <w:rFonts w:ascii="Calibri" w:hAnsi="Calibri" w:cs="Calibri"/>
          <w:sz w:val="22"/>
          <w:szCs w:val="22"/>
        </w:rPr>
      </w:pPr>
    </w:p>
    <w:p w:rsidR="00B77DEA" w:rsidRPr="00EF1E72" w:rsidRDefault="00EF1E72" w:rsidP="00BF166D">
      <w:pPr>
        <w:pStyle w:val="Heading2"/>
        <w:spacing w:line="360" w:lineRule="auto"/>
        <w:rPr>
          <w:rFonts w:ascii="Calibri" w:hAnsi="Calibri" w:cs="Calibri"/>
          <w:color w:val="auto"/>
          <w:sz w:val="22"/>
          <w:szCs w:val="22"/>
        </w:rPr>
      </w:pPr>
      <w:bookmarkStart w:id="18" w:name="_Toc498911372"/>
      <w:r w:rsidRPr="00EF1E72">
        <w:rPr>
          <w:rFonts w:ascii="Calibri" w:hAnsi="Calibri" w:cs="Calibri"/>
          <w:color w:val="auto"/>
          <w:sz w:val="22"/>
          <w:szCs w:val="22"/>
        </w:rPr>
        <w:t>A</w:t>
      </w:r>
      <w:r w:rsidR="00B77DEA" w:rsidRPr="00EF1E72">
        <w:rPr>
          <w:rFonts w:ascii="Calibri" w:hAnsi="Calibri" w:cs="Calibri"/>
          <w:color w:val="auto"/>
          <w:sz w:val="22"/>
          <w:szCs w:val="22"/>
        </w:rPr>
        <w:t xml:space="preserve">1.2 </w:t>
      </w:r>
      <w:r w:rsidRPr="004A5652">
        <w:rPr>
          <w:rFonts w:ascii="Calibri" w:hAnsi="Calibri" w:cs="Calibri"/>
          <w:color w:val="auto"/>
          <w:sz w:val="22"/>
          <w:szCs w:val="22"/>
        </w:rPr>
        <w:t>Effect of concrete on the Environment</w:t>
      </w:r>
      <w:bookmarkEnd w:id="18"/>
    </w:p>
    <w:p w:rsidR="00EF1E72" w:rsidRPr="00EF1E72" w:rsidRDefault="00EF1E72" w:rsidP="00BF166D">
      <w:pPr>
        <w:spacing w:line="360" w:lineRule="auto"/>
        <w:ind w:left="360"/>
        <w:rPr>
          <w:rFonts w:ascii="Calibri" w:hAnsi="Calibri" w:cs="Calibri"/>
          <w:sz w:val="22"/>
          <w:szCs w:val="22"/>
        </w:rPr>
      </w:pPr>
      <w:r w:rsidRPr="00EF1E72">
        <w:rPr>
          <w:rFonts w:ascii="Calibri" w:hAnsi="Calibri" w:cs="Calibri"/>
          <w:sz w:val="22"/>
          <w:szCs w:val="22"/>
        </w:rPr>
        <w:t xml:space="preserve">As the demand of the concrete in construction increases, the effect of it to the environment is also increases. As we know that cement is the major ingredient for the manufacture of a concrete. So, the three are is very huge impact of the manufacture of cement in the environment. The world’s yearly cement production of sixteen million tons accounts for about seven percent of the global loading of carbon dioxide into the atmosphere. Portland cement, the principal hydraulic cement in use today, is not only one of the most energy-intensive materials of construction but also is responsible for a large amount of greenhouse gases. Producing a ton of Portland cement requires about 4 GJ energy, and Portland cement clinker manufacture releases approximately one ton of carbon dioxide into the atmosphere. Furthermore, mining large quantities of raw materials such as limestone and clay, and fuel such as coal, often results in extensive deforestation and top-soil loss.     </w:t>
      </w:r>
    </w:p>
    <w:p w:rsidR="00EF1E72" w:rsidRDefault="00EF1E72" w:rsidP="00BF166D">
      <w:pPr>
        <w:spacing w:line="360" w:lineRule="auto"/>
        <w:ind w:left="360" w:firstLine="360"/>
        <w:rPr>
          <w:rFonts w:ascii="Calibri" w:hAnsi="Calibri" w:cs="Calibri"/>
          <w:sz w:val="22"/>
          <w:szCs w:val="22"/>
        </w:rPr>
      </w:pPr>
      <w:r w:rsidRPr="00EF1E72">
        <w:rPr>
          <w:rFonts w:ascii="Calibri" w:hAnsi="Calibri" w:cs="Calibri"/>
          <w:sz w:val="22"/>
          <w:szCs w:val="22"/>
        </w:rPr>
        <w:t>concrete typically contains about twelve percent cement and eighty percent aggregate by mass. This means that globally, for concrete making, we are consuming sand, gravel, and crushed rock at the rate of ten to eleven billion tons every year. The mining, processing, and transport operations involving such large quantities of aggregate consume considerable amounts of energy, and adversely affect the ecology of forested areas and riverbeds. The concrete industry also uses large amounts of fresh water; the mixing water requirement alone is approximately 1 trillion L every year. Reliable estimates aren’t available, but large quantities of fresh water are being used as wash-water by the ready mixed concrete industry and for curing concrete. Besides the three primary components, that is, cement, aggregates, and water, numerous chemical and mineral admixtures are incorporated into concrete mixtures. They too represent huge inputs of energy and materials into the final product. What about batching, mixing, transport, placement, consolidation, and finishing of concrete? All these operations are energy-</w:t>
      </w:r>
      <w:r w:rsidRPr="00EF1E72">
        <w:rPr>
          <w:rFonts w:ascii="Calibri" w:hAnsi="Calibri" w:cs="Calibri"/>
          <w:sz w:val="22"/>
          <w:szCs w:val="22"/>
        </w:rPr>
        <w:lastRenderedPageBreak/>
        <w:t xml:space="preserve">intensive. Fossil fuels are the primary source of energy today, and the public is seriously debating the environmental costs associated with the use of fossil fuels. </w:t>
      </w:r>
    </w:p>
    <w:p w:rsidR="00B77DEA" w:rsidRPr="007F2880" w:rsidRDefault="00B24A32" w:rsidP="00BF166D">
      <w:pPr>
        <w:spacing w:line="360" w:lineRule="auto"/>
        <w:ind w:left="360" w:firstLine="360"/>
        <w:rPr>
          <w:rFonts w:ascii="Calibri" w:hAnsi="Calibri" w:cs="Calibri"/>
          <w:sz w:val="22"/>
          <w:szCs w:val="22"/>
        </w:rPr>
      </w:pPr>
      <w:r>
        <w:rPr>
          <w:rFonts w:ascii="Calibri" w:hAnsi="Calibri" w:cs="Calibri"/>
          <w:sz w:val="22"/>
          <w:szCs w:val="22"/>
        </w:rPr>
        <w:t xml:space="preserve">Even though there are some more harmful effects of concert on the environment, due to excess emission of carbon dioxide and carbon monoxide in the process of production of concrete, there is massive raise in temperature at the place of production and in the urban areas the structures made by concrete absorbs excess of heat during the day time and that heat liberate at night time by which there are certain temperature change in the urban area. </w:t>
      </w:r>
      <w:r w:rsidRPr="00B24A32">
        <w:rPr>
          <w:rFonts w:ascii="Calibri" w:hAnsi="Calibri" w:cs="Calibri"/>
          <w:sz w:val="22"/>
          <w:szCs w:val="22"/>
        </w:rPr>
        <w:t>Concrete can also lead to radioactive pollution because of presence of various natural radioactive elements (K, U and Th) in concrete dwellings. However, it depends on the type of raw material used for the creation of the concrete</w:t>
      </w:r>
      <w:r w:rsidRPr="00272583">
        <w:rPr>
          <w:rFonts w:asciiTheme="minorHAnsi" w:hAnsiTheme="minorHAnsi"/>
        </w:rPr>
        <w:t>.</w:t>
      </w:r>
    </w:p>
    <w:p w:rsidR="00B77DEA" w:rsidRPr="00EF1E72" w:rsidRDefault="00EF1E72" w:rsidP="00BF166D">
      <w:pPr>
        <w:pStyle w:val="Heading2"/>
        <w:spacing w:line="360" w:lineRule="auto"/>
        <w:rPr>
          <w:rFonts w:ascii="Calibri" w:hAnsi="Calibri" w:cs="Calibri"/>
          <w:color w:val="auto"/>
          <w:sz w:val="22"/>
          <w:szCs w:val="22"/>
        </w:rPr>
      </w:pPr>
      <w:bookmarkStart w:id="19" w:name="_Toc498911373"/>
      <w:r w:rsidRPr="00EF1E72">
        <w:rPr>
          <w:rFonts w:ascii="Calibri" w:hAnsi="Calibri" w:cs="Calibri"/>
          <w:color w:val="auto"/>
          <w:sz w:val="22"/>
          <w:szCs w:val="22"/>
        </w:rPr>
        <w:t>A</w:t>
      </w:r>
      <w:r w:rsidR="00B77DEA" w:rsidRPr="00EF1E72">
        <w:rPr>
          <w:rFonts w:ascii="Calibri" w:hAnsi="Calibri" w:cs="Calibri"/>
          <w:color w:val="auto"/>
          <w:sz w:val="22"/>
          <w:szCs w:val="22"/>
        </w:rPr>
        <w:t xml:space="preserve">1.3 </w:t>
      </w:r>
      <w:r w:rsidRPr="004A5652">
        <w:rPr>
          <w:rFonts w:ascii="Calibri" w:hAnsi="Calibri" w:cs="Calibri"/>
          <w:color w:val="auto"/>
          <w:sz w:val="22"/>
          <w:szCs w:val="22"/>
        </w:rPr>
        <w:t>Justification of stance taken</w:t>
      </w:r>
      <w:bookmarkEnd w:id="19"/>
    </w:p>
    <w:p w:rsidR="00EC338A" w:rsidRPr="00BF166D" w:rsidRDefault="007F2880" w:rsidP="00BF166D">
      <w:pPr>
        <w:spacing w:line="360" w:lineRule="auto"/>
        <w:jc w:val="both"/>
        <w:rPr>
          <w:rFonts w:ascii="Calibri" w:hAnsi="Calibri" w:cs="Calibri"/>
          <w:sz w:val="22"/>
          <w:szCs w:val="22"/>
        </w:rPr>
      </w:pPr>
      <w:r w:rsidRPr="00BF166D">
        <w:rPr>
          <w:rFonts w:ascii="Calibri" w:hAnsi="Calibri" w:cs="Calibri"/>
          <w:sz w:val="22"/>
          <w:szCs w:val="22"/>
        </w:rPr>
        <w:t xml:space="preserve">even there are many demerits of concrete, but still concrete is very important in now a day to make a good and </w:t>
      </w:r>
      <w:proofErr w:type="spellStart"/>
      <w:proofErr w:type="gramStart"/>
      <w:r w:rsidRPr="00BF166D">
        <w:rPr>
          <w:rFonts w:ascii="Calibri" w:hAnsi="Calibri" w:cs="Calibri"/>
          <w:sz w:val="22"/>
          <w:szCs w:val="22"/>
        </w:rPr>
        <w:t>a</w:t>
      </w:r>
      <w:proofErr w:type="spellEnd"/>
      <w:proofErr w:type="gramEnd"/>
      <w:r w:rsidRPr="00BF166D">
        <w:rPr>
          <w:rFonts w:ascii="Calibri" w:hAnsi="Calibri" w:cs="Calibri"/>
          <w:sz w:val="22"/>
          <w:szCs w:val="22"/>
        </w:rPr>
        <w:t xml:space="preserve"> efficient structure. Concrete helps us with many benefits. Like, construction of dams, to make barrier for overflow of water at sea shore. Since the structures of concretes are very last long about</w:t>
      </w:r>
      <w:r w:rsidR="00E762CD" w:rsidRPr="00BF166D">
        <w:rPr>
          <w:rFonts w:ascii="Calibri" w:hAnsi="Calibri" w:cs="Calibri"/>
          <w:sz w:val="22"/>
          <w:szCs w:val="22"/>
        </w:rPr>
        <w:t xml:space="preserve"> 70 to 100 years so, it is very beneficial for the complete environment. As if we use other material instead of concrete, the we have to do maintenance in every 10 to 15 years, which is not efficient. After the concrete is made in </w:t>
      </w:r>
      <w:proofErr w:type="gramStart"/>
      <w:r w:rsidR="00E762CD" w:rsidRPr="00BF166D">
        <w:rPr>
          <w:rFonts w:ascii="Calibri" w:hAnsi="Calibri" w:cs="Calibri"/>
          <w:sz w:val="22"/>
          <w:szCs w:val="22"/>
        </w:rPr>
        <w:t>an</w:t>
      </w:r>
      <w:proofErr w:type="gramEnd"/>
      <w:r w:rsidR="00E762CD" w:rsidRPr="00BF166D">
        <w:rPr>
          <w:rFonts w:ascii="Calibri" w:hAnsi="Calibri" w:cs="Calibri"/>
          <w:sz w:val="22"/>
          <w:szCs w:val="22"/>
        </w:rPr>
        <w:t xml:space="preserve"> shape, it can be crushed and recycled </w:t>
      </w:r>
      <w:r w:rsidR="00BF166D" w:rsidRPr="00BF166D">
        <w:rPr>
          <w:rFonts w:ascii="Calibri" w:hAnsi="Calibri" w:cs="Calibri"/>
          <w:sz w:val="22"/>
          <w:szCs w:val="22"/>
        </w:rPr>
        <w:t xml:space="preserve">into aggregate for use in new concrete pavements or as a backfill or rode base. </w:t>
      </w:r>
      <w:r w:rsidR="00BF166D" w:rsidRPr="00BF166D">
        <w:rPr>
          <w:rFonts w:asciiTheme="minorHAnsi" w:hAnsiTheme="minorHAnsi"/>
          <w:sz w:val="22"/>
          <w:szCs w:val="22"/>
          <w:shd w:val="clear" w:color="auto" w:fill="FFFFFF"/>
        </w:rPr>
        <w:t>Concrete is a friend of the environment in all stages of its life span, from raw material production to demolition, making it a natural choice for sustainable home construction</w:t>
      </w:r>
      <w:r w:rsidR="00BF166D" w:rsidRPr="00BF166D">
        <w:rPr>
          <w:rFonts w:ascii="Calibri" w:hAnsi="Calibri" w:cs="Calibri"/>
          <w:sz w:val="22"/>
          <w:szCs w:val="22"/>
        </w:rPr>
        <w:t>.</w:t>
      </w:r>
    </w:p>
    <w:p w:rsidR="00EC338A" w:rsidRPr="00EF1E72" w:rsidRDefault="00EC338A" w:rsidP="00BF166D">
      <w:pPr>
        <w:spacing w:line="360" w:lineRule="auto"/>
        <w:jc w:val="both"/>
        <w:rPr>
          <w:rFonts w:ascii="Calibri" w:hAnsi="Calibri" w:cs="Calibri"/>
          <w:b/>
          <w:sz w:val="22"/>
          <w:szCs w:val="22"/>
        </w:rPr>
      </w:pPr>
    </w:p>
    <w:p w:rsidR="00B77DEA" w:rsidRPr="00EF1E72" w:rsidRDefault="00B77DEA" w:rsidP="00BF166D">
      <w:pPr>
        <w:spacing w:line="360" w:lineRule="auto"/>
        <w:jc w:val="both"/>
        <w:rPr>
          <w:rFonts w:ascii="Calibri" w:hAnsi="Calibri" w:cs="Calibri"/>
          <w:sz w:val="22"/>
          <w:szCs w:val="22"/>
        </w:rPr>
      </w:pPr>
    </w:p>
    <w:p w:rsidR="009D4E60" w:rsidRPr="00EF1E72" w:rsidRDefault="009D4E60" w:rsidP="00BF166D">
      <w:pPr>
        <w:spacing w:line="360" w:lineRule="auto"/>
        <w:jc w:val="both"/>
        <w:rPr>
          <w:rFonts w:ascii="Calibri" w:hAnsi="Calibri" w:cs="Calibri"/>
          <w:b/>
          <w:sz w:val="22"/>
          <w:szCs w:val="22"/>
          <w:u w:val="single"/>
        </w:rPr>
      </w:pPr>
    </w:p>
    <w:p w:rsidR="009D4E60" w:rsidRPr="00EF1E72" w:rsidRDefault="009D4E60" w:rsidP="00BF166D">
      <w:pPr>
        <w:spacing w:line="360" w:lineRule="auto"/>
        <w:rPr>
          <w:rFonts w:ascii="Calibri" w:hAnsi="Calibri" w:cs="Calibri"/>
          <w:b/>
          <w:sz w:val="22"/>
          <w:szCs w:val="22"/>
          <w:u w:val="single"/>
        </w:rPr>
      </w:pPr>
    </w:p>
    <w:p w:rsidR="009D4E60" w:rsidRPr="00EF1E72" w:rsidRDefault="009D4E60" w:rsidP="00BF166D">
      <w:pPr>
        <w:spacing w:line="360" w:lineRule="auto"/>
        <w:rPr>
          <w:rFonts w:ascii="Calibri" w:hAnsi="Calibri" w:cs="Calibri"/>
          <w:sz w:val="22"/>
          <w:szCs w:val="22"/>
        </w:rPr>
      </w:pPr>
    </w:p>
    <w:p w:rsidR="008D3283" w:rsidRPr="00EF1E72" w:rsidRDefault="009D4E60" w:rsidP="00BF166D">
      <w:pPr>
        <w:pStyle w:val="Heading1"/>
        <w:spacing w:line="360" w:lineRule="auto"/>
        <w:jc w:val="right"/>
        <w:rPr>
          <w:rFonts w:ascii="Calibri" w:hAnsi="Calibri" w:cs="Calibri"/>
          <w:b/>
          <w:sz w:val="22"/>
          <w:szCs w:val="22"/>
          <w:u w:val="single"/>
        </w:rPr>
      </w:pPr>
      <w:r w:rsidRPr="00EF1E72">
        <w:rPr>
          <w:rFonts w:ascii="Calibri" w:hAnsi="Calibri" w:cs="Calibri"/>
          <w:b/>
          <w:sz w:val="22"/>
          <w:szCs w:val="22"/>
          <w:u w:val="single"/>
        </w:rPr>
        <w:br w:type="page"/>
      </w:r>
      <w:bookmarkStart w:id="20" w:name="_Toc498911374"/>
      <w:r w:rsidR="008D3283" w:rsidRPr="00EF1E72">
        <w:rPr>
          <w:rFonts w:ascii="Calibri" w:hAnsi="Calibri" w:cs="Calibri"/>
          <w:b/>
          <w:sz w:val="22"/>
          <w:szCs w:val="22"/>
          <w:u w:val="single"/>
        </w:rPr>
        <w:lastRenderedPageBreak/>
        <w:t xml:space="preserve">Question No. </w:t>
      </w:r>
      <w:r w:rsidR="00BF166D">
        <w:rPr>
          <w:rFonts w:ascii="Calibri" w:hAnsi="Calibri" w:cs="Calibri"/>
          <w:b/>
          <w:sz w:val="22"/>
          <w:szCs w:val="22"/>
          <w:u w:val="single"/>
        </w:rPr>
        <w:t>B1</w:t>
      </w:r>
      <w:bookmarkEnd w:id="20"/>
    </w:p>
    <w:p w:rsidR="008D3283" w:rsidRPr="00EF1E72" w:rsidRDefault="008D3283" w:rsidP="00BF166D">
      <w:pPr>
        <w:spacing w:line="360" w:lineRule="auto"/>
        <w:jc w:val="right"/>
        <w:rPr>
          <w:rFonts w:ascii="Calibri" w:hAnsi="Calibri" w:cs="Calibri"/>
          <w:b/>
          <w:sz w:val="22"/>
          <w:szCs w:val="22"/>
          <w:u w:val="single"/>
        </w:rPr>
      </w:pPr>
    </w:p>
    <w:p w:rsidR="008D3283" w:rsidRDefault="00BF166D" w:rsidP="00BF166D">
      <w:pPr>
        <w:spacing w:line="360" w:lineRule="auto"/>
        <w:rPr>
          <w:rFonts w:ascii="Calibri" w:hAnsi="Calibri" w:cs="Calibri"/>
          <w:b/>
          <w:sz w:val="22"/>
          <w:szCs w:val="22"/>
          <w:u w:val="single"/>
        </w:rPr>
      </w:pPr>
      <w:r>
        <w:rPr>
          <w:rFonts w:ascii="Calibri" w:hAnsi="Calibri" w:cs="Calibri"/>
          <w:b/>
          <w:sz w:val="22"/>
          <w:szCs w:val="22"/>
          <w:u w:val="single"/>
        </w:rPr>
        <w:t>Solution to Question No. B1</w:t>
      </w:r>
      <w:r w:rsidR="008D3283" w:rsidRPr="00EF1E72">
        <w:rPr>
          <w:rFonts w:ascii="Calibri" w:hAnsi="Calibri" w:cs="Calibri"/>
          <w:b/>
          <w:sz w:val="22"/>
          <w:szCs w:val="22"/>
          <w:u w:val="single"/>
        </w:rPr>
        <w:t>:</w:t>
      </w:r>
    </w:p>
    <w:p w:rsidR="0012648E" w:rsidRPr="0012648E" w:rsidRDefault="0012648E" w:rsidP="0012648E">
      <w:pPr>
        <w:spacing w:line="360" w:lineRule="auto"/>
        <w:rPr>
          <w:rStyle w:val="tgc"/>
          <w:rFonts w:ascii="Calibri" w:hAnsi="Calibri" w:cs="Calibri"/>
          <w:color w:val="222222"/>
          <w:sz w:val="22"/>
          <w:szCs w:val="22"/>
        </w:rPr>
      </w:pPr>
      <w:r w:rsidRPr="0012648E">
        <w:rPr>
          <w:rStyle w:val="tgc"/>
          <w:rFonts w:ascii="Calibri" w:hAnsi="Calibri" w:cs="Calibri"/>
          <w:color w:val="222222"/>
          <w:sz w:val="22"/>
          <w:szCs w:val="22"/>
        </w:rPr>
        <w:t>Fracking is the process of drilling down into the earth before a high-pressure water mixture is directed at the rock to release the gas inside. Water, sand and chemicals are injected into the rock at high pressure which allows the gas to flow out to the head of the well.</w:t>
      </w:r>
    </w:p>
    <w:p w:rsidR="008D3283" w:rsidRDefault="0012648E" w:rsidP="00BF166D">
      <w:pPr>
        <w:spacing w:line="360" w:lineRule="auto"/>
        <w:rPr>
          <w:rFonts w:ascii="Calibri" w:hAnsi="Calibri" w:cs="Calibri"/>
          <w:b/>
          <w:sz w:val="22"/>
          <w:szCs w:val="22"/>
          <w:u w:val="single"/>
        </w:rPr>
      </w:pPr>
      <w:r w:rsidRPr="0012648E">
        <w:rPr>
          <w:rStyle w:val="tgc"/>
          <w:rFonts w:ascii="Calibri" w:hAnsi="Calibri" w:cs="Calibri"/>
          <w:color w:val="222222"/>
          <w:sz w:val="22"/>
          <w:szCs w:val="22"/>
        </w:rPr>
        <w:t>Hydraulic fracturing or fracking creates fractures in the shale formation to release the gas. A fracturing fluid is pumped under high pressure (ca. 100 bar) into the drilling pipe to widen fractures in the rock or to create new ones. The fluid consists mainly of water</w:t>
      </w:r>
      <w:r>
        <w:rPr>
          <w:rFonts w:ascii="Calibri" w:hAnsi="Calibri" w:cs="Calibri"/>
          <w:b/>
          <w:sz w:val="22"/>
          <w:szCs w:val="22"/>
          <w:u w:val="single"/>
        </w:rPr>
        <w:t>.</w:t>
      </w:r>
    </w:p>
    <w:p w:rsidR="0012648E" w:rsidRDefault="00C60D67" w:rsidP="00BF166D">
      <w:pPr>
        <w:spacing w:line="360" w:lineRule="auto"/>
        <w:rPr>
          <w:rFonts w:ascii="Calibri" w:hAnsi="Calibri" w:cs="Calibri"/>
          <w:b/>
          <w:sz w:val="22"/>
          <w:szCs w:val="22"/>
          <w:u w:val="single"/>
        </w:rPr>
      </w:pPr>
      <w:r>
        <w:rPr>
          <w:rFonts w:ascii="Calibri" w:hAnsi="Calibri" w:cs="Calibri"/>
          <w:b/>
          <w:noProof/>
          <w:sz w:val="22"/>
          <w:szCs w:val="22"/>
          <w:u w:val="single"/>
        </w:rPr>
        <mc:AlternateContent>
          <mc:Choice Requires="wpg">
            <w:drawing>
              <wp:anchor distT="0" distB="0" distL="114300" distR="114300" simplePos="0" relativeHeight="251681280" behindDoc="0" locked="0" layoutInCell="1" allowOverlap="1">
                <wp:simplePos x="0" y="0"/>
                <wp:positionH relativeFrom="column">
                  <wp:posOffset>1321967</wp:posOffset>
                </wp:positionH>
                <wp:positionV relativeFrom="paragraph">
                  <wp:posOffset>16023</wp:posOffset>
                </wp:positionV>
                <wp:extent cx="3668233" cy="3200399"/>
                <wp:effectExtent l="0" t="0" r="8890" b="635"/>
                <wp:wrapNone/>
                <wp:docPr id="10" name="Group 10"/>
                <wp:cNvGraphicFramePr/>
                <a:graphic xmlns:a="http://schemas.openxmlformats.org/drawingml/2006/main">
                  <a:graphicData uri="http://schemas.microsoft.com/office/word/2010/wordprocessingGroup">
                    <wpg:wgp>
                      <wpg:cNvGrpSpPr/>
                      <wpg:grpSpPr>
                        <a:xfrm>
                          <a:off x="0" y="0"/>
                          <a:ext cx="3668233" cy="3200399"/>
                          <a:chOff x="0" y="0"/>
                          <a:chExt cx="3668233" cy="3200399"/>
                        </a:xfrm>
                      </wpg:grpSpPr>
                      <pic:pic xmlns:pic="http://schemas.openxmlformats.org/drawingml/2006/picture">
                        <pic:nvPicPr>
                          <pic:cNvPr id="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9655" cy="2871470"/>
                          </a:xfrm>
                          <a:prstGeom prst="rect">
                            <a:avLst/>
                          </a:prstGeom>
                        </pic:spPr>
                      </pic:pic>
                      <wps:wsp>
                        <wps:cNvPr id="9" name="Text Box 9"/>
                        <wps:cNvSpPr txBox="1"/>
                        <wps:spPr>
                          <a:xfrm>
                            <a:off x="350874" y="2870790"/>
                            <a:ext cx="3317359" cy="329609"/>
                          </a:xfrm>
                          <a:prstGeom prst="rect">
                            <a:avLst/>
                          </a:prstGeom>
                          <a:solidFill>
                            <a:schemeClr val="lt1"/>
                          </a:solidFill>
                          <a:ln w="6350">
                            <a:noFill/>
                          </a:ln>
                        </wps:spPr>
                        <wps:txbx>
                          <w:txbxContent>
                            <w:p w:rsidR="0078232D" w:rsidRDefault="0078232D">
                              <w:r>
                                <w:t>Fig 1.1 representation process of fracking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 o:spid="_x0000_s1027" style="position:absolute;margin-left:104.1pt;margin-top:1.25pt;width:288.85pt;height:252pt;z-index:251681280" coordsize="36682,320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zeWzRAwAAzggAAA4AAABkcnMvZTJvRG9jLnhtbJxW227bOBB9X6D/&#10;QOjdseS7jTiF61xQIGiNTRZ9pmnKIiqRXJK+ZBf773uGku3ESdEgD5GH5HAu58wMc/l5X5VsK51X&#10;Rk+T7CJNmNTCrJReT5O/Hm9bo4T5wPWKl0bLafIkffL56tMflzs7kR1TmHIlHYMR7Sc7O02KEOyk&#10;3faikBX3F8ZKjcPcuIoHLN26vXJ8B+tV2e6k6aC9M25lnRHSe+xe14fJVbSf51KE73nuZWDlNEFs&#10;IX5d/C7p27665JO147ZQogmDfyCKiisNp0dT1zxwtnHqlalKCWe8ycOFMFXb5LkSMuaAbLL0LJs7&#10;ZzY25rKe7Nb2CBOgPcPpw2bFt+3CMbUCd4BH8wocRbcMa4Czs+sJdO6cfbAL12ys6xXlu89dRb/I&#10;hO0jrE9HWOU+MIHN7mAw6nS7CRM464K17nhcAy8KsPPqnihufnOzfXDcpviO4VglJvhrcIL0Cqff&#10;1xNuhY2TSWOkepeNirufG9sCpZYHtVSlCk+xPEEeBaW3CyUWrl48g/yAOE7JKcsIFrpAOvUNThnd&#10;G/HTM23mBddrOfMWdQ3GSLv9Uj0uX7hblsreqrIklkhuEkMPnNXQG9jU9XltxKaSOtQN52SJHI32&#10;hbI+YW4iq6VE/bivqwwUo9kDasg6pUPsCFTBvQ/kneoh9sS/ndEsTcedL615P523eunwpjUb94at&#10;YXoz7KW9UTbP5v/R7aw32XiJ9Hl5bVUTOnZfBf9mAzSjom6t2KJsy+MgIOBiQIffGCK2CCGK1Qcn&#10;gyhIzAHenwC8vnM8iEifwCUaPFqEbryrKfqj8aDfr5uiMxpmvWFsuGNpg3jnw500FSMBACOGiCjf&#10;Ito6moNKUwd1ADEyxEPdi6nqD5Rj9T7caKa+NY8eCm4lQiCzpyoeH6r4kQj+YvYsdnejRGODhT22&#10;m4Kl/V8A1e2no2EvYRgTQCQdjpv5THbjIOlmw24f/upBMh6k0dNHIQPLplSrQ3PEN0fOS1cXSRnq&#10;/jrTKjXbTZMBQo1caEPXazJKDRpO6ZEU9st9PV2pV2lnaVZPQMQZMIqJ6624VaD3nvuw4A5vDzbx&#10;nobv+OSlgS/TSAkrjPvnrX3SB7M4TdgOb9k08X9vOA2x8qsG5+Os16PHLy56/WEHC/f8ZPn8RG+q&#10;uUGXoJsRXRRJP5QHMXem+oESmZFXHHEt4HuahIM4D/ULi2dbyNksKtWz8V4/WEzULGJHxfu4/8Gd&#10;bSo8gOhv5lBlfHJW6LUuNZg2s00wuYpdcEK1gR8VH6X4aEJ68So/X0et078hV/8D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s71t++AAAAAJAQAADwAAAGRycy9kb3ducmV2LnhtbEyP&#10;wU7DMBBE70j8g7VI3KidIJcQ4lRVBZwqpLZIiJsbb5OosR3FbpL+PcsJbrOa0czbYjXbjo04hNY7&#10;BclCAENXedO6WsHn4e0hAxaidkZ33qGCKwZYlbc3hc6Nn9wOx32sGZW4kGsFTYx9znmoGrQ6LHyP&#10;jryTH6yOdA41N4OeqNx2PBViya1uHS00usdNg9V5f7EK3ic9rR+T13F7Pm2u3wf58bVNUKn7u3n9&#10;AiziHP/C8ItP6FAS09FfnAmsU5CKLKUoCQmM/KdMPgM7KpBiKYGXBf//QfkDAAD//wMAUEsDBAoA&#10;AAAAAAAAIQCQ0LXsRy8CAEcvAgAVAAAAZHJzL21lZGlhL2ltYWdlMS5qcGVn/9j/4AAQSkZJRgAB&#10;AQEA3ADcAAD/2wBDAAIBAQEBAQIBAQECAgICAgQDAgICAgUEBAMEBgUGBgYFBgYGBwkIBgcJBwYG&#10;CAsICQoKCgoKBggLDAsKDAkKCgr/2wBDAQICAgICAgUDAwUKBwYHCgoKCgoKCgoKCgoKCgoKCgoK&#10;CgoKCgoKCgoKCgoKCgoKCgoKCgoKCgoKCgoKCgoKCgr/wAARCAKyA18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8opNy+tLX+R5/WAUU3zF&#10;/wDr04HuDRZrcAooooAKKKKACiiigAooooAKKKKACiiigAooooAKKKKACiiigAooooAKKKKACiig&#10;nHWgAooyM4zSFgDigBaKKKACiiigAooooAKKKKACiiigAooooAKKKKACiiigAooooAKKKKACiiig&#10;AooooAKKKKACiiigApsmMbW/GnU1xngL7GnHR3A9Aix5ahPu7Rt+mKdXNaF4uFpEtpqkbbVXEcyD&#10;PHoRWmvi3w+Bzfn/AL9n/Cv0vC5tga1BS51HybSa+8+YqYTEU6jjyt+aRpUVnf8ACXeHv+f8/wDf&#10;s/4Uf8Jd4e/5/wA/9+z/AIV0/wBpYD/n7H71/mR9XxH8r+5mjRWcfF3h7tfH/v2f8KiufGWiRxeZ&#10;HLJMw+6ip1/OolmWXxV/ax+9B9VxH8r+4p+Owm+1cH5vm/LisBM45qfUNTutVuTc3BUfLhUXoo9K&#10;hr89zTFU8Xjp1YbO1vkrX+Z9FhaUqNFQluFFFFeedAUUUUAFFFFABRRRQAUUUUAFFFFABRRRQAUU&#10;UUAFFFFABRRRQAUUUUAFFFFABRRRQAUUUUAFFFFABRRRQAUUUUAFFFFABRRRQAUsf+tX6/0NJSx/&#10;61fr/Q0R3X9dSZGrY+C7+5iEt3cLb5+7Ht3MPrU1t4ElM3+l36eWG+6i/fH9K6Nhu70owO1fo1Ph&#10;/LIRV4ttdW3r662+R87LMMTK+tvkRrZW0EP2eKCLy+gTYMVyXiPSDpd+0ltastu+CrAfKhPauyY7&#10;hjFQX4t2tZlu/wDU+W3mbumMVtmeW0MXheV2i1qn28vTuThcTUo1brW+6/rqcKDkZopsZyuadX5m&#10;9D6YKKKKACiiigAooooAKKKKACiiigAooooAKKKKACiiigAooooAKKKFEssqwQLudzhFXuaFzSlZ&#10;AN35/hPPHFall4U1a+Xe6rCv/TQ8kfStnQPDcGlKLi4CvcH+I87PYVq19ll/DcXFTxTev2V09X38&#10;kePiMylzWpfec/D4Ajx++1Vv+AxjH86jufAkqj/RdTVv9mRMZ/KukoPJzXrSyHK5Rtyfi/8AM4/r&#10;2Ki7834L/I4fUNI1HSebmDK/89Y/mWqvme1egsisNrruXoy9jXMeJfDK2IN/pi/u85ki/ue49q+d&#10;zTh+WGi61B3it11Xn5o9DC5gqklCorPv0/4Bj0U0P6inV8yeoFFFFABRRRQAUUUUAFFFFABRRRQA&#10;UUUUAFFFFABRRRQAUUUUAFFFFABRRRQAUUUUAFFFFABTdp/vU6igBu0/3qNp/vU6igBu0/3qUAjq&#10;aWigAooooAKKKKACiiigAooooAKKKKACiiigAooooAKKQtg4xSFnHRaAHUUUUAFFFFABRRRQAUUU&#10;UAFFFFABRRRQAUUUUAFFFFABSM23tQzYrZ8LeH4tQLajfxbolfEUbdHPqfUV1YLB1sdiFShu/uS7&#10;syrVo4enzyM+y0nU9QXzLSydk/56NwD+dTT+G9chXd9gZ/8ArmwNdiq7RtwvH+z0pccYr7CPDGE5&#10;LSlJvurL8LP8zx5ZpW5tErf15nn53K7RujKynDK3GKAcjIrsNe0KLWLfIRVuFX93Jj9DXHmO4j3C&#10;W2kXaSGzGeCOvNfM5nldbL6qW8Xs/wBH5o9PC4qniI32a3QUU0ScdKVBJIMpGzf7qE/yrzLM6ri0&#10;sf8ArV+v9DTGcodrqVb+6wxQDypH+eKcbqSuHQvf8JDrn/QTko/4SHXP+gnJVOiuj6/jf+fkvvf+&#10;Zj9Xo/yr7kXP+Eh1z/oJyVDd6nqV9H5V3eyMv93PFQ0VMsZipx5ZTk0+jba/MqNGjF3UV9wAY4Ao&#10;oornNAooooAKKKKACiiigAooooAKKKKACiiigAooooAKKKKACiinQW11ezeRaQtI3X5e31qoxlOS&#10;jFXb6IUpKKuxtbngjS1kkk1aVfutsh/Lk/0plr4H1GQZvLyOL/ZX5j/St3SrBdMsIrFJN3ljG/GN&#10;xr6rJcnxVPFqriIWSV1e2/TTfTVnlY7GU5UnCnK7e/oWhxRRRX2h4oUUUUAFNdFdDG65UjGKdRQB&#10;gah4ItpB5mmTNG4/5Zycqf8ACuelint52t50Kupwyt1Fd+3TpWN4u0eW/tlu7KEtNG2Cqjll/wDr&#10;V8rnGR0ZUnWw8bSWrS2a8l3Xkepg8dUjNQqO6fV9DmaKdcWl7ajNzbSIvqy4poORmvi5U6lN2krP&#10;zPcjKMldMKKKKkAooooAKKKKACiiigAooooAKKKKACiiigAooooAKKKKACiiigAooooAKKKKACii&#10;igAooooAKKKKACiiigAooooAKKKKACiiigAooooAKKKKACjEjuI4lZmb7qqOTQc9hW54GjgaS6nc&#10;L5i7QvqFNdmX4X69i40b2vfX0V/vMcRW9hRc7XsV9F8K3t5OzarC8MS4O08F/wD61bT+EtBki2mz&#10;28feVjkVpUV+gYXJ8DhaXJyqXdtJt/15Hz9TG4irLmvb0OL1Tw/qenTSKkEk0K8rMidvpVFWy2N1&#10;ehVxOvxW8Wt3CWwG3f0HY45H518rnWT0cBFVqctG7WfTrp5etz1MDjJYiThNapblWiiivnT0gooo&#10;oAKKKKACiiigAooooAKKKKACkYkdKWrWi6S+tX4tdxWNPmmk9B6fU1pRo1MRWjTpq7bsiZ1I04uU&#10;tkU1jmuG8u3jaRvRVzXeabbC0sIbZRjbGB+nP60WVja2MIgs4FjUe386mr9AynKP7OvOUuaUkumx&#10;8/jMZ9askrJBRRRXuHCB54oCqRtINFAJHSiye4GbN4T0Z777a1r8p+9D/AT64rQiiijXbDEFX+6v&#10;FOPPWisaOHoUW3CKTe9lYqVSpUtzO9iO6sLO/i8u8tlkB/vL0/GuV1rw1dabOslijSws3y7V3Mhx&#10;0P8AjXXbj60DjpXHjcrwuOj7ys1s1v8A8E2oYqrh5abduh5/RRRX5ifUBRRRQAUUUUAFFFFABRRR&#10;QAUUUUAFFFFABRRRQAUUUUAFGcdaKa7Lt60AO3DrmitjR/B1zdhbjUpGijblYl+8fr6VtQ+HNFtx&#10;tTTY2/2pF3E/ia97CcPY3FQ55Win3vf7kvzscFXMKFOVlr6f5nIWlnPqN3HZW33pD17KO5rs9M0y&#10;20q1W3tx/vOw5dvU06DS9PtJfOtrKONyu3dGuDj0qxX1GU5PDLeaUmpSfXsvI8vFYyWItbRdvMKK&#10;KK9o4gooooAKKKKACiiigAooooAbIFZdrrkHsaxdY8H290rXOlqIZOvlj7r/AOBrcorlxWCw+Mp8&#10;lWN/zXo+hpSrVKMuaDsefsGhZoZV2spwyt2NFdB4z0hZbf8AteEbXjwJvl5K+v1Fc+OOK/N8xwNT&#10;L8U6UtVun3XT59GfSYfERxFNSXz9QooorhOgKKKKACiiigAooooAKKKKACiiigAooooAKKKKACii&#10;igAooooAKKKKACiiigAooooAKKKKACiiigAooooAKKKKACiiigAooooAKKKKACn293d2VwtzZylG&#10;X+L19j60yiqjOVOSlF2a2aCSUo2aNUeNdaA5ht/++D/jS/8ACba1/wA8Lf8A75P+NZNFeh/bGZf8&#10;/Gc/1PDfyI0p/GOuTxGNTDGTxvWM5H5msvLbsnndyxNOorlxGMxWKt7WTdu7NKdGlR+BWCiiiuc0&#10;CiiigAooooAKKKKACiiigAooooAR/u10fgOJPsU8n8TTYb8B/wDXrnGGRWz4O1OO0u5LGd9izYMb&#10;H+8O3417GQ1adHMoOfW6+bWn+Rx4+MpYV8p1AOelFIpH05pa/SD5sKKNw9aNw9aACijcPWjcPWgA&#10;oo3D1o3D1oAKKNw9aNw9aAPP6KKK/Hz7AKKKKACiiigAooooAKKKKAAkDrSbvY1zXxf+K/gb4G/D&#10;XWvi78S9W+w6F4fsWu9QuvLLsqDjaqjlnYkKqjqSK+Dbv/g4t+EUd1Ith+yb4ymt1kIhml8SWcTu&#10;ueCU2NtPtuOPWvsuGfD/AIw4wozrZRhZVYRaUpJxSTava8mk3bVpPS6uePmXEGV5RUUMVUUW1dKz&#10;bt30TP0WaVEVpHYKqjLMzAAD1PpUJ1fSu2qWv/gUn+Nfjn/wUK/4K8Wf7aXwW0/4Q/Dv4YeKPA/k&#10;+Io9Q1a6m8RQyR39ukMiLbsIFVseY6vydvycg8EfGX9q6z/0HdQ/8D5f/iq/ceGfox55muWKvmuJ&#10;+q1G2uTlU2ktm2ppa76HxOYeJGFw+J5cNT542XvXa17WaP6XYb20uS32W5jk2/e8uQNj64PFO3j0&#10;r+fv9h/9rrW/2Pf2h9K+M+oJrmtaXa2tzBqnh+z1jyvt6SRMqAmXcmEch+R24r7pX/g4w+Fo+X/h&#10;kXxYP+5qs/8A43XzfFX0eONsnzBUcqg8XTcU+dcsLO9mmpTvdJJ3V1qehlniBlOKoOWKfs5XtbV3&#10;Xe6R+joOelFfP/7C3/BRL4Oft4aTrA8B6LqWg694fWKTWPDesSI8sUMhKxzRyR/LLGWUqSACp6gZ&#10;GfoAHIyK/FM6yXNOHcwngcwpOnVi7OMt1dJrVaNNNWadj7TB43C5hh1WoSUoPZoK1vB+jLdTtqNy&#10;u5YWxEp7t6/hWTXYeFoFt9EhVRyylmPrk10cP4WGIx95q6ir/PS35meYVJU8PZdXYvgHOSaWiiv0&#10;Q+dCiiigAooooAKKKKACiiigAooooAKKKKACiiigCO4t0uYJLaUfLIpU/iK4MKyfI3VWw34V3/8A&#10;y0FcFM264kcfxSsf1r5DiqMf3Uuuq/L9T2Mqb95en6jaKKK+OPYCiiigAooooAKKKKACiiigAooo&#10;oAKKbuY9B16Vf0/w7q2pRedDCqIfutK23NbUcPXxErU4uT8kZ1KlOnG83YpZx1ppkUHBNaieDtbe&#10;Ty5UjjXd95pOo9RW9F4Y0SGAQfYlfj5mfO4162DyHHYpu65Uu91f8DlrZhh6drPm9Djwe4oq34h0&#10;xdF1D7PFnypFDQ7u3t+dVAcjIrycRh6mFrSpz3Tszsp1I1IKUdmFFFFYlBRRRQAUUUUAFFFFABRR&#10;RQAUUUUAFFFFABRRRQAUUUUAFFFFABRRRQAUUUUAFFFFABRRRQAUUUUAFFFFABRRRQAUUUUAFFFF&#10;ABRRRQAU11LU6igDU07xhqdhGsM0K3Cr0LMQ3596uL47jx/yCX/7/D/Cufor1qOeZnRjyxnp5pP8&#10;0cksDhZO7j+LOh/4TtP+gU//AH+H+FH/AAnaf9Ap/wDv8P8ACueoqv8AWDNf5/wX+RH9m4X+X8X/&#10;AJnQ/wDCdp/0Cn/7/D/Cj/hO0/6BT/8Af4f4Vz1FH+sGa/z/AIL/ACD+zcL/AC/i/wDM6H/hO0/6&#10;BT/9/h/hR/wnaf8AQKf/AL/D/Cueoo/1gzX+f8F/kH9m4X+X8X/mdD/wncf/AECn/wC/w/wpP+E8&#10;iPA0tv8Av8P8K5+mqMSqB/e/oaqPEGabc/4L/IP7Ownb8X/mOooorxTuCiiigAooooAKKKKACiii&#10;gD5p/wCCv6A/8E7PiIf+mNj/AOlkNfhaOBiv3U/4K/8A/KOr4if9cbH/ANLIa/Cuv7z+i9/yQ+I/&#10;6/y/9IgfhviR/wAjuP8AgX5sCAwwaKKK/pU/PQooooA+9v8Ag3jX/jKX4inP/NOYP/TglfrkOlfk&#10;d/wbx/8AJ0vxG/7JzB/6cEr9ca/zv+kV/wAnQrf4Kf8A6Sj988P/APkm4esvzPRPC/7Oev8Ainwv&#10;aeKU8SWFrDermNbjII5Ix6Z4q5r3w58R/De1tdP13y5AykRzwklXwenTg4q949Uf8Mv+HSOv2hf5&#10;vXR6vqdvdfC/wKdaj8z7VfQQMzLnqjDB9jgCvqcLwbwrGhLD4alKnXjh6NV1HNtSdRxTTi1ok3dN&#10;P5Hl1s3zSVRVKs1Km6k48tkmuW7TT66b3OC0+1fUdQh09JFVppQgZugzXT2nwj1i78TTeGINUtvM&#10;htlmabkqQe1dR48tfAGk67a+FLDw5Gl5dXMEkkiwjaE3Y257ZGc49a1/DejaZo3xbvrDTLOOGH+y&#10;428uNcDJYZr6XK/D/AU8Z9WxUo1eWpGMpRbVrxk+W1lrom3fyPLxWf15UfaUk43i2k0nezSvv5uy&#10;PME8D6g/hK48Xi7j8m3uvJaPadxO4DP60zxd4MvPB4tWur+Gb7VFvTyc/L7GutiUH4Haplf+Yt/7&#10;VStPVvB/hiDxx4ZsYtEgEN1byG4j8vhyEyM+tY4jgjA1sKlhopSlCi+Zt+7KpUlFuyTTTSV9dCqe&#10;dVoVH7V3Sc9ElqoxT3urfqeSlj0xzQrMcfrXrk+neDNbsvFGhWnhO3t/7Hz5dwsY3FiGOQeowV6d&#10;MVBpumeEvC3g7w6uo+FLe9k1qaITTTKCy78HIPXjI4HpXmPw1rRqf71D2dm3KzsmpcjVrX+LS/Y6&#10;P9Y6fL/DfNdJRurtNc1737dDypSxOc06us+Muk6ZovjQ2WlWKW8P2WNljjXAyc5NcnXwmcZbPKMy&#10;q4OclJ0202tm090e9g8RHGYaFaKspJO3qFFFFeadAUUUUAFFFFABRRTZZUiQySOFVfvMx4FG2rAq&#10;65fDT9Lmus/Nt2oD/ePAriUGIwPatDxJrp1m5CQE/Z4vuf7Z/vfT0qjX53n2OjjcUlB3UdE+76tf&#10;10PosBh5UaN5bvUKKKK8M7gooooAKKKKACiiigAooooAKKKKAOg8DWVubWa+KBpPO2biM4AA6frX&#10;QYT/AGq4XTtTv9JlaSyl27vvKwyDWh/wmut/884f++f/AK9fZZXnmBwuDhSmmmt7LfXf5nj4rA4i&#10;rWck00zqtkfoaX5MY5rlP+E21z/nnD/3z/8AXo/4TbXP+ecP/fP/ANevQ/1ky/u/u/4Jz/2divL7&#10;zpL+0try2e3uY9ysvzbsccdfauEQYG3OccA+tX7/AMU6vfRNbu6xqy4by15Iqgn3a+bzzMcLmFSL&#10;op6J3b87WXy/U9LA4erh4vne/QWiiivBO4KKKKACiiigAooooAKKKKACiiigAooooAKKKKACiiig&#10;AooooAKKKKACiiigAooooAKKKKACiiigAooooAKKKKACiiigAooooAKKKKACiiigAooooAKKKKAC&#10;iiigAooooAKWP/Wr9f6GkoT/AF6/X+hpx3X9dSZBRRRSKCiiigAooooAKKKKACiiigD5n/4LBID/&#10;AME6viIMn/V2J4/6/IeK/Dn+zNQ0qzsfEer+HrxtLvJytvNIrww3exsPGk20jd2JAJXOccV+5H/B&#10;YD/lHb8Rf+uFj/6WQ15n/wAEc/hl8Ovi9/wTUtfAnxV8C6X4i0a78WauLrTdYslniYecOQDypHZl&#10;IYHkEV/WnhPxxT8P/CmrmVWi6sHi+SSTtJJwi20+6totLn5TxTktTPOKI4eEuWXsuZN6q6ez9T81&#10;fF/hn9jzxLZeHbn4F6r40s765sZj4o0PxfewPJZXQdQi280UapNEylyGwG4wVU9e3/ZY/Yz+GPx2&#10;8e6z4T8Va1rlnBpvg3VNYhksLlA7zW0QdEbchGwk88Zx3rrP+Cqv/BPn4YfsifFHR5fgfrl5b6D4&#10;k0u61AaLrV15i6a0UqoY4Zz8zxnfkK+WXGNxFeFfs/ftYfFL9nHVdW1nwdBp+oT6r4avNFU61G8i&#10;2kdyoV5UCspZgo+VWJXPJz0r+oMrzOPEnAsMZk05t1ot05Tdpq8no29Pd1inrouu5+bYnDvL83dL&#10;Fpe40mltstvXc9Y/ZJ/ZO/ZF+JR8T69+1F8ZtU8GaB4f0WK9j1GHU4YzLIz42BXidpDjoiKWJ9a8&#10;c/aDX9llPG0Ph79ka08dX2kxyGP+1/Gc8X2jVJM4AgtYYw0Sehcl2/urXS/sb/sg+PP27vi7/wAK&#10;z0X4laLo9xb263Fxd6/dFpmiyA32a3UhriRRzsUgAckgV+wH7HH/AATS/Zh/Yxso7/wZ4dfxB4qZ&#10;R9s8aeI445bxjjkQoB5drH/sxjJ/iZjzX57x94jZJ4fZ9OticRVrVpqPJh1pTjok5Sduru93/h6n&#10;uZNkOOzzCKNKEYwi3eb1k9dl6bfqfCf/AAbzRzQ/tU/EiGeJkkT4dwq6MuGVhqCZBHY5r9cK/Kf/&#10;AIIWHP7eXxsJP/Mu3H/p5r9WK/lv6QVf6x4jVKvenSf3wR+m8BU+TIVDtKX5nt9hb+BPHfwO0Pwj&#10;q3xDtNLmtWEkyvtZhhm+XBYYPNU/iX498ELc+EfA3hPV47qz0e9hkurpW+UBcKOemeWJxwK8aLKe&#10;K6HxB8O9T8N+ENO8Y3N/bSW+pNiOGNiXTjPIx7UoeI2cY/KZrB4CKlTp0o1KicruFNx5VZuyTa1s&#10;r6lS4dweHxUXWryalKTjGyS5pJ31S1sr2uz0H4mfETSZvjZp91p+oW9xp+238yaOQYjIY5+b8q7W&#10;y+JXgNfi5f3reKLUQtpcarKZRtLZ6A9M1807l9aUEE4BrLBeMmcYHG1sQ8PF+0qqrZt2TUWuVPe2&#10;t7sqtwfg69GFP2jXLDlura6p3fnoe3QeO/CP/CndS046/a/aG1TcsJkG4r5inOPTFdBq/wAR/A0v&#10;jzwvdJ4ntWjhtZBNIJRtT933Pb8a+caK0peNmaUoRj9Vg7Kmt3/y7m5L727PsKXBeFm3erLeT2X2&#10;kk/usfQGieP/AAbFf+OHl8SWii6b/R90v3+JPu/3uorR8O6x4M8e+EvC6nxZb282mXUK+Q33pHXC&#10;qgHHLcY+tfN1d14N+P8A4l8I6BBoJ8Paberac2c1zC2+PnIyQRnHbv719Jwt4yYStivY5xCNOhae&#10;ylLmlKp7RJ2aas20nZruebmnB9SnR58I3Kd11SslHle6ad+ux2H7QOsaXZfENoLu+WN/scXyt+Nc&#10;R/wkeh/9BGP8z/hXOeLPFeueOPEM3iTX5Va4uG+bauFUAcKB2A/Gs+vzXijjj+1OIcTi8LBck5tx&#10;ve9r6XSdlofR5Xkf1XL6dKrL3oxSdrWv1todn/wkeh/9BGP9f8KP+Ej0P/oIx/r/AIVxlFeD/rVi&#10;v5I/j/md39lUe7/A7P8A4SPQ/wDoIx/r/hR/wkeh/wDQRj/X/CuMoo/1qxX8i/H/ADD+yqPd/gdl&#10;/wAJFof/AEE4/wBf8KG8SaCoyNTj/I/4VxtFL/WrF/yx/H/MP7Ko93+B1F5410mFSLVZJ2HQKNqn&#10;8TWDquvahq52XLhI+oiTp+PrVWivNxmdY7GR5ZSsuy0Xz6v77HVRwOHo6pXfdiL92looryjqCiii&#10;gAooooAKKKKACiiigAooooAKKKKADHfFFFFABRRRQAYz1FFFFABRRRQAUUUUAFFFFABRRRQAUUUU&#10;AFFFFABRRRQAUUUUAFFFFABRRRQAUUUUAFFFFABRRRQAUUUUAFFFFABRRRQAUUUUAFFFFABRRRQA&#10;UUUUAFFFFABRRRQAUUUUAFFFFABRRRQAUJ/r1+v9DRQn+vX6/wBDTjuv66kyCiiikUFFFFABRRRQ&#10;AUUUUAFFFFAHzV/wWB/5R1/ET/rhY/8ApZDXwR+yX/wVl0D9i/8AYhsvgv4E+HsniDxw2uajdySa&#10;oxh02wilkzG7MDumbHO1cAYwW7V97f8ABYA4/wCCdfxEP/TGx/8AS2Gvxn8P/CD44eDfAGh/tX2H&#10;wo/tLwbHrDpb6xc6el/p4ureTDQ3kHOxSR0kAVh0JPFf2J4I5Fw7xF4a1MLnCUofWnKMZS5VOapx&#10;tG+m6voj8f40xmOwHEMamFbUvZpNpXaTbu/L1Og+OHxe/aq/bS8U6f8AFr456xfX0M1vJF4fvJtP&#10;NppsMCuPMWyQAK6hyu5l3Etjc2a9S/YW/Zb+D3xI8f8AiTwv8UvDi69DD8O9Zvrfzpni+z3UMKvF&#10;NHsI2upHB56nNU/2iv8Agogv7YUfgd/HXgGy8L6j4V0O402STRyP7NuVkljZGiiHNuAFwV5XPQ4r&#10;07/gnPIkvxh8USwurK3wq8QFXU5BH2cc5Ff0ViFiMv8ADmpKNCOFnCMkqdNpqCUmlZxstVZ37s+D&#10;pKnWzqPNJ1E3rJre6V7p366fI+d/hV+xR8dvjXJquu/s02Nxq2reFbOLVP7Psb77NqYG/hrNgV3S&#10;qeQqsrHtk8V9Efsvf8FuP2l/gL4h/wCFZftgeGdS8YWenyLb3c2pWZsfEOn44/eiRV+0H/roFY/3&#10;jUf/AAT+/bQ+B/7FOpeMvHfxf1G8mmuvDcEGjaBo9v515qVx5u7ylzhIgByXkZVUc89K8y/bA/bD&#10;+Mv/AAVO+LOk+GPh/wDs5W6XVpKV0PTdD04X2sTI3AFzdhR+7Gc7fliQ87uM18nxJl9bibiitl2d&#10;ZZCeXU4xccRJ8koNwi5crestdNGktm3sejg8RDL8vjXwmIlGvJtOCV01dpX6LTue1/8ABBTVLTXf&#10;22PjBr2nh/s9/wCEXurfzFw3lyaqHXI7HBGfev1gr8k/+DfOwv8ASP2tvido+qQeTdWfgFLe6hLA&#10;mORNSVWXI4JDAjjjiv1sr+T/AKQEKVPxIqQg7xVOlbrpyKx+q8BSlLh9N/zS/M9ytNL+EHg74QaH&#10;4w8VeEoLi6urXau2EOZJGU5ZgTg496ydV+Hvhi68C+A2g0mGGbVtQhhvLiNfmkVsg5NUfidr2jX/&#10;AMCvCmlWmpQS3Nuq/aLeOQM0fy/xAdK1NU8Z+HrLwJ8P2XVLeSTTtUhlvIY5AzxqMk5HUV919dyH&#10;EVp4OpToqlTw1BppRTcpypOd31aSa7rU8N0cdToxrwlNzlVqKzbaSSlZJdrv02OstdB+E2qfEXUv&#10;h4vw3sY5NL0xZVukhVd2duQQMZPzL8xyevrXzndRrHeTJGoCrIwHtzX1F4f0Dw3L8T9W8fab4str&#10;uTUNKVY7OFgxjQBdzk57kLjivl+9JN/OMf8ALZj+pr5nxrwKwuX4OcqVODlUrqLhGKvBSjyXcdH7&#10;r69z0eC63tK9aKlJ2jC929G072v59iOiiiv55P0EKKKKACiiigAooooAKKKKACiiigAooooAKKKK&#10;ACiiigAooooAKKKaXAODQA6ihEmkTfFbyMPVVNNDEttxVcs46tBcdRRRUgFFFFABRRRQAUUUUAFF&#10;FFABRRRQAUUUUAFFFFABRRRQAUUUUAFFFNL4OMUAOopvmDsKA+TjFADqKKKACiiigAooooAKKKKA&#10;CiiigAooooAKKKKACiiigAooooAKKKKACiiigAooqN541OGPT3pqMpbINtySimecvqPzpBOrHClf&#10;zp+zqWvZ/cTzR7klFFFSUFFFFABRRRQAUUUUAFFFFABSx/61fr/Q0lLH/rV+v9DTjuv66kyEooop&#10;FBRRRQAUUUUAFFFFABRRRQB80/8ABYAE/wDBOz4iD1hsf/S2GuM/4IcwW95/wT0s7G9t4poLjxTr&#10;CTQzRh0kUzAFWU5BH1rs/wDgr+f+NdnxEH/TGx/9LYa/Mv4E/wDBU/43/sz/ALJlt+zH+z/4cs9N&#10;1mTV7y6uPGVzELyeNbiQFY7W2KlRKOgdw+D91c81/THAnCeccZ+D1TAZZZT+uKTblyqMY01eTe9l&#10;fpdn5nnmaYTJ+LVXxCbj7K1krttvRdtbdT07/gtb+zF+zh8Evi94ZvfhZoeneEbrX9Cu73WLHTf9&#10;TPMs6LG/2cH90SrN9wKG644r41+Gvxp+KXwZur7UPhj44vtFm1DS59OvpbXB3WsyhZY/mU7QwwCw&#10;weetd38Tv2dP2m4tT0n4k/tOx65Y6j40tptQtbrxTM8up3kMbqplkRzuiBLjarYwOigcV73/AME3&#10;fAPg+w+KXizSW8P2t1DL8KtfNx9uhWbzsQAjduBHB5AHQ9MV/WGSUf8AVzw5p/WaqxiowkpTvdTt&#10;J3V3zXs/dV+x+Y4qf9oZ5L2UPZcz0W1rpW2tvv8AM8Q/YQ+B37N3x++OEPhP9qP49/8ACF6GqLJH&#10;GWEMusy7sfZhdyZS1z1LsCxBwuDzX7hfs/8A7NvwE/Zq8ML4d+Anw30vQbG6RXkuLEeZLejHDyTs&#10;WeXPuxFfjT+zX/wTo1f9sifxFovwq8W2Oi6rouix31rp+qRM1reszbfK3jJh+uGH0rovhP8AtV/8&#10;FDf+CTXjqP4WfE3wpqE3hxm3f8If4qLzafcRg4MunXik+UfZCUzjdHX5b4t8LZhx1m0sBlWapVqM&#10;YuWFlLlTulK6el3bumul0fRcM5jRyXDe1xWGvGV0qiV2ulutlftZnrP/AAQr/wCT8PjZx/zLtx/6&#10;eTX6sV+Tf/BAjWF8RftmfFnxGluYV1LwWbsQ7t3l+bqgfbnvjdjPfFfrJX86+P1OVHxAnCe6pUl/&#10;5Ij9E4DlGWQ8y/nl+Y0oCdxNTWF5Ppl5DqFqV86CRZI93I3A5GRUdBGRg1+MU61WjUU4Ss0001um&#10;tmfYSp05x5WtD0a6/aV8SyadNbaX4a0uyu7i38m4vreFg5XHYZ4/WvOTvL72bczclj3oCheQKK9v&#10;POKM94kdP+0a7qezTUU0klfeySSu7avc48DleBy3m+rQUebfd3ttq+3YKKKK+fPQCiiigAooooAK&#10;KKKACiiigAooooAKKKKACiiigAooooAKKDnsKdBbXt3n7LbySY6+WuaqNOpUlaKbflqEpRjG7GMx&#10;XpW34V8Pw3UX9qX6blLYhj7HB+8al0TwlA0S3mroWdlysLcBfr6n9K34IIraJYIECogwqr0FfXZL&#10;kdSNRV8Qla2ket+ja2/W54+MzCMounTfq/8AIVUVRtUbV9FFUtZ0Gy1OFmEYWYL+7kx39/Wrw46U&#10;uWbg19VVw9GvTdOaun0/r8zyYVJU5c0XZnBXthqGmy+TfW+xjnb3B+hqIMD0rudV0uz1a2FteI21&#10;W3KVbBBrmtb8Ly6TE11azeZCv3t2Nye/vXwuZZDXw3NOl70Vr5rvfvY97C5hTrWjPSX4MzKKFzjm&#10;ivnz0AooooAKKKKACiiigAooooAKKKKACiiigAooooAKKM460IlzNJst4Xkb+6qk1UYTm7RQfDqx&#10;rPtPJrc0Pwktyi3mrFgrDKwLwT/vHtVzw54agt4Vu9Rt1kuG52uuRH7Y9a2toznFfY5Tw/GNquJV&#10;7q6j29fPyPFxmYS+Clp5/wCRRXwzoQTb/Z0f6/41l614NhSI3GkblZeWhLZB+noa6KjJHSvcxGV4&#10;HEU3B00vNJJr0aOGniq9OXMpP5vQ89BYttZcfNjHpTq3PEPhm9n1F73TYAyycsu4D5u9YR8xJWhk&#10;RlZeGVhyK/PMZga2BrOMk7XaTto/Q+io16deKcX8uwtFFFcZsFFFFABRRRQAUUUUAFFFFABRRRQA&#10;E460UVDfX1rYQtcXt5HBGv3pJnCqPxNaUqdSvUUKcbt6JIzq1adGDnUlZLVt7JE1FZK+OvBR6+NN&#10;JHsdRi4/8eo/4TfwT/0O2k/+DKL/AOKr0f7Ezj/oHqf+Ay/yPP8A7byf/oJh/wCBR/zNaisn/hN/&#10;BP8A0O2k/wDgyi/+Ko/4TfwT/wBDtpP/AIMov/iqP7Ezj/oHqf8AgMv8g/tvJ/8AoJh/4FH/ADNa&#10;isn/AITfwT/0O2k/+DKL/wCKo/4TfwT/ANDtpP8A4Mov/iqP7Ezj/oHqf+Ay/wAg/tvJ/wDoJh/4&#10;FH/M1CP4wa+mf2YPAfgzX/hJZ6lrXhqzurhp5g0s1urMcOe5FfKLeOvBWcf8JppP/gyi/wDiq+vv&#10;2PNR0/UvgdY3mm30NxC11cBZbeQOp/eHuK/c/o/5HWlxpP69h3yeyl8cNL80e6te1z4vjzNsLVye&#10;McLXTlzL4ZK9rPs72MbXfDnhufV7hR4a0+NY5mSOOOzQBQDj0ri/jHoOiWHgW4ubDSbeGRZ4gJI4&#10;VUj5vWvQdYwNXu+P+XiT/wBCrgvj5qVhpnw1urzUr+G3hW4hDTXEojQfPxyeK/sPxE4cyiHh/mHs&#10;MJBT9jPl5YK9+XS1le/pqfhfD2aYuPEmHdatK3tI3vJ2tdXvd2tY8fVix6U6qum6np+qw/a9L1C3&#10;uot2PMt5lkX8wTVqv8ua1Grh6jhUi4taNPdH9cUa9GvTU6Urp7NaphRRRWRoFFFFABRRRQAUUUUA&#10;FLH/AK1fr/Q0lLH/AK1fr/Q047r+upMhKKKKRQUUUUAFFFFABRSbhjrUtjp95qkvkWMW5urM3Cr9&#10;TVU6VStNQgrt7JEylGKvJ2I6M1tHwLfbMnUI93p5Zx+dZd9pt9pc3lXsO3d91lOVb6V2YjLcdhY8&#10;9Sm0u+jX4PT5mdPEYerK0ZXZ8xf8FgRj/gnZ8RCf+eNj/wClkNflZ8Gf2Ff2wvF/wO0f9tL9mSwu&#10;9WbTtaukjtfC90Y9b0me2bAuYUyDKO/7sl1/ukV+qn/BX9h/w7r+Ih3f8sbH/wBLYa5H/ghUHP7A&#10;Om+WDu/4S7ViNv8A12Ff0f4f8ZZjwP4P1cwwcIzbxfLKM1dSi6avF21V7LVH5zn2UUc64sjQqycV&#10;7K6a3TT0Z+ZfxX/bq+Nvx7l8P6f+0rctquqeE7W4sBq0tl9nv3WSRHYXUZC5kUpjO1WOeQTXu3/B&#10;NbWNK1r4t+Kr3SL+O4j/AOFVeINzIwyv+jj7w6qfrWx/wXd8Qfs66t8efDsXhm50m98TW+g3UfiZ&#10;vD7Rm4S485PJF068Fgm/AbLAZ6cV8L+DtJ8f6vJqUfw8sNauHj0uWTWF0RJWb7EMeaZfL58ofLuz&#10;8vrX9U5BWw/FHhpSVGisJCvBvktpC8nfSy0bvJaLc/M8ZGeW55JSn7Rwa96+9kra69NPkfUX7IP/&#10;AAUJ8KfsSXnijxLpnhF/FWtatoUNnpdnDdCO0imWTcWnl5O0eiAknqV61RudS/4KT/8ABYjxtHZW&#10;tleat4e03UN6Kqiw8NaDIwILl3/1koTIOPMlIOMDNeb/ALCutfsV6J8brW6/bg8PaxfeGNqixk0/&#10;L2NtcbvvX0Uf72SDHB8vODyVIr93vg1r/wAI/EXw6028+A+paDc+FFt1XS/+EZaL7HGmOFUR/Kp9&#10;iAfXmvyvxX4swfAPEX9pYPK/aYyrGK+sTTdOKSUUo2fxJLVXj53R9Hw5ltXPMF9Xq4nlpRu+RPV6&#10;3u12v11PzA/4N/8ASp/D/wC2F8VPD1zMskun+BxayyRg7XaPU1QsuecEqcZ5xX6z1+U//BCv/k/H&#10;42f9i7cf+nk1+rFfz14/1ZV/EKdSe8qVJ/fBH6DwHD2eQqK/ml+YUUUV+JH2gUUUUAGRnFFdR8Mv&#10;hRrnxR1GaGwvIbS1tY911eTAkIPQAdT+XHetD4j/AAH1XwLoC+K9M1+11jTGcJLcWy7fKJOASMnI&#10;zxwep7V9Xh+COJ8Zkrzajh5Ogk25XWydm1G/M0nu0mkeXUzrLaWOWElUSm7K2u72V7WTfRNnD8+l&#10;HOa2/Ffw38TeC9I0/WtbW38jU1L2vky7jgAHnjjhqw96+teJjsrzDK8Q6GKpuE0k7NWdmk07eaaa&#10;8jtw+Jw+Jp89KScdVdarR2f43FopNy+tG5fWuHkm+jNuZC0Um5fWguo6mjkn2DmQtFGRjOaTcvrQ&#10;4yirtDuhaK2LT4d+IrrwXN8QIFg/s23m8uRmk/ebsj+HHuO9YwdT0Nd2KyvMMDGm8RTcVUipRut4&#10;vZrunZ6nPRxVCtzKnJPldnbo1un5i0Ubh6062t2vbyGzjfaZpFQN6ZIFclOjWqSUYJ3bSXzNpVIw&#10;jdjaK6D4nfDe++GGrW+j3+pR3LT2wnVo4yABkjHP0rnQ4A5NduaZTmOT46eDxUOWpF2aetnZPdXX&#10;XozDC4vD4vDqrSleL1T7jqKTcp4zS15p0ljSdPGqanDZucK2Sx9hXaW8EVvEsEEKxov3VUcCuM0j&#10;UU0vVIb2RcxqSJPZT3rtYJI5oxJC4ZSPlYdxX23DH1f6vL+a+ve2lvlv8zw8z9p7RX+G34jqKKK+&#10;queWFFFFABTZIUnQwyD5XXa30p65zxVDxHrEelWTNkNMykRxj19T7CsMRVo0aDnU2W5VOMqk0o7n&#10;G7Fidol/hkZfyOKKam4D5uvVvf3p1fk8/idj65bBRRRSAKKKKACiiigAooooAKKKKACiiigApHJA&#10;4paKALGiaU+s3wtFYrGq7pmXsM12VjZ21hAILSJY1HZe/v71h+Agoju5M/NuQfhg10VfoHD2Do08&#10;FGql70r69kna34XPn8wrTlXcL6K35XCiiivoDzwooooAMcYxWXrvhyHWmjmSRY5l4aQLncvpWpRW&#10;OIw9HFU3TqK6ZpTqVKclKDszkdS8I6lYxNNA/wBoVfvKgww98VmJjHFeg5I5ArjfFFnDYawyQrtW&#10;Zd6qOxNfGZ5k9LB0lWo6K9mt/Rrr6nsYHGVK0nCe/co0UAYGBRXzB6gUUUUAFFFFABRRRQAUUE46&#10;01yCMA00nJ2Qm1FXZFqN/Z6ZZSahqF1HDBDGzzTSNtVFAyST2GK+TPjt8X7n4p+JGSxmk/se1YrY&#10;wsCu895SPU9s9BXWftPfG1fEN1J8PPCl1us7dv8AiYXMZ4mkH/LMeqqevqeO1dR+wV+xcn7QmtTf&#10;EX4j2ky+DdMkaJYVYo2q3OP9WGHIjTqzDqcKO9f6N/Rr8GcPwflUeMOIKdsRUj+6hJfBBrSVn9uS&#10;22tH10/z48fvFLM/ETiBcE8MTvSg/wB7NN2nJPVNrTkg931for/J3jXwlbXqNq9hYx+dGP3yLGP3&#10;i+v1H8q5RbS0I/49Y/8Av2K+ov2uP2Y9e/Zf+JzeG5nmutB1LdP4c1SRP9fDn5o2xwJY+Aw7jDDg&#10;18++MfDh06dtTsl/0eRv3iqv+rb/AANf2TH6tiqMa9Gzi/6+/uj+TYrMMnx88tx14zg7at7+uzT3&#10;TXQwfsVl/wA+sf8A37FH2Ky/59Y/+/Yp4I6Zpajkp9v6+49DnqfzfiyP7FZf8+sf/fsUfYrL/n1j&#10;/wC/YqSijkp9v6+4PaVP5vxZC1nZjn7NH/3wK/X/AP4IreKfDer/ALFlj4b0nU4ZL3R9bvYtStI2&#10;G+2Z5S6Bl7ZQgj1FfkNXq/7GX7Wnjb9jr4z2/wAR/Dkcl7pN0otvE2ieYVW+tSeo7CZD8yN65U/K&#10;xx4+eZa8wwLp09GndLTVpbfPofccBcTU+Hc/hXxF3TknGTv8KbTv52aV/K5+wGrkDWLrP/PxJ/6F&#10;Xzd/wVMRH/Yw14SIrf8AE10/73/XcV0sv/BRX9ijUpW1Jf2g9Jh+0N5oiuLO6WSPdztYeUcMOhGT&#10;zXin/BQP9rz9mb4u/su6t4F+Gfxj0vWNYutSs5ILG1hnDuqTBmOXjUcD3r5/BYfERrU+aD0a6Puf&#10;r3EWdZTWybEqliINyhKyUld3WyV7/I+FPAnj7xh8MNaj8QeBNdm0+dWVpI4WPlTgHOyROjKff8MV&#10;94/Ar40eHvjZ4Kj8SaVIsd1HiPU7Hd81vNjkf7p6g9xX57oGH5V2HwS+MniH4H+NI/FOijzrWbbH&#10;qlgxwt1Dnp7MvVT65HQmvzPx58F8F4kZDLE4CnGGYUleEkkvaJbwk+t18N9nbo2fOeCvi5jPD/PI&#10;4fGVJSwVR2mm2+R9JxXSz+K2687H6HfhQKy/B3i3QvG/hqz8V+HLwTWV9CJbeT2PYjsR0I7EVqA5&#10;6V/lTisLisBip4fEQcJwbjKLVmpJ2aaeujP9MMLisPjsNDEUJKUJpSjJO6aaumn6BRRRXObhRRRQ&#10;AUUUUAFLH/rV+v8AQ0lLH/rV+v8AQ047r+upMhKKKKRQUUUUAFJu5xS060Ma3sTyj5RMpb6Zq4R5&#10;qii3a4pe7G5taV4J86NZtUmZWZc+TH1H1NbmmaXa6TbrbWucdWZurH3qbO45U9adX6bg8uweDipU&#10;467X3bPmK2KrVXaT07dAqvqem22q2xtLlW25yGU4I96sUV3TpwqRcJq6e67mEZSjK6PkH/gs94TX&#10;Tf8Agm/8Rr6zumaNYbHdHJ1/4/Yehr8dvhz+1h+1i/wh0X9i74L+M7jSNHvtamaGz0GT7Le6tdXM&#10;mfLmuiwKxg8BFKL3Yt0r9of+C1OD/wAEzfiYCv8Ayx0//wBLYa/LH9nT/gk745/a4/Y7tP2hfgx4&#10;4tW8SNrV/Z3XhbWlEVtdRwPhfJnA+RyOocbSe4r+hPC2vwlkHAc6ma8kaTxPuOa5oxqumuVtdEu7&#10;a+R8BxJHM8bnajh+aUlT15dG431XmcZ8Zv8Agn18Uf2XJ/DP/DQs9rDqniixuNQ/sOwufNktljlR&#10;P9Im5V2YvnCZxjljXtP/AATbsrPS/i94ptdMtY4I/wDhVPiD5IV2j/j3HWvm34qeOf2q/hVrWm/A&#10;39pi28QC68HW8lvpOj+KtzXFlaysrEQTnJlhJUbDudAOFwOK9w/4J2/GL4a2HxL8Wa94m8X6fotv&#10;H8LddSZtYu0gUO8KqqgsQGLHgAZJPQV+3ZhLGVvDqqq1SNarKDalTXuyTleDirvTlaVrvVPV7nyO&#10;H9lDOo2i4xTWkt1ZK9/nrsP/AGKf2Bvhn+3De+LPB+t6/e+GtY03w/Dd6HrmmorpDcGTb+/gOBPG&#10;R1AKsOobNcl8S/gz+33/AMEhvH1j4p0jx7/Y1nqF6yaZrGgags2mayVGSk1nLyQQOQ6ZAyA2eaw/&#10;gR/wUS8dfsg/8JBrPwW0fS21LWtIjsv7a16EtFYbW3eakOQsjZwAJPl45B6V6J8Bf+Cc/wC3X/wU&#10;f8YL8dvj/wCLdY0nSNUYSN4t8aRyNdXcBOcWNmdu2LH3cCOLpgGvmeIcRmGU8SYjF57iqMcolGKV&#10;OqlOUpqKvyLfdap38o9TuwlOjicDTpYOnJ4lNtyi7JK7tf5Hc/8ABv1q15r/AO198Utf1ER/aNQ8&#10;CrdXHlJtXzJNTV2wOwyxwOwr9aa/Jz/ggZpEPh79s/4ueHLeZpo9N8GtaRzSY3SLHqoQMccZIXNf&#10;rHX8i/SClRn4jVZU9vZ0renIrH6xwDzf6vrm35pfmFFFFfh59sFFFFAHpH7PvxM8NeEJ9Q8LeLRs&#10;sdWjCtcc7VOCpDY5AIPUdK3fiX4U8WfDXwI1v4S1a31PwfPcJLJFJGrSRguGA391JAG73rK/Z98X&#10;eDLHSda8GeLdShsf7TjIt7q4wFBKFSMngdc8kVreK/EPgb4f/BS5+HWk+OYNcvLtiIfs0gdY1ZgS&#10;SVJCgY9etf0/wxXw8vDiKxOLgowpVeWakoVKcua/spR5m6kaj11S/I/McyjUXEb9nSd5SheLTcZJ&#10;L407e647bnRfFaTS/F2jeC/D0+hQxx6zdR7WVv8Aj2QBGKLx0IOO1XW03wPr3jjVPg1L4IsorW10&#10;uOSO5jjHmbmA5HHGMjB9RXKeJviD4Hn8N+DvENp4lhkudDliM1iv+sKkKr8f7OPxroG8XfC/RfGu&#10;pfFxfH9ncfatNjjj0+GQeYWVRxj73OB1HWvv45lk2Nx1SvUq0ZqTouo5Om70PYvmWvae6Wq0Wx4b&#10;w2Mo4eMFGatz8qSlpPnVv/Je+m5j/D/SPh94W+CreLvGfhiK8fT751Z1tw0kjCQIo56jJ78VR+FF&#10;5omqaReSeDvhyuo6tcak7zTXtuPs8ELSEhS+eNqdh1PtWXP438PXf7Nt54bk1mD+1J7/AM77L5n7&#10;w5nVs4+mTWx8OfFHg6/+BjeD5PHFtoN4lwWvGdwryJ5gY4GQWyvHHP4V8rl+ZZPUzvA4XDSoxp08&#10;JzrSHNKbbTjzS0UrJWvdpX0PUxOHxccHXrTU3KVbl1crKO6dlq1d9OtjY8R/DHwh/wAL40OAaJBH&#10;FdabLcXVrGv7ppE6HH4/jim6nN4K8beD/HNzD4EsbS40MTwQ3KxqWcIjAP0GD8p6e1GvfE7wBbfF&#10;rwzr9t4mtbiyj0+e2uJ42/1BOMF/QH/GrP8AYvhTTPhx4+v/AAx4nh1JdSW5uZmt2DLFvVyqZHBP&#10;J/Svqo0Mor1cdHAKk6fPVdS3I3Z4eLi1395t3jonc8mVTF06dH27mpcsVFu6SftGmn8rLUf4I8E2&#10;uieCPDJ8P+ArPUf7TVH1m7utu6NHCsTz1PPTpha8j+PXhXTPCHxMvtM0S2WG1ZY5o416JuXJA9Bn&#10;NehWOt/D/wCIvgPwzZ6h8QINJk0famoWsl0YWmjACsowyk5CjBHqa8t+Klx4TufHN5L4JZm01dq2&#10;7STPJuwoDEM5LEE+9fmfihisllwbQhhIU+VOl7OUZQckvZvmSjGKklf4nKT1PpuGKeMjnM3Wcr2n&#10;zJp2+LS7bs3baytY9S8PeJ7Efss3k6eG4NsIa0aPdxJJgKJTx97Jz9R1q78I7XRtV0PRtN8K/DqC&#10;exZFXWtU1KALvOOShOd53Zx1HSuT8E+JPB138ANX8Fap4kjtL77RJLHDKfmfAVlA+pG36119n4x+&#10;G+r+HvCN+/xAt9Mt9IaJrrTN4DvIFUBWX2bvjGMmvsuHcxwOO+oYmtXpNQwtJOLdNSup2mry0ikt&#10;ZJq7Wx42YYetR9vTjCfvVZO9pWty+7ot23ezvZdRPBvw+8FWHxR8Y2M/hy1uLW1tYZobeaMFY8hy&#10;Quc46VneMk8J+MPg/o/j/SvCdtpsy6tHHCkOMqomMZGcDIOM1e0n4h+BrX4j+L9VfxRZ/Z9Q06Fb&#10;SbzhtkYI+QPU8iuXsvGHhhf2etL8OPrMAvotWWSS28z5lX7SWyR6Y5orZhw5h8FVwdN0VBxxUtOS&#10;/Mq0fZ2e6sm3Gz22Vi6dDMKmIhWkp3TpL7Wzg+a623Sv2+Z6V8UvD2gaUl18UfEOkpqC2WjpDaWc&#10;ke5TIWJ3EenKj2Ga534b2WixfCuz8WaD4KsdZvLi8ZtbXavmRoXbdsXnouML0xWrq/xg8Aa/rdx4&#10;M1bxNato97om0zCQbVlyQRn1xgj3Fcx8MZ/h3oOnWNz4d+IFjpOo2d8ya39ovGMeoQhzyEdtvIwV&#10;IGRntXv4/GZHiOKIV8HVoypuE4zu4c6qNxvOPMmpe7aybXuqVtTzqNHGU8rlCtGakpRa0lZxs7J2&#10;s1ru1fVq+h5f8Sp/DV143vLjwlYyW9i0mVgkhMZRsfMNp6c9vrWLXVfG7XvD3iT4kX2q+FtjWchQ&#10;edGuFdwoDMPqe9crX8ecWRpx4kxapyjKPtJ2cFaLV94pNpJ9k7I/XcrcpZbSck0+VaPVrRaN9+41&#10;wT0FSW13fWg2295JGv8AdSQgU2ivBjUqU5Xi7PyO6UYyVmiz/bWtf9BWb/vqj+3Na/6CU3/fVVqK&#10;2+tYr/n5L73/AJk+xp/yr7kWf7c1r/oJTf8AfVH9ua1/0Epv++qrUUfWsV/z8l97/wAw9jT/AJV9&#10;yLDaxrLDB1Kb/v5VcySSOZJ3ZmP8THJNFFZzrVqmk5N+rb/MqNOEfhSQUUUVmUFFFFABRRRQAUUU&#10;UAFFFFABRRRQAUUUUAFBzjgUUUAXvDWqR6Tfl7ltsMy7ZD/d54Ndgjo6+YjAq3Kle9cDVjT9Y1XT&#10;E8u0uv3f/PN1DKPoO1fRZPnkcDT9jWTcejW6+Wl0ebjMD7eXPB6ncUVyo8Za0BwkH/fBH9aP+E31&#10;r/nnD/3ya9//AFky3vL7v+Cef/Z2K8vvOqorlf8AhN9a/wCecP8A3yaP+E31r/nnD/3yaf8ArJlv&#10;eX3f8EP7NxXl951VFcr/AMJvrX/POH/vk0n/AAmmtMMMkH/fJ/xo/wBZMt7y+7/gh/ZuK8vvOqdg&#10;i7mOABkt6CuK13UV1XU5LqD/AFa/JGfUDv8AnRqGuatqaeTdXGI+8cfyg/X1qooIGDXz+dZzHHwV&#10;Kkmo3u292/TXT5noYLAyw8nOb1Fooor509IKKKKACiiigAooooAaXBGAK8j/AGk/jUPB2mt4M8M3&#10;n/E2u4/38in/AI9oj3/3yOnoDn0rqvjR8V7D4WeFW1ABJNQuWMenWrN99scsf9lepP0HU18x+DvC&#10;Xjv47/E6z8JeH4ZNQ13Xr7Cs/Qd2kb+6iLyT0AH0r+vvozeCceKscuKM8p/7FQd4RktKk49WnvCN&#10;tejenRn8j/SR8ZqvDmG/1UyGbeOxCSk46unGWllbacr6dUteqOo/ZX/Zr8SftQfE2PwhYSyWuk2m&#10;2fxFqiLk21vu6KTx5r9F9DyeAa/Wb4WfDLwx4S8N2HhPwpocOm6HpVusFjZ24wqqB6nknuzHlmJJ&#10;rjf2YP2a/BvwC8AWvw18GK0jbvP1vVpB++vrkjDSMewA+VEHCqB3yT7ZZQR21usMCKqLwoWv7a4g&#10;zqWOrclPSC2X6+vbsj8u8MuAaPCuW+2xCUsRUs5y3t/dXp17s8a/aX/Z18KfHP4fX3wy8bQ4huAZ&#10;dJ1JYwZbG5H3JkPYjow6MuQetfkv8WvhZ4p+EnjrVPhd8QdOWO/06Ty5wP8AVzxkZWVD3RhyD+Ha&#10;v3J1fTYNUtmtpvqrf3T618tft3/sgWf7RXghrzR7NI/GXh2GQ6NdKApvIz8xtJD/ABKx5Qn7rdMA&#10;nPXw1n31Op7Gq/cl+D7+j2f3njeLXh5HiDBfX8FH/aKaurbyS15fVauP3H5AeIdCm0K88oktDJzb&#10;ye3ofcVT3D1r0LXdD+2R3GiaxayW80MzxzRyIVkt5kYqykHkMrAgg+9cDfWF1pl69ldL8yN+DD1F&#10;fotSHLqtj+Y8DjHXTp1Pjjv5/wDB7kdFFFZnpBRRRQA3Hv8A+O0oB6k0tFABSMCRxS0UAevfsmft&#10;EXPwj8UL4U8TX7f8I5qUgEgkbIsZj0mX0U9GHToeoOftqC5hmhSaGVXR1DI6HKsDyCPbFfmLImRj&#10;8D719P8A7E/7RbzCH4KeNtS3Mq7PD91M3zMOT9nY9yB932+XsK/iP6T/AIJf2jQnxdklL95FXrwi&#10;viil/ESXWOnN3WvR3/sH6OfjB/Z1eHDGb1P3cnajNv4W38Db6P7PZ6dT6fByMiimrISoyOadX+e5&#10;/dYUUUUAFFFFABSAnep29/6UFgOtW9F0ibV5GYOI4ovvyH1PQVth6NXEVlCmrt9Cako06blLRFWi&#10;iisSgooooAKTYvpS0UAaGmeKNS06IW7bZo1GF8w8qPTNW/8AhO7r/oHx/wDfw1iUV6dLOMyo01CN&#10;R2Xo/wA0zllg8LKV3E3P+E7uf+gdH/38NA8eXPX+zY/+/hrDo9gKv+3M0/5+P7l/kH1HDfy/mfPP&#10;/BZXxRqGq/8ABOb4iWzKscfk2G5E/i/02Hqa83/4IjatpPh7/gnTa634h1a1sbC18UaxJd319cLF&#10;DCglBLO7kKo9ya7j/gr+M/8ABOr4ic/8srH/ANLYa/FfSfHPxJ8deF9D/Z0vfimum+E/7WZ7Wx1n&#10;UmttJtJ5ny9zclFbKg87mVsYwAK/prw34QxHiP4U1sDVxHs0sXzyk1dqMacU0kt3qrH5nxDmdPh/&#10;iiNanDm/dcqV7at7t9j60/4LG/tp/s9/tJ/FTw5pPwV1aPxZb+F9HvLHUNY+zMln58k6OBbyMA0w&#10;AU5dQEz0Lda+UfhB+zp8W/2gb/UNK+F/g+PUptJ0e51edLq6jtwbe3UNKYjIQHcKQQoOT2r339pL&#10;9gv4d/sm6d8PZLL4o2vj2+8UaDdahfaxppX+yw8csaolqoJLIqscs7Esf4V6V6H/AME6lA+MfigJ&#10;x/xanxAAF7f6OK/pLIf7P4b8L4Vcmm50qMZKDmmm2ptNtWTs3eystLH59ivbZjnzWKXLKb15el0r&#10;W6bHzv8AsLftLfDT9kv44Q/EX4u/s+WPji1WNUSK+iT7ZpLbsm5tUmHlGUDs+OOjKea/a79mb9tD&#10;9nP9sPRH8RfAr4nRarcQ4/tLR72NrbUrI44EtvJ8wHo67kPZjX5y/wDBNr9lD4H/ALXmueMPh78b&#10;fCDahbx+G7eXT7y1uDDd2M3m7fMhkXlWx6gqe4NeO/t4fsbR/wDBOf4yabrPwW/aitdUmkuGfS7e&#10;z1D7P4i0bHIE6w/I0fbzMqSesfevy7xH4W4N8QuNJZPKtUo5jTjFxdnKlJNKSTV2lo9/d/7ePocj&#10;zDNshyr6zGMZUZtprRSTTtvo3+J7t/wQsz/w3l8bM/8AQu3H/p5NfqxX5J/8G+F9d6n+1j8TNU1C&#10;5aa4uvh/HNcTN1kkbUUZmPuSST71+tlfz59IGjLD+IlSk/s06S+6CP0DgGftMhUv70vzCiiivxE+&#10;2CkZsUtTafapfalb2khwskmGx1xWlOnKrUUI7tpL5kylyxcn0K8Uc11OkEEZaRmwqr3roLbwJE0O&#10;66vm8z+7GvAP9a3be0tbdBHb26oq8LtXpUoGOAK+6wPDuHoRftve+9Jfjr6nh18wqSl7nu/mzitd&#10;8PXWisJWk8yF+FkUdD6EVQBP8Jr0rSND1fxJdfYNE0qa8k/uRx7sfU9B+JrpLf8AY+8V+Ip477VN&#10;Ys9HVh++jSEzSN74BCg/ia9Gj4acR55JzyehKavttFd/ebS+TZzS4my7BR5cZUSf3v7ld/Ox4jvV&#10;3wWH+NKdqDJYV9U+Hv2W/CXh3Q005btL24Xc0lxeWaHzGPrjp6Vi+KvhFpWm20ljqvhO0jjmUotz&#10;bwjbz3Bxwfriv1LA/Ri4lxWAjVeNpxquN3BpuztflutN9G9ux8hivFPL8NiHH6vJ007cya1V97br&#10;vZ6ngfhDxVqvg3X4fEWiyKtxbnK7huVgeoNdV4x/aC8XeLNCuNAaztLOG8x9sa2jIaXpnJ98c1Jq&#10;n7PurQKZPD/iOGf/AKZ3kOwn8VyP0rjte8K+J/DD7dc0mWAZ/wBZt3Rn/gQ4r88zXh/xa8P8uq4P&#10;EUqtLDzvzcvvRd1Z3lG6V10utNz6TBZxwdxJiIVqdSM6kbWTupaO60dr2epQ2fLtJo8v3pUJK5NL&#10;X5G5Se59loN8v3oEeDndTqKXNLuA0RqOBR5fvTqKfNLuA3yht25o8vjG6nUUc0u4WQ0qB1ahmI6U&#10;Fioyf+A8V9AfBX9lXRLrQIfEnxQtZZrq6XzItPWQrHbxkfKGxyz9z2GQMcEn7LgvgXPuO8xeFy6K&#10;91XlKTtGK6XaTd2+iu2eNnOeYHIsOquJb1dklq2/JabdW3Y+fw5P8NG4/wB2vr6L9mH4Jsdp8FQ8&#10;f9NG/wAak/4Ze+CX/Qlw/wDfxv8AGv1j/iWnjT/oIo/fP/5E+V/4iVk//Puf3L/M+Pdx/u0bj/dr&#10;7C/4Ze+CX/Qlw/8Afxv8aP8Ahl74Jf8AQlw/9/G/xo/4lp40/wCgij98/wD5EP8AiJWT/wDPuf3L&#10;/M+QbK2vtSuksdOs5LiaRsRwwoWZq1B4A+IHfwVf/wDfn/69fWWg/AP4UeGLxr/RfCMMMzJsaRZG&#10;+7npya2D8PPCQGTpC/8AfR/xr7Xh/wCjFgpYJvOcZJVbuypJOKWlruSu3vfQ8DMvEvGxxFsBRi4W&#10;Ws27366J2S+bPi3UvCvizR7b7bq/hu8toQcGWWH5Qaz1dj/DX23qnwn8Ba3p8ml6loUctvMuJI2k&#10;b5v1rE/4Zg+CWM/8IVD/AN/G/wAa8jiH6MuOp4uKyTFRlT5Vf2t1JO+tuWLTVrWZ25Z4lU5UH9fo&#10;2nfTk1VtO7Tvv3Pj/cf7tG4/3a+wv+GXvgl/0JcP/fxv8aP+GXvgl/0JcP8A38b/ABrwf+JaeNP+&#10;gij98/8A5E9L/iJWT/8APuf3L/M+Pdx/u0bj/dr7C/4Ze+CX/Qlw/wDfxv8AGo4/2Y/gmx2nwVF/&#10;38b/ABo/4lp40/6CKP3z/wDkR/8AESsn/wCfc/uX+Z8g7j/do3H+7X2F/wAMvfBL/oS4f+/jf40f&#10;8MvfBL/oS4f+/jf40f8AEtPGn/QRR++f/wAiL/iJWT/8+5/cv8z493H+7QZGHWvsL/hl74Jf9CXD&#10;/wB/G/xpp/Zc+CR6+Cof+/r/AONVH6NPGXXEUfvl/wDIi/4iRk//AD7n90f8z5Rs/BvjTUbZb2w8&#10;J300Mi7o5Y4eGHqKl/4QH4grz/wheof9+R/jX2Qnw68HIqxLoyqqqFVfMPb8al/4Vx4QB/5BKj/t&#10;o3+NfpdH6MXC3sF7TG1uayvZQte2trq9rnycvEzPOd8tCnbpdyvbpfXc+HXE0MzQTxMrRsVkVlIZ&#10;WBwQRTdzf3a+xLz9mz4N6hezajeeDopJZpC8jNK/zMep61Gf2YfgmOf+EJh/7+N/jX5vW+jPxaq0&#10;lSxNJxu7NuSbV9LpRaTtuk9z6mn4lZT7Ne0pTvZXsla/W2p8f7j/AHaC+Oor7AT9mH4JsM/8IVD/&#10;AN/G/wAaq6n+yx8Gby3kt4fC/wBnZlws0Nw6sh9RzWFT6NfGsIuSr0W+15a/+SmkfEjJnLWnP7l/&#10;mfJYORkUVpeOfCeo+AvGGpeDtQbdJY3G2OTb/rYiMo/4qQT6HNfC/wC27/wVR8cfsofHq8+FPh/4&#10;c+GdU0+xsLWWa91bUp4ZfOlTfs+QFcYxjjPWvynh3gDibijP6uTYCkniKSk5JtRtytJpttLex9Tj&#10;8+y7LcDDGVpe5O1mk3e6utFrsfa1Ffnz4I/4L0eGLyZIfHnwFjCscNN4d8VRyEe+yeNM/TdX0J8J&#10;f+Cnn7H3xcmh0+2+Ikvh++mbC2XiizNrlvQSAtGfruFexnng74kcP03UxWXzcVq5QtUSXd8jlZep&#10;yYPi/h/HSUaddJvo7r80j6CoqGzv7XULaO/sLyK4t5BmOa3kDo49Qw4P4VKpJGTX5rUjUpy5Zqz8&#10;z6OE4VIXiLRRRUlBRRUe53PyZ/AULXYCQtij53/1cbN/uqTW14a8Nx3kP9o6im5c/uYumR6mukig&#10;hhXZFEoXsFXgV9JgOHa2KoqpUlyp6pWu7d99Dza+ZU6c+WKvY8/LEHGOadXbajo2nalGyXNuuezr&#10;gMPxrj9V0+40m8a2l3Mo5R1X7y9jXHmWS4jLoqd+aL6rS3qv1NsLjqeI921mQ0U1WJPJp1eOdgUU&#10;UUAFZPi/xjovgbQLjxJ4hu1ht7dcnAyznsqjux7CtC8vbewgkvLudY4olLSSSHCqAOpPpXyf8e/j&#10;FP8AE/xE1vp8jLo9jIRZqTt8495WHvzj0Hua/avBHwjzDxW4ojRaccHStKtPbT+WLtbmlsuyu+h+&#10;LeNni1gPC3hmVWLUsXVvGlDrf+Zpa8sb3fd2XUwfHfjTxL8VfGLatdQSTXFzMsNjYw5YoCcJGgHU&#10;knHHJJr9Gv2Cv2O0/Z78FrrXinTYZPG+vRg6lNwxsID8y2iHtj7zkfebjooryb/gmr+xx9gS1/aT&#10;+J+kE3Mi7vB2mXC8RKePtrqed5yRGOwy3UjH354c0UadB9omXM0g+Yn+Eelf6bZniMvybLqeTZXF&#10;QoUkopLRaKyX4at7s/jbwx4PzDMMdPijPbzxNZuUebVpPXm8m9kuiLWj6XDpVusEfLf8tGPVjV3H&#10;tQBgYFFfHyd3dn9ARioqyAjPWsnxHoX9p2/mw/66P/V9s+1a1IVBOTVRlKMroJRjONmfn1/wUr/Y&#10;8k8RWVx+0d8M9DX+0LGMt4v0+2j+e5hXj7WFA5kQD58clRuOSpr8/wDxJoaa7Y+Zb7ftEa5gcdG/&#10;2c+h/nX7x+LdEDo2p20O5v8Al4Xb94YxnHfjr7V+YH/BQj9j7/hRnitvin8P9NYeD9cuj50MS/Lp&#10;N4xyYuPuxOeU7A5XPSv0nhjOo16awlZ/4W/y/wAvuP5X8X/D+rgMS8+y2Ol71Iro/wCdLs9pLvqf&#10;Ep3pI0UqlWXhlI5B9KK6fxr4eedTrVjH+8Ufv41H3x/eHuO/t9K5ZG3d6+rqRlGVj8jwmKhiqKmv&#10;muzHUUUVJ1BRRRQAUUUUAFCNLFKs8E7xyRsGjkjYqyMDkMCOhB5ooqZRjUi4TV090VGUqclOGjR9&#10;tfsn/tEW/wAY/DX/AAj3iK7UeJNLhUXau3N3F0E6+pJ+8Ox+or2KvzT8GeMfEPw/8V2fjTwtfG3v&#10;rGXfDJ/CwxhkYd1YZBHvX318E/jDofxq8D2/i3SNsc3+q1CzJy1vMB8y/Q9Qe4Nf5i/SQ8FZ8C5s&#10;89yqF8DXlqktKVR68vlGW8X0ena/+in0f/F6nxhlaybM6n+2UY6N71IKyv5yWzW7Wvc7Kiiiv5XP&#10;6WGuxBwKvaPoN/rJ3IFjhVsNI3f2A71UggN3dx2qH5pGCj8a7u0toba2W3hXCquFr3sjyuOYVJTq&#10;/DG2nd9vSxw47FSw8VGO7/AyofA2khP3k8zn13AVp6bptrptmtnATtXu3Un1qal3N619vQwODwsu&#10;anBRdrXXY8GpWrVdJybPPqKKK/Kj6wKKKKACiiigAooooAKKKKAPmj/gsCT/AMO6/iIB/wA8bH/0&#10;thr4h/Y1/wCCUnww/bc/YS074o6H4uufCvxAh8QanbLqrBrix1GGOTCRXMGQVIBwJIyCO6uOK+3/&#10;APgr+f8AjXZ8RB/0xsf/AEthryH/AIJMfHr4L/s5f8EybP4jfHL4kaX4Z0mPxZq4SbULgeZcv5wx&#10;HDEMyTuTwFRWPPbrX9JcE5vxHknhBLEZHKSxH11KKiuZu9Ne642fMnpo0fm2dYXLsXxYqeNtyeyb&#10;bbtaz3vpZn51ftF/s0/tNfsJeNbPwP8AFizWGG4hkuNHuLO8Nzp15EGAcx9NnzFQwIVs464r0H9i&#10;b9rX4V/Cfxz4i8V/FG5utNjuvh9q+nWq29s0/n3U8QSONdvIyc/ewAB1q9/wUx/4KK+Hv2yvihpF&#10;58I/CN3puieH9NuNPtbzWI1NxqIllVzJ5PPlD5OFOWPfB4ryn9nD9j/x5+0dreseH9P1q10O403w&#10;rfa1b/2jGzfaFtkDmIheY9wJwx79q/rvK62YZl4f05cSR9hUnD98oq3LeWjS1s2rNru2flmIjRoZ&#10;1JYB80U/db66fK/VfIk+GP7Sv7Sek6hefDL9mC71jTtQ8ZWsemXEPhu1Muq30QbPlROoLQgn7zR4&#10;OP4gK+qv2Tf+CDnxN8f6lB45/bG8XXHhvTpnWe48O6PdrPq17zkpPcNuW3z/ABFd788FTzXy3+yj&#10;+118cP2BfiXJ488CaHpcv9p2622q2OsWIkjvbbdu8uOdfmiJ55Q89wa/WD9jP/grN+zD+1pcW/g/&#10;UtXj8D+NJFH/ABTfiS8jjjvGxz9kuDtSY/7B2v7GvzLxizjxCyGTr8P4OKpS5VUrwipVdElqrXik&#10;lvaVl1R9BwvhMjxkeXH1XzL4YttR779W30Pkf/ggvp1jov7bnxi0TTITHa2PhOS2tY2csVij1bYo&#10;JPJO0Dk8mvtP9vz/AIKNfDD9gzRtLtPEHh288ReKPEFvJPovh2yuFh3Qo2xp5pWBEce/5RwxJBwO&#10;DXxl/wAEKx/xnn8bAw/5l64/9PJrz/8A4LwvLf8A/BQvT9LvJZJLf/hCtAgWEucLHJcz71Hpu3HO&#10;K/Pc64Uy3jTxxeGzS8qUKFOpJJtOXLCOja1Sbd2/l1PfweaYnJ+DefDWUnUcU7bXe9vRHeyf8HIP&#10;xFSRl/4Zg8GrhiNreLbncPr8nWk/4iRPiJ/0bF4M/wDCsuf/AIiv0csv2Tv2V9KsodK0/wDZk+H0&#10;cFrCkUCnwbZNhFAABZoyTwOpJJ718n/8FIf2nP2Xv2DPE3hnwNov7B3w+8Talr9hLfzSXPh2xtYL&#10;a3SQRgAiBizs2eMAAD1NeFkOZ+FfE2cLLMr4alUqtuy9u1dRu223JJWS6s7cdheJstwf1rE5gox0&#10;v7t92rbI8TP/AAch/EY/d/Zh8Gf+Fbc//EV9Xf8ABPv/AIKu/DX9tnXZfh9feEbjwf42tLdruHSp&#10;L0XFvewoRue3l2qSVzkoyggc5Ir4tH/BYf4Fldsn/BLj4Vsp4ZfsdphvUf8AHpXl/wDwTU8Q6Xrv&#10;/BUfwX4m8KeG4/D+nap4m1Kez0O0kLR6fbywTsLVGxyiKQo4HCivuc88KeHMVwvjq7yaWAqUabqQ&#10;mqyqXcU3ZpSaS0V7r5ni4HibMqWZUYLF+3jOSjKLi1ZNpXu0u/c/fC38dRmP/SdNbzP4vKYbT9M1&#10;0XwrmtfiL8QNO8HSW8kcd0zPMzMP9WilmA9zjFedp64r0L9lrJ+Omk4/59rn/wBFmv5n4LzLFZlx&#10;ZgMHiGpQnWhGSaWqckmtuqP0nOsNRw+U161JWlGEmnd6NK6+4+rtC8P6P4dsY9O0fToYYkXCpHGB&#10;ir4XceBxSkHHWlHA5PSv9J6NGjhaap0oqMVoklZJeSR/OUpSnJyk7thsXGNtRXtpbXdu1tcwK8bc&#10;MrLwalViaSQcZ963JaUtGeP69piaRrd1psZysM2I/wDdIyP51QuII51aCaFZEbho3XIP4Vs+Nz/x&#10;Vt9n/nov/oC1g6hqlnpwzczfMeka8sa+ojShicPGNSPMmldPrdHxtWTo15OLtZu33njvxg8Jad4T&#10;1+GTR4Vit76Ev5CniNgcNj0ByK5eu5+M91deJdX02DTNNuJnWGQCOGJpHPzL2UGn+AP2cviR4sum&#10;fWfDGoadZrCzrJNGqO7ZGFCscjjnkV/mz4i+H+ZY7xWxmV5HhHyuatZWhFyipO8vhirt9dD+ouFe&#10;IsNR4PoYvH1rtRd7u8nZ2Vlu3axwdFer3f7Nmm2Enkajq+pQv/dmhVfy45rivF3wr8UeHtUkj0rS&#10;7zULNQGjuoY9x6chgvOR645rxOIvBXxD4Zy9YzFYRyhezcGptaXu1FtpaatrTud+W8ecNZpifYUq&#10;1pWv7ycU9tE3ZN67HO0U0+ZFL5M8bRuOsciFWH4HmnZ5xX5XUp1KU3CcbNdz7CM4zjzRYUUA9xRU&#10;DPRP2Xvhw3j34jLqd9bq2m6LtnuNy5DzHPlrjv3Y/wC6PWvif9vz4VaH+0X/AMFw7r4DfEX486x4&#10;F8M3nhGxlm1Kx1pbVYXSx3qB5rCMbm49TX6gfsneEk8N/Cm1v2h23GqyNdTN7E4Uf98gV+aP7XP7&#10;NHwu/a5/4OB5Pgj8Yra8m0HUPBdpNcR2N4YJC0en7lw4BxyK/wBIPAvhWjwvwXSk1apXj7STtr7y&#10;TS+UbK3e5/O/GmaSzTO6ln7sHyx+W7+bv8rHu3gmf9mn/giT+zj4m+OWgfGnxZ8YtI1zxFp+n3kc&#10;OtWd3LZTGOYptZWCqCFOQTk8YrsNK/4Lmfss6r8AfHP7R0Wg66NB8H+IrXQ7GPZH9o1u+niMixwL&#10;u4GFc5Yj5Y2PSvnr/gsF+w38Bf2Gf+CXuqeDPgHp+pW1jrPxM0m8vl1LUWuGMiwXKggkDAx2r039&#10;vf4pfCf9jP8A4JLfDe9sf2bvBPieTULXQrDw/pnijw3bXmn2WoPpzyfb5I5EKtKqLNhuGLStlsFs&#10;/r3JTq2erbdu3Y+V+E9F/Zt/4LEeD/jX+0T4f/Zq+If7O3jb4e674s0j+0fDUniSKLy72EozoRtY&#10;kB1RtrYwSpBwa5L4w/8ABfD4PfDX4meLPCfhj9nrxz4q8O+BtYXT/FXjLR4Y/sdnKXMeeT90ujgF&#10;iu7acZr5B8D+Efip4Y/4LAfs56n8Z/j5D4+8ReIPC+n6teSWccUdro0cv2rydPt44sJHEkQjYBQA&#10;TITjnJu/8ExPiJ8Fvgr8Gf2vvEH7WXgpfEXh+x8VaSNc8N3ixyS3x+1X67NkjAOQ5U9e1bSw1Fe9&#10;a+i0TfV2DmPcf2vPjlpHxA/4Ko/sifE/wN4yuF8KeJtB/taKT7U8MM1rIjSq8iZAGFIzuHGDW5+1&#10;n/wUP/Z6/bJ/YM+LXifU/A/xN034d+FfEum6c3i7wvd2dtc6vN/aESqbJpSw2Z2M5dR8j4HNfKv/&#10;AAVP8Of8NOfE39mLwv8Asd+CX8M23jb4byReDdBaQWYtbSdjiIkHCoYWbIGQVbAzmtRfjL4Y+IX/&#10;AAbkeKvh1p2jQaXrHgPxTp2la9YxwmOQynVYJFlkB53MG5J7qR2p+xjywl1ul6a7k3eqPszx9/wV&#10;f+B37EPhD4O/CO5+F3j/AMSjxh4Ds77QJLOOC5vDER5cccqqwMkzFRny1IJbium/ZS/4LDfBj9pL&#10;wN8TPF3iD4d+JPBVx8KbCa+8TaTrkK+esEe/OFXkSApsMbAEMcV8Z/G0r/w3P+weDj/kQdH/APR8&#10;lcrocE1x40/4KORW0LSN9q1htsaknaNalJOB2ABJ9hUfV6Mo7a9/nYq7ufTFp/wcb/BiHwxZeMvE&#10;37K/xI0/Tda1Q2vh++kt4Ps+oKp2yMkrOEJQ7Qygkjd9a/RySeOGJppX2qqkszN0A71+Bv7Svi3w&#10;Vef8Edf2V/C+ma5ZyatD4s1ZrqzikVpoyLyXJcDleHj64zkelfu946juZ/BGsQ2IPnSaXcCHb13G&#10;JsfrWOJowp2srXbX3NIIyufCHjD/AIOCfgl4Z8Y64NJ/Z68eax4H8N+IBo+tfECxtU+xQ3BbaOCe&#10;+GIBIYgDA5FeVf8ABRb9qT/hUX/BXL4E/G3w9ZeJPE2h/wDCv2v7Xw74WSSebV/PhvRAsUKn5yxk&#10;jOccDntXnv8AwTh+L/7NHwS/4Jl/GTXv2vfhzD4y8P2vxwWPUfC8kcc0k0zwWqxSGORhnDqxz/sH&#10;0NepfFjU/C2v/wDBa79knWvBegf2Xot58L4p9I0t49n2S1bT75oodvYohVcdsVvGnThUdovRPrvo&#10;GrR9H/sy/wDBYP4D/tAfs/8AxE+PPiPwlrXg+H4Xq7eKtI1dVa4jGDtChT99nHlhTgh+K4n4Mf8A&#10;Bdr4XfEf4n+D/Bfjv9nXxx4K0X4hXTQeC/FWuQx/ZNQIdU3Dacld7KCy7gN656ivhjxBpuo6j+z/&#10;AP8ABRS00m3aSSP4nWsrLGeRHH4q3yH6BFYn2FWvD3wO8J6h8AP2WfE37Sv7cOtXFjqV5HN8N/A+&#10;l+EYLv8As2RLi3E0G+MrIELeSCzbue3FP6rQ1fn59rhzM+6v2hf+C4fwv+BXx28cfs62P7Ovj7xP&#10;4k8Ex7pl0K0jmhuVEaSvJ8rFo40R9zO6gAKfauDvP+DkH4H/APCAab8Q9F/Zk+Il7prXAt/EN/HZ&#10;xra6VOSdsRnz5byMBuC5HHvxXJfs+wwyf8FsP2rWmhVseALoZYf9O9pXzV8KIoV/4N6/ik4Qbj8W&#10;oAzbeT89p/8AXpRw+H5VePbr3X6B7x9tftMfGP8AZo+If/BRz9mHxld6x8SDrHirQ7LUfBq6FfW0&#10;OjywTTSvH9uikHms3JyEPTaOoOd39ob/AILofCr4L/GDxd8M/CPwA8beNbH4fzLH408SaHDH9k03&#10;J2nJJ6BwV3NgEg4PFfL/AIu5/bq/4J+5/wCiY6F/6FJT/wBhHx38JvhH8U/26fEf7R/hiPWvDljc&#10;W82ueH7rY76hbi8vw0QRyA+S6DHuPal7GnyptN2W3q2g5j7a/aA/4K2/An4LfB74bfFHw/4U8QeM&#10;Lz4tRxyeCfDeiW6/bLtW2A5DEBSrSIhHJ3HFcr4Y/wCCmPhL9rn4RfHj4PP8LPFHgHxx4J+HurTa&#10;noPiRUWaNWspcOrRscEEqe3BBHWvnv8Aa7/ay+Hlz8Mv2YfAn7GH7PPgnwpffEaeb/hX/iHxl4Us&#10;7mbwZA99HF5tp5quIHeVhLuU/wAK8EkY4j9lbwPrHw1/bL/bM8DeJPi9eePNT0/4O6iuqeLNQYGa&#10;/uzYBps4JA2SM8YUfdEYHGMVMcPT9m21Z9NfNL0DmO8/4Jq/8FBPA/7Ef/BJPSfjJ8aH1vxBdap8&#10;QL7S9G0uzkM13fXBJYIpkPChUJJJwOAOSK+r/wBiD/gqL4G/bD+KOvfAjXPhD4m+HvjjQdNj1Gbw&#10;/wCKIVWSe1YJh1I5BxJG20gEqwI4r82/g74e/Zp8af8ABFjwb4K/aA8a6t4Z1HUPi3fL4D8QaRYG&#10;4NrqoDBRKAykRMrHJzkEAjkCvp7/AIJd/HP4jeFP26vFP7Gv7Xnwz8F6x8VND8Pr9l+LWj6XbNqm&#10;p2McMLRw3N2ieZMpgMRUswICBWGRmnXpU+WUra3f59Oj8wj0PpD9s7QhbfEfTdXgUf6dp+xsfxMj&#10;/wA8PX84/wDwVB+IKfEH9q7xpqsE/mW7+LLqC2bPWG2At1/VTX9G/wDwUG8X2Pg6O18S3kiiPQ9B&#10;vtRmZuyxJv5/74r+X34i+HvGvxE1tfE0Fqsn2oPcTNLOFJmldpH/AFavwjw0yOnHxV4izClHSPs4&#10;L1mlKf3OK+8+1z3GSlwvgMPJ78z+SbS/BnnmxTwVFT2Wq6rpcnm6bqM0LZ6LJ8p+oPB/EVu/8Kj8&#10;ff8AQOt//ApaP+FSeO/+gfb/APgWtf0F7Krb4WfD8yPYv2Tv+Ci3x0/Zg8QxXPhrxOBZNIovdHvg&#10;0um3q55EkWcwt/00iKsO+RxX67fsf/ty/Cj9r/QGPhmQaX4ks7VZtU8N3VwGkRDwZoW4E8OSPmAy&#10;M/MAcGvwn/4VF49/6B1v/wCBS16B8AfEHxn+BnjXS/Gnhu9/s++0O6+1aPqFvOGa1kwQyFf44nUs&#10;rIeCGI71+ReJXg1kfH+CnVhTVLGJe5UStzNbRqJfEnte11+B9Vw7xZmGSVkm3Kl1i+3ddn5H9Aan&#10;IzS18gfD7/gsb+zlqfh3Tf8AhZ+h+JNF1ZrZP7W+x6Obi1jmx8xQoxcpnJHy5A45r6j8B+PfBvxR&#10;8H6f8Qvh34ltdW0XVIBNYahZybo5Uzgj1VgcqykAqwIIBr/P7iTgTizhF3zXCTpR5nFScXytrtLZ&#10;3SbXkfumW55lea6YaqpO12k9UvNbnSaJpL61fC3ZmWNV3TMvUj0H1rsrW0trSNYbeBVVRgKq/wCc&#10;1z3ge4ijvpoHIDSRgr+FdPmvQ4dw9BYFVLLmbd3106fqc2Y1KksRyPZWsFFFFfRHnhR16iiigDD8&#10;UaDBPaNqNnGI5Yhufb0de/4iuaX1BrudWmSHTLiRz/yxYfpXCopHWvg+JsPQo4qLgrNq7t67/M97&#10;K6k50ZKXR6DqZJkHOTTycd68r/aW+NEvw90uPwx4em26tqELN5nH+jQ9N/8AvE5A+hPat+CeD844&#10;84loZNlkb1KrtrooxWspN9FFXf4bnjcacX5TwLw3XznMpctOmr2WrlJ6KKXVttI4v9p343rq8svw&#10;18L3DeRFJt1W6VuJGH/LIew/iP4Vu/sCfsej9oPxd/wsL4g6ezeC9DvP38DcDVbpcMLf/rmODJjq&#10;Pl7nHnn7L37PHiL9pn4r2/gbTnmh0+H/AEnxBq0abvsltnk5P8bn5Vz1JJ7Gv1m+EHwq8J+A/COm&#10;+BfBmhrY6Do9uILOzjzzg5JY9WZmyzMeWYkmv9ZuH+G8j8KeEafD+Ur3rXqT6yk0k5PzeyXRWP8A&#10;OTKKOeeNHGlTirPb+wi7U4dLJ6RSf2Y7yfV/M6TwnoSxhdRuYFVQoW3hVcBR0BA7DHAHYV0i4xxT&#10;UQJ0FOJx1rwqlSVSV2f0lRpRowUYhRRnPSiszQKKKM96AI2Vc421wPxR+HPh3xZ4c1Dwt4r0aHUN&#10;F1i3a3vrOZflZH6j2OeQw5BAIxXoBBzwKiuraK6tpIJYwyuuGWtqNaVGopROXF4Wni6MqdRJpppp&#10;6pp7prqj8Xv2qv2avEf7L/xNPg7VZmu9Kvle48O6ow/4+7cNgq3bzEyFYe4PQivA/F/hxtMnbUrM&#10;f6PM3zL/AM82/wADX7Y/tP8A7N/hH49/D66+GvjSLb832nRdUVf3lhcgELIp9OdrL0ZTX5LfE/4a&#10;eJPhn4z1f4X/ABA0loNQ024aC7t5Fwrr1WRfVHXDKw4II96/XMizaGbYX2c3+8jv5rv/AJ+Z/Ffi&#10;FwZiOB85+s4dN4ao9OvK93Fvy+zfpoePKSRzS1a17RX0K/8AsjNujb5oXPdfQ+9Va9J+67M+fp1I&#10;1aanHZhRRRQUFFFFABRRRQAY4xiuw+BHxp1v4IeOYvEunvJJYTfutW08N8txDnrj++p5VuvUdCa4&#10;+kb7vSvJz3JMs4kymtlmPpqdGrFxkntr+TT1TVrNHqZLnGYZBmlLMMFNwq05JprfT809mnpY/Svw&#10;n4m0jxjoNn4n8P3y3FjfQLLbyq3VT/UdCOxFaVfE37If7RE/wq8Rp4H8UamR4b1O4+Xzm+WxuG48&#10;wf3UY43Dpn5vXP2rA28bwflYZWv8ifGDwvzLwt4plgqt5UKl5UZ2+KN9n0Uo6KS+ezR/qT4U+JGB&#10;8SOG44yFo1oWjVh2lbdf3ZatP/ItaXKltq9rcSHCrMD9O39a7oHivPXGeNtdP4e8TQXUa2V/MEmX&#10;hXbgOPr618jw1jqNGUqFR25ndeuzX+R9zmVGU0qkVe2jNuigZ25NFfa8yPFPP6KKK/ID7AKKKKAC&#10;iiigAooooAKKKKAPmj/gr9/yjt+I3/XGx/8ASyGvxU+EHhTwB8R/iRo/hH4vfGmHwL4feRkl8Tah&#10;pdxqEWnhjkqsMXMe8k/PwgOC5A5r9rP+CwHP/BOv4iD/AKY2P/pbDXxZ+xJ/wSr+Df7bn7A9l8Qo&#10;/E154T+IEfiLUoLfxJAhuLW5jjkxHDdWxYBkHQPGyOv+10r+wvBXijJ+E/C+vicxqSpQniXT54xU&#10;nCUqcWpWaa0t2fofkPGWXYrMuJY06EVJqmnyt2uk9Ve63uc7+2d+yf8As3/suRfDWD9nbXV8RWev&#10;eHL28vvFkmoJdNqcizxKsitH8kagE4VAMZ5yea0f+CdfHxl8VHH/ADSvxB/6TivnH9pD9mT9pr9h&#10;Pxtb/D74pwLFDJFJcaNeafdG402+h3gPJECB5eW27lIVgcZz1rvv2If2tPhd8KfHPiTxP8WbmbS1&#10;ufh7q+nWotbZpxc3U8SpHGgHILH+9gAd6/oSnTlivDGVGhiXjJTjJxqpXc+aba0XVJ8tls1sfC8y&#10;o56pVKapcrV49FZJPf7/AJn0b/wR8+Hvgb4q+KvH3gD4leD9P1/RdR8J26Xel6parNDIPO44I4Yd&#10;QRgg9DXjf/BVb9iD9jD9mHVftXwP+PMNvrlxMGk+Fdwj6hLEu4fvEuEz9lVck7Zzk9FOeK8U+E/7&#10;Q/7T9lq198P/ANl641ywv/FFkthdWvhm2M2o3kIOdodFLRDJ5Kbcd2r62/Y2/wCCEPjXxxqUfxH/&#10;AG2/EV1otjNIJ/8AhD9JvRJqV855zd3XzCAeqpukPOXSviOKK2H4P46q8Q5nmzo4eSgo4eNpSquM&#10;UneLTSu+qX/byPVwEZ5rlMcFhsNzTi5XqO6STbe6t36sw/8Ag3kOf2p/iMSc/wDFuYOSxJP/ABME&#10;rmf+C6h/42NaeP8AqT/Dn/pTNXc/8EG9Os9H/bi+MWjaZAI7Wz8KS29rECT5caattVcnk4AHvXDf&#10;8F1AR/wUc04Fevg/w5j/AMCZuf0r5zD1VW+kFiqkdnhE/wDyWDPQlHk4HpqXSr+p+zL/AHq/Jj/g&#10;4eYN+0F8OkRvmHgm6/DN3X6zSsFdlI6V+TP/AAcQAr8fvh2QPm/4Qm6Of+3uvwnwA/5OpRv2q/8A&#10;pLPueOv+SVdv7v5o8f8Ag5+0p/wS68J/DTQvDnxf/YA8XeJPE1jYRx67rtj4oihhv7gZ3SohnUqD&#10;6EDpVf8A4Jx6r4Q13/gqf4M134feG5tF0G98VajPoej3MwkksLRoJzFA7gkMyLhSckEjrX2P+xZ/&#10;wSE/Ya+OH7LXw/8Aix8Q/BviS41rxF4fhu9UmtfFk8EbyuTuKoowo4HFfKX7Fvgrw/8ADb/gsppf&#10;w78IwzRaToHxE1rTtLiuJjJIlvClwkYZzy52qMsepr+io8T8K51geIcJlkq7q0qNVVPaTlKCaUk+&#10;ROcktU7WS0sfnsctzLB4jA1sRGKjOUOWySb1T1sl083qftmn3a9B/ZZ/5LrpP/Xtc/8Aos158n3a&#10;9B/ZZ/5LrpP/AF7XP/os1/GPh5/yXmWf9f6f/paP2PiD/kQ4n/BL8mfYFFFFf6fH80BTX6U6mv0o&#10;A8a+LOpPpfiC+aI4keZQh/u/IuTVn4efBT+2LSHxF4slby7iMPHZo2GKnkF29x2FZPxyGfE1yD/z&#10;0P8A6LSvaNAyuiWZP/PrH/6CK+gxWIqYbAUvZu3MtX10SPm8Jh6eIx9X2iuovRdNWyHSvDukaJbf&#10;Y9I02GCP+7HGBn6+taAXC4xRju5/Cl4YYBr53lUpczWp9FGMYx5UrIq6lplnqlq1rfWySRt1Vl6e&#10;/sa828aeEm8L3iPbSs1vOT5RY/MhHavUXK7ODXH/ABcyNPs/+vr+lehgak/bKn0fQ8/MqNOWHc7a&#10;rZnm2teHtF8R25tdZ0uG5Xt5kfK/Q9Qfxry/4k/CEeFrJ/EOg3TyWqN++tpuWiB/iB/iH6j3r2Cs&#10;T4jjPgXVif8AnyavgvFbw74W4m4YxeKxOHjGtTpzlGpFWknFNq7Vrq61TO7g/ibOMpzajSpVXyTl&#10;GMovVNNpPTo/NWPBI87OabKzqjf7tOj4RR7UkykxtjuK/wAwoq1WN+6/M/rP7L9D7I+CmuWSeCdN&#10;8NvKFuLWyjUK2BvXaORXOTfsWfs/3H7Uq/tlTeGbg+PlsRZrqn25/LEIi8rb5edv3OKw/Dt19p0O&#10;xu4W/wBZaxlWXt8orUXUtWXpqtx/3+b/ABr/AFxyTLaf9j4Z4eVounC3pyr8D+PMTm06eLqxqxu1&#10;J3fnc3P2nf2Wfg1+2D8NF+Efx00CXUtDXUor77NDdtCfOjDBDuU54Dniqfxx/Y8+A37RXwBh/Zn+&#10;KvhH7f4Vtbe2isYVuGSa0NumyGSOQfMrquRu7gkHOTWf/aesf9Ba4/7/ADf40f2prH/QWuP+/wA3&#10;+Nekstqq1p7f13Mf7Yp/ynm/wR/4I2fsJfs++L/DPxB+HHw8v7fXfCt4brTdWl1qV5nlJ+9Jzhxj&#10;jBGMfWqnxj/4Io/sCfHD4w33xq8Z/Dm/j1LVrz7VrFnputS29pezFtzO8SnGWbJOMZNep/2prH/Q&#10;WuP+/wA3+NH9qax/0Frj/v8AN/jV/UcRzX9p+Yf2xT/lH+JP2Hf2bfFPxU8B/GG/8C+VrPwzsVtP&#10;Bv2O6aKCwgRdqxiNTtKheACOlcZe/wDBKL9iu/0jx94ef4eXUdh8S9QgvvFtjDq8qxXU8NybmN1U&#10;HEZErE/Ljg46V2H9qax/0Frj/v8AN/jR/amsf9Ba4/7/ADf41Ky6stp/1v3D+2Kf8hT8Qf8ABPf9&#10;l7xJ8QPh/wDE7V/BlxJrHwv06Gx8Hz/2jIFtYYmLICucPgk8tWTq37Cvwa+Fml/GL4lfBX4R2mre&#10;LvidpuoSa9pOtapJ9k1q4nMkrQPk4iWR5GXIwF3dQBkdF/amsf8AQWuP+/zf40HU9WP/ADFbj/v8&#10;3+NH9m1v5/637h/bFP8AlPxt0v8A4Jg/H342fEDwx8KvAn/BOXxP8LbqHxWs/izxjr2vS3OnxWO5&#10;OIHmUKwRd7fI0jOcAAd/30Ubl+YV44dS1bH/ACFbj/v83+NKNU1YDH9q3H/f5v8AGta2BrYi15LT&#10;16+rFHOKa+w/vPI/F/8AwQ6/4J7eNvi9dfF/WfhjercX2pfb73R7bWJI9PnnzksYRwASWyowPmPr&#10;XtHib9jT4A+Lf2g/Cv7UGs+E5D4u8F6ebLw9eRXjJHbQFJU2eWDtPyzOOfUelU/7U1j/AKC1x/3+&#10;b/Gj+1NY/wCgtcf9/m/xqP7PxEt5+X9aj/tin/KQ+Av2Bv2Yfh3P8R5NF+HyzJ8WLq4n8c299dPN&#10;FftM8jyfKx+UEyv0xjPHQV5h8F/+CJ37A/wJ+LWn/GXwj4B1S61TSLn7Ro9vq2uS3FrZSbtwZI24&#10;yG5Gc4Neq/2prH/QWuP+/wA3+NH9qax/0Frj/v8AN/jQsvxCv+83D+2Kf8hN4a/Yk/Z88J/HTxf+&#10;0hofhaaPxZ4609rHxJfNfOy3ELKikBM7UOEXkelcrpH/AATC/ZA0L9m7Vv2TtO8BXKeCdc1hdU1D&#10;Tf7Ul3PdAoQ/mZ3DmNeOnFdJ/amsf9Ba4/7/ADf40f2prH/QWuP+/wA3+NT/AGdW/wCfnb8Nuof2&#10;xT/lKN1/wT3/AGYL3x/8OfiZdeDLltX+FWl2+neC5/7SkxaW8BJjVhnEmMnluTXBftA/8EZf2E/2&#10;k/i9efGz4heAtQh1rVJFk1gaTrEltDfuCDuljXgkkAkjGSBXpf8Aamsf9Ba4/wC/zf40f2prH/QW&#10;uP8Av83+NVHL68XdT/r7w/tin/Ic/wDtJ/8ABMr9kL9qb4Y+F/hN8Svh20OleC7dbfwy2jXbWsth&#10;bhVXyUZf4CEXIPUqD1qj8GP+CU37Ff7Pt9rF/wDCz4cXGmSeIPCc3hzWBHqsrLc2MsYSTcCfvsFy&#10;X65J9a67+1NY/wCgtcf9/m/xo/tTWP8AoLXH/f5v8aP7PxHLy8+n9eYf2xT/AJDlbn/gln+xje/s&#10;xj9ka5+Gckng2PWG1W0tW1GQz2t4wYGeOXO5Gw7Dr0Yimfst/wDBPX9kD9gbVtT8c/Cbw5eDWtUt&#10;xb3GsaxqT3l28WQfKRm+6CQucdcDPSutOp6sTn+1bj/v83+NZniPXodE02417VLhmW3iL5diSfQc&#10;+prmxlOnl+DqYnE1bU4Jyk9lZK7u76LQqnmFTE1Y0aELyk0kvN6LSx8gf8Fo/jFJF+z18SNV87y2&#10;m0OLQ7Pa3+re5kVCv1Ac596/np8fanNc+M77yrmVVhlESqshUfKMdM1+yn/BaPxs1h+zfpul38+6&#10;bXPF8c02W+8sSSSuT7A4r8U7m4e9upr12y00rSMfqSf61+ReCeIlm2Q47OmrPF4mpNf4Vyxivkk/&#10;xPv+LKP1PE0MFe/sqcU3/e3b+bZag0/XrjSZteheb7HBIEkmNwRhjjAxnJ6joKvaf4M8cavYx6lY&#10;W08kMy5jf7btyM+hbNXdTDab8IbK3U4a/wBSaQ++Af8AAV6H4fshY6DZ2PTyrZFxt9uf1r9up0lL&#10;R32R8lzHmv8Awrv4hf8APhcf+DAf/FUf8K7+IX/Phcf+DAf/ABVereX700jBxWv1an3Yc0jzbQfA&#10;nj2z1eG7upZLOGF980z3u7CjkjAJzkdq/bv/AIJj/BzxN8F/2PtC0bxevl6hrl9da61nuz9kiumD&#10;RRntu8tVdscAue+a/H278Q+HA0mm3Ou2schyjK0wyp9K/Tz9jX/gp/8As96x8O/DPwr+KGoXXhXW&#10;dJ0e2086hqWHsL0xRhBKk6/6vcFB2uBj1Nfzx9JDJ+JM24No4bKqDrQVTmqqKvKKUbRaS1tdu9k3&#10;oj7rgDFZfg82lUxU1F8tot6K7avd7bLS59kRyTQSrcQSMkiHKsp6V0Fp45/d7b/T2Zx/FCwwfzrk&#10;9F8QaH4l0mHXvDesWuoWNwube8sbhZYpB7MpINW1YHtX8AUcXmGV1ZQjeLvZprqu6ezP3OpTw+Ki&#10;pb9mv80dN/wnNh/0Dp/++lo/4Tmw/wCgdP8A99LXNUV1/wCsWad19y/yMf7Nw/Z/ezpf+E5sf+gd&#10;P/30tIfHdoB8umzf99LXN0Uf6xZp/OvuX+Q/7Nwvb8WXNZ1++1lwjjy4VbKxq3X3J71Toorya+Ir&#10;Yqo6lWV2zrp04U48sFZCNnHFec/Gr9n2x+Ld9a6xFrjafeWsXktJ5IkWSPdkAjI5BJ5z3r0emuSD&#10;mvc4W4rz7gvOIZrk9Z0q8LpSST0as000000+qPA4o4UyHjPJ55Xm9FVaE2m4ttapppppppprue5f&#10;sM/BLwx8Nfgfpeg+FrPbNfSSXWtakyjzbuYSMgdj7KAqjoB265+iLa1gs4VtrePaq/w15/8AssQo&#10;vwM0OaNBuaOYt7/vnr0bac8V/pnwzm2OzrhnBY3GTcqlSlTlOT3lJxTbdtNW+miP5xqZPl+RYqrg&#10;sFTUKVOUoxitkouyS6/N6vqOpspwuadTZRlK9sDBbxzbByp0+Xg/3hR/wnMH/QNm/wC/gr41/wCC&#10;z/xv+Ln7PH7C+sfE34IePb3wz4gt/E2mwQ6tp6xmVYpJiHQeYrLgjjpX4/x/8Fa/+CloH/J5Xiv/&#10;AL9Wn/xivWp4GNSN0vxZxU6laavf8D+kj/hN4P8AoGzf99iprHxZFf3aWi2Ui+Y2NzMMCv5rL/8A&#10;4K3f8FMEtJnT9svxWGWFiv7qz446/wCor99/2KPFXibx3+zl8MfG/jLWpdR1bV/Bum3mp6hOAHuZ&#10;5LZWeRtoAyWJPAAqa2DjRjdrv1HKVaMleXVHvFBzjiiivLOwo6xpkeqWjW7j5hyjf3TXy3+3J+yV&#10;4R+PmhWeo6netpHiLSZRBZ61Fbhy0DEkxSLkb48/MvOVJOOpFfWBBIz2rjfjJoVnqfh5WnLKy3C/&#10;MvU16mU4yphcZCUXbXf+ujPn+I8lwGdZXUw+KpqcWtU+tttd009mj8zdc/4JQ6lr1ytzJ8foY1Vd&#10;qRr4dJxz/wBdfWqf/DoW7x/ycLH/AOE6f/jtfeA8I6aR/rpv++h/hTv+ER0z/nrN/wB9D/CvuHnF&#10;aWrn+C/yPyun4e8M0YqEcPZL+9L/ADPg3/h0Ld/9HDR/+E4f/jtH/DoW7/6OGj/8Jw//AB2vvH/h&#10;ENP/AOek/wD30P8ACj/hEdOHJef/AL6H+FL+1q3834L/ACNP9QOG/wDnx/5NL/M+Dv8Ah0Ld/wDR&#10;w0f/AITh/wDjtH/DoW7/AOjho/8AwnD/APHa+8P+ES0wnb503/fQ/wAKD4S0wHb5s3/fQ/wpf2tW&#10;/m/Bf5C/1B4b/wCfH/k0v8z4P/4dC3f/AEcNH/4Th/8AjtH/AA6Fu/8Ao4aP/wAJw/8Ax2vvH/hE&#10;NP8A+ek//fQ/wpf+EQ07+/cf99D/AAp/2tW/m/Bf5D/1A4b/AOfH/k0v8z4N/wCHQt3/ANHDR/8A&#10;hOH/AOO0jf8ABIa7A/5OFj/8Jw//AB2vvH/hFNMAyZLj/vof4UHwlpwGfOm/76H+FTLNq1vi/Bf5&#10;AuAeG/8Anx/5NL/M/Oe7/wCCaC6P4gk0rUvi811bwTBZ/J0cRtIuASATIcHnrivpLTbCLTLKHT7d&#10;SsdvCsUatyQqgAfyre8fWkdl441S2iLFY7rC7uv3FrJr/KTxh8QOKuMuJ6+EzXEOpTw1WrGkrRSj&#10;Hmt9lK7tFLW5/a3hrwFwvwblEK+VUPZyrwhKbvJttK/2m7K7bsu4U1kDnDLTqK/IT9KHQ3F3Au2G&#10;6lUf7Mhpwv8AUVbA1G4/7+mo6WP/AFq/X+hraOIrJpKT+9k8sey+4SivLf8Ahf8ArH/Qu23/AH+b&#10;/Cj/AIX/AKx/0Ltt/wB/m/wrs/snGfy/ij5X/Xbh/wD5+P7mepUV5b/wv/WP+hdtv+/zf4Uf8L/1&#10;j/oXbb/v83+FH9k4z+X8UH+u3D//AD8f3M9Sory3/hf+sf8AQu23/f5v8KP+F/6x/wBC7bf9/m/w&#10;o/snGfy/ig/124f/AOfj+5nqVFeW/wDC/wDWP+hdtv8Av83+FB+P+tYwPDtr/wB/m/wo/srGfy/i&#10;g/124f8A+fj+5nqRPc0ikkcivmL9rD/goxZfsofCKT4meIvBMepXV1epYaHpMFwyNeXbKz4Z8YRF&#10;RWdm5OBgAkivkBf+Dh7425P/ABjX4V/8HFz/APE195w34Q8dcWYF4zL8MpU02uaUopNre12m7X3X&#10;Uxlx5w5B2c39z/yPsf8A4LAEj/gnZ8RCP+eNj/6WQ14z/wAEqf2jfgj+zF/wTK0/x/8AHT4h2Og6&#10;c/i/WEtFuGLXF9IJf9XBCuXmf2UEDuQK+Xf2p/8Ags38Uv2qfgPr3wF8RfBDw/pNnryQrNqFlqU0&#10;ksPlyrKNqsMHJTHPrXxm5kuPLEs7SCGNlgEkhZYlY5OwHhATycAZPJr+luC/BTNMT4fyyDP26N8R&#10;7V8rUnKKgopJptJt31d9Oh8LnHF+Hp58sfgPe/d8uqas273to3ZH1b/wUp/4KLaR+2d8RtGvfhR4&#10;LvdH0nQdOuNPtrrVSr3OoCWVX3iIZEX3cBSWOD2rzL9m79jfxt+0Xr+reHLfxDaaDNpvha+1qL7f&#10;C0nnC2QOYiFI2bgeG5we1N8G658O/EegafD4R+FFroN5osLQahqv9oSXVzq0khDedIXAEe3BVVQA&#10;AMevWu8+Fv7Quufs06/eeNtB8NWmrS6xo91oEtveTMixxXi+W0oKjll7A8HvX79l+Q1Mg4Mjl+TQ&#10;cHSi404yabXvXu3dp31fz6bHxFbGRx2aOvi5c3M020mui2W+m3yOJ/ZU/a3+O/7AfxMbx78P9M02&#10;aPVIUtNW0vWLXzLbU4N24RrMuHhfP3WQg56hhxX6qfsdf8FgP2YP2pb628HeIr//AIQHxZcsI7bR&#10;fEl4ggvZD0W3uuEdieiNtY9ga/OP4bftRWX7Luka7p2u/BHw38QNH8XaeumapofirJtvLRt4fAB+&#10;bPQ8EdQRXgfxV8RfD/xz4puNZ8B/CuHwjp1xy+gW+qS3lvC3pE0w3qvopJx2r4TjnwvyXjvNprHY&#10;WVKpFR5MRGUXfRaSi3fR3W2y+JHr5PxFjMlw69hUUk780GnZb6p2sr+p96f8EJULft9fGmKRfvaD&#10;ODj/ALDNfHf7c3jHxN8R/wBsD4neIvG2rzX90/jLULPzJpD+7t4J2ghhT+4iRoqhRwOvUkne/YS/&#10;bd8W/sF/E3XPib4Q8Caf4huNc0OPTJrXVLp41iVZxMHBTJLErjntXlvxM8a3fxN+JHiH4k39jHaz&#10;eItcutSuLWFiywvPM0pRSeSAWwM+ld+RcJ5hl/iLjs1q017KdGlThK6u3FJSVr3S0Xk7IxxmZUa2&#10;R0cNFvmUpSa6Wb08mfvB/wAE4fG3in4j/sEfCPxr421ebUNWvvBdqLy/mbMlwYy0Ss57tsRcnqTk&#10;nrXwR/wcR/8AJf8A4df9iRdf+lddn/wSa/4KarJ4N8K/sRax8Oobe88N+HZIfD+tR3TMuoJCWlkW&#10;Vcfu3CsSCCQduODivKf+C7XjS88b/GzwHfXllHbtB4PuUVY2JBBus96/n3gfhbNOG/HypHFUlCM3&#10;WnFJqzhJScWrO1raW7n1udcSZbj+FYYSnNuolFO6e6tfVq3Q/Rr/AIJoN/xgl8JeP+ZTtR/481fm&#10;f+zMSf8AgudIijO74seIdo9f+Pqvuz9gH40atoH7FPwz0e30W3kW38KwIsjSMCeW9K+Q/wBvP/gn&#10;78aPGX7ROp/tQfsnWqx3mtagmqahotjrAs7zT9TwN91aSMygq7DfgMGVi3UGvN4GxeXYLjLiHL8w&#10;rRoLGKtThOTSim5SSu21be6v2MM4z7A4jL8C6DcpUXFyVmtkr2bVt1Y/Ujx18Zvg78KrqHTvih8W&#10;/DPhu4uoy9tb69rsFpJKoP3lWRwSPfGK7L9i79ov9n7x/wDtJ6L4V8BfHPwfrmqXFneNb6bpPiK2&#10;uLiRVhLMVRHLEAcnA4Ffzh/tBfDL9pLQPiPPc/tN+FfFV14mu4UaXVPEHmX8lzEBhMXILq6qONob&#10;5fQV9Xf8G3GiXNl/wWS+G9xJ4fuLdR4d8SfvpLF41GdNk7kAc191wl9H3IMrxmEzaOZ+1nTlGouV&#10;R5ZNNNJO7bTtbzFmXiDicdhqmGVFKM043bd0mrX2tc/qARsrnFOpsf3BTq/pQ/PApr9KdTX6UAeG&#10;/HL/AJGS6/66N/6KWvaNDJ/sO1/694//AEEV4v8AHL/kZLr/AK6N/wCilr2jQ/8AkBWv/XvH/wCg&#10;ivczH/caHp/keHlv+/VvX9S5RRRXhnuCP92uN+Lv/IMtf+vn+ldk/wB2uN+Lv/IMtf8Ar5/pXXgf&#10;96h6nHmH+6z9P1Rw1YvxF/5EPVv+vN62q5f416tLofwm8QatDEsj2+lyOsbdG9qOMYuXCWOiutGp&#10;/wCkM8TKKsKGaUKk9oyi36Jps8Rj+4KXBK4JryyP4/6zsH/FPW//AH+b/CnH9oDWMf8AIu23/f5v&#10;8K/yWeV427fL17o/qpcbcP8AL/Ef3M+tvgz4ng13wlFpzSr9q08eVLHu+bZ/C2PTHH1rtl03VX5X&#10;Tbj2xC3P6V+VP7av/BUmT9jnwZpurWfgePUvE2vzTQ6FYw3zwqkcYHm3Esi8hF3IoUAlmbsATX5c&#10;3n7f37TN3ezX9z8afGytcTPIwj8d6gq7mYnAHm49gB2A4r/R3wP4oz/OuC6SzOh7ONKKhCpdP2ij&#10;dN23VrJNt2bPwLirKcrrZrPEYCq5Rm3Jxaa5W3dq73u3daKx/U8uk6v30y4/78t/hSf2Vq3/AEC7&#10;j/vy3+FfzI+H/jT/AMFH/Ful/wBt+F9G+N19ZsuVurfWNZ2sPVcsCw/3Qc1y2qftuftWaDqMui69&#10;8TviNp95AcTWeoeMtUgmjP8AtJI4YfiK/WaOcZfiajp0a0ZSW6i039ydz5v+x3/N+B/Uv/ZWrf8A&#10;QLuP+/Lf4Uf2Vq3/AEC7j/vy3+FfywD9vP8AaU7/ABm8df8Ahfaj/wDHa3PBf7Uv7cfxKlNt8N9c&#10;+LXiBl4ZtG8TavcIp9C6MVB9ic10V8wwuFp89aoorq5WSXzbD+x33/A/qD/srVv+gXcf9+W/wo/s&#10;rVv+gXcf9+W/wr+Xzxx+1J+3L8Mp47f4l658WPDrStiH+2vE+rW6yH0V2cKx9gaxR+3n+0q3A+M3&#10;jr3/AOK81H/47Rh8xwuKp+0o1FJdGmmvk07B/Y7/AJvwP6nm0nVh00y4/wC/Lf4U0aVqo66Zcf8A&#10;fhv8K/lk/wCG8f2lv+ix+Ov/AAvtR/8AjlNf9vL9pkH5fjP46H/c+aj/APHa2+sR7/gT/ZEv5vwP&#10;6n/7K1X/AKBd1/4Dt/hR/ZWq/wDQLuv/AAHb/Cv5X/8Ahu/9pr/otXjj/wALvUf/AI7R/wAN3/tN&#10;f9Fq8cf+F3qP/wAdp/WI9/w/4If2RLv+B/VB/ZWq/wDQLuv/AAHb/Cj+ytV/6Bd1/wCA7f4V/K//&#10;AMN3/tNf9Fq8cf8Ahd6j/wDHaP8Ahu/9pr/otXjj/wALvUf/AI7T+sR7/h/wQ/siXf8AA/qg/srV&#10;f+gXdf8AgO3+FH9lar/0C7r/AMB2/wAK/lf/AOG7/wBpr/otXjj/AMLvUf8A47R/w3f+01/0Wrxx&#10;/wCF3qP/AMdo+sR7/h/wQ/siXf8AA/qg/srVf+gXdf8AgO3+FH9lar/0C7r/AMB2/wAK/leP7eP7&#10;Tf8A0WrxwP8AufNR4/8AItbvgb9pz9vD4oSNH8MtZ+LXiLZ999H8SatPGvsXV9gPsWzXPXzLC4On&#10;7StUUF1ctF823YP7Il3/AAP6hP7K1X/oF3X/AIDt/hR/ZWq/9Au6/wDAdv8ACv5efHP7UX7dXwwu&#10;ksfiZ4h+K/h2WQ4jGteJdWt1c+isz7WPsCTWJ/w3j+05nH/C6fHH/heaj/8AHaMPmGFxVNVKNRSj&#10;0a1T9GnYP7Il1l+B/VD/AGVqv/QLuv8AwHb/AAo/srVf+gXdf+A7f4V/LNo/7bP7W/iLU49F8M/E&#10;z4japfSf6ux03xhqtxM30SOQt+OMV1XiP4x/8FJfB+kf8JB4q0r416fYBdzXlxrOseWq+rEOdo92&#10;xisa2c5bh6ypVq8YyfRtJ/c3cr+yJ/zfgf013Fnf2kTXFzYzRxquWkkjKqPqTXjPxi+IY8TXSaBo&#10;km6xtZN00ytxPKOw/wBlf1P0r+fn4A/8FS/2g/gr8SoPiPqeu634yhh0+4t49F8ReNL+azdpQB5r&#10;IXYMygHGRgbjX1Z+zh/wXY+IHxd+NOg/Cvxl+z9o9ja6/eLZw3ml6nM8kErA7WKuMFM9emBzX4L4&#10;7f8AEQs4ySpl+SUF9V5earU50pSS1cFG90rK7ave9vX7zgfD8PZTi1jcwqN1Iv3Y2bS821e73SRN&#10;/wAF3/Gl7c6z4P8AhvpSSTXFt4fvdQ8mPklpnECcfRGP0r8xL/w14g0iy+16loVzbwhgnmSx4XPY&#10;V9hf8FY/jnq/ir9qLXNbtkhVtIhsdGhh5ZEaOHzJMfV5D+NfKGpeNPEHjOS10XUI4dr3sZxDHgk5&#10;x6+9fd+E+TxyXw5y3DTVpOmpNec256+avY5eIMdHMs6rYiDvGUtOmiSS/I1vG3h3xBNpmh6Xo2jX&#10;FwlnZ75Gij3KJDj+grSj8ZfElVVW+HLs235m2sM1V8YfEvXNE8S3OkaXHbtDbsEHmRknOBnvWb/w&#10;t7xb/wA8bT/vyf8AGv0nnhGT95r5djxveN7/AITP4jf9E4k/8fqO78XfE6a2kjt/AEkMjKQkyqzF&#10;DjrjNYv/AAt7xb/zxtP+/J/xpp+MHi0H/VWf/fo/40e2h/M/uQvkZJ8E+MnLPJ4Xv2ZuWYwnk+vW&#10;tDRLL4o+HW/4lWj6gsf8UEkO6Nvqp/mMVqaJ48+JHiORo9H0u1kVDiSZo9safVia7jQPBHxs8RWn&#10;2vTNFubxdufM0vw7c3Ef/fajB/CsalTC4dc06nKn1dkvxY/eNb4A/thftBfs7+Iba68BeINY8Kz3&#10;s4Q2iqJ9OvX9JLaTKH/ewGHZhX6Nfshf8FY9C+M3jXSfhL8aPBkHh7XNWkFtY6zp85bT7m6P3Y2V&#10;vmgLnheWXcQuRkV+UnjfR/iXpWqW+p39hHNJpTNJ9la1eKaInu8T4Y4rb/Z++Imsax8RNPv9RSEf&#10;2bq1jdReUpXJW4U/0r83498NeDeNstq1MTh4quotwqxVpXto242Ule2jue/kvEWZ5PWj7Ko+S6vF&#10;6pq+uj2+R/QSpJ6ilry1/j/rDSM//CPWvzc/65v8KP8Ahf8ArH/Qu23/AH+b/Cv8zJZRjIzcbbPu&#10;j9oXG/D9taj+5nqVFeW/8L/1j/oXbb/v83+FH/C/9Y/6F22/7/N/hS/snGfy/iiv9duH/wDn4/uZ&#10;6lRXlv8Awv8A1j/oXbb/AL/N/hR/wv8A1j/oXbb/AL/N/hR/ZOM/l/FB/rtw/wD8/H9zPUqbJXl/&#10;/C/9Y/6F22/7/N/hSN8f9aPTw5a/9/W/wo/svGfy/ig/124f/wCfj+5n6H/ssL/xYnQSP+ec3/o5&#10;69CBJbNeU/sTa9L4o/Zi8L67cQLDJcR3BaNSSBi5lXv9K9Wzng96/wBNOBacqfBeXQluqFJfdBH4&#10;VmlaniM0r1YO6lOTXo22h1Nk+4adTZPuGvqjgPzt/wCDgT/lG7r3/Y3aR/6PNfhDHnHNfu9/wcCf&#10;8o3de/7G7SP/AEea/CFOlfT4X+D/AF5HDh/4b9SHUf8Ajxn/AOuLfyr+nL/gn7/yaT8IP+yf6T/6&#10;SJX8ycul6vqljfNpGi3199lsnnuvsNjJP9nhA5lk8tT5cY7u2FBPWv6a/wDgn2c/sj/B85z/AMW/&#10;0np/16JWWO/h/f8AkOp9n1R9D0UUV86do1uoFc38Vv8AkWP+3hP510jdRXN/Fb/kWP8At4T+db4X&#10;/eIeqOXGf7rP0POE+7WF4taWO5hKysoKE/KxGea3U+7WB4xz9qhyf+Wbfzr67D/xEfHVfhZx/wAV&#10;fiV4c+CmhaN4j+Iuq3FnZ6/4isdC0qSFWlMt9dsVt4yF+6GKnLHgd66K+tdU0y8+w30kiSKy7lEp&#10;PevFv+CmwaP4MfCIPx/xkF4LI3dwLmTJ+gyPzr3nx2CviyQEH5ljI+ma5MFjquIxTpzSsr7eTR34&#10;7AUMPg1Vg3d23816G4q4Oc/hUepFl0+ZlOD5TfyqaoNR40+Yf9MW/lW8fjRwv4TmtNsNX1WRobB5&#10;HZF3NumIwPxNcv8ABr4reFvj98KLP42/C3V7q+8N6hdXVva3lxG8DtJb3D28oMb4YYljcZxyACOC&#10;K7z4fruvrv5M/wCi/Nx/vV84/wDBJaIj/gmP4UJH/Mx+Iz9P+J7djP5isK+Oq08cqSS5bpbd7eZ2&#10;YfL6NTL3XbfNZ+mh9HeEi8lpKXkZv3nVmzjj3rXf7tZHhDP2WbP/AD2/pWwelb1fiZw0/hPBfiS3&#10;/FwNY/6/P/ZFrFrmPjt8ZdV8OfGfxJoUGiW8sdtqGxZGkbLfu0PpXKf8L/1j/oXbb/v83+Ff5Mcb&#10;ZXi58Y5jJLR1qj3X87P6syXjHIsPk+HpTqNOMIp6PdJJ9O56lRXlv/C/9Y/6F22/7/N/hR/wv/WP&#10;+hdtv+/zf4V8v/ZWM/l/FHqf67cP/wDPx/cz1KkX/WD/AHv6GvLv+F/6x/0Ltt/3+b/CgftAazvH&#10;/FO23X/no3p9KI5VjOa/L+KD/Xbh/wD5+P7mcDRXn/8Ab+t/9BW4/wC/ho/t/W/+grcf9/DX3H1G&#10;p3R+E8x6BRXn/wDb+t/9BW4/7+Gj+39b/wCgrcf9/DR9Rqd0HMegUV5//b+t/wDQVuP+/ho/t/W/&#10;+grcf9/DR9Rqd0HMegUYI6ivP/7f1v8A6Ctx/wB/DTTr+tEYOq3H/fw0fUandBzHgf8AwWiH/GPf&#10;gvK/8z43/pDNX5y194/8FZ9R1C8+BnhOO8vZZVXxmxCyMSAfsU3NfB1f2/4HU3S4BpRv9qf/AKUc&#10;db4wIB6igADoKKK/XzE9C+CQB0zUsj/l6j/9ANanxE/5BNr8v/MVt/8A0I1l/BE/8SzU/wDr6j/9&#10;ANanxEP/ABKLX/sLW/8A6FXoR/3f+u5P2jM+NX/IKsz/ANPbf+g155Xofxq/5BVn/wBfbf8AoNee&#10;Vz4n+Kxx2DrxiiiiucZ6l+xV8afBf7PH7SWi/F34hxahJpGm2d9FcLpNqJp901u0abULKCNx55GB&#10;XXf8FEv2pPhb+1b4/wDDvif4U2+tR2uk6HLaXS63p627mRpt42hXfIx3z1rxn4dfDnxl8WvGNv4B&#10;+H+kfbtWu45JLe185Y9yxqXc7mIAwoz15r0sf8E+v2uGO3/hVi8nq2rW2B/4/XwGbYXg3A8WUs4x&#10;+JjTxMYcsVKcUnF8yvyvV3bdvQ0i58vKlofcn7IP7UX7N/hH9l7wL4Y8U/G7wzp+pWPh+KK+sbvU&#10;lSSCQFsqwPQ/416P/wANi/sok4H7Q3hP/wAG6V8T6H/wSU1u80i2uvE3xqs7O/khVruzt9EM8cLn&#10;qgkMi78cfNgA84FWm/4JGr2+PsP/AITJ/wDjtfzvmvDPhHjs0rYipm1RSnKUmlBtJttuzUHdXeju&#10;9DeNSry25T6a+Lf/AAUz/ZO+EkVnap40ufFk91lltfCMKXS26d2kd3VEJ7KCWPpXsH/BIH/gpV8C&#10;f2jP+Cg/g/4P+CPB/iq11TUNI1ia3uNUsbeOFVis3dtzJKzAkdMA81+bPxL/AOCXXxi8Ki2f4YeJ&#10;LDxVHJn7UjxrYyQN2IDMVZT6ggj0NfT3/BAL9jf9oT4Rf8FYPh/8QPHng+3tNKs9B16O4uI9SikK&#10;tJp7qvyq2TzX3PCfB/hPh6mHr4THOpWjJOPNPlbkndLkdutklbUiVSq90f0ZR/cFOpEztGaWv3Yz&#10;Cmv0p1NfpQB4b8cv+Rkuv+ujf+ilr2jQ/wDkBWv/AF7x/wDoIrxf45f8jJdf9dG/9FLXtGhf8gO1&#10;/wCveP8A9BFe5mP+40PT/I8PLf8Afq3r+pcooorwz3BH+7XG/F3/AJBlr/18/wBK7J/u1xvxd/5B&#10;lr/18/0rrwP+9Q9TjzD/AHWfp+qOGrjf2hsn4HeKv+wPJ/Suyrgf2pp5bf8AZ28ZTQuysugzFWU8&#10;jpWvFUebhnGr/p1U/wDSWfM4f/eIeq/M+GUU7QNpo2sx2gV57Fr+t+Wv/E1uPu/89DSPrusurLJq&#10;M7KwwytIcMCOh9q/zM+oy9pq1a5+gcx8F/8ABQb4uaX+2b+074X+Hf7PZudebS7R9E0/bAY0u7+S&#10;ctKYyfvRAIv73gEKxxgc9H4k1H9nT/gmOLfwjovhXTPih8ZnhWbWNU1b/kG+G9yjEaJz8/cKPnI+&#10;Z2QMFrum/Zv+Fv7DOmeNP2qPh9qeqXWqafoN0NCs9R8to9KlndVzEwAZjllXLchNw718Z/DSym8Y&#10;eJdQ8WeLLx9QvfM8+4mum3tNcSMS0rE8sc5r+zeC8Dl3F2X0cuwFSay3DRUXHWMqtR+9JSas+WN1&#10;dK3M32Rxzcoavc9G8Vf8FEv279fv/wDhJbz4xanp8W7MMdjpccNvH6AKUPy9AASeK9e+EvjKL/gq&#10;X8M/EnwZ+Nen2EfxS8L6R/aXg/xta26wyXSBtvkzgcFd5RHHTbJvABTnwvxjqtjpXhi8n1EqyyQt&#10;FHG3/LRyMBQP84Feqf8ABJnwB4gj8Z+I/jHulhs7fS/7GsrhePOnkdJJceoVEAPu4r2vELIOH+F+&#10;GZ5hgKUKFejyunKEVF810lHS3MpK6kne6bJpylKVmQ+Bv2LvAn7KngaT9ob/AIKEWw8uK7+zeF/h&#10;rpN4k82sXQXOZpEIXaP7gJULlnYfKjYHjX/gpn+1R4xh/sP4NWdj8P8Aw3arss9B8I6arCBB0DSs&#10;nzN9FQD361yv7ZHxX134/wD7UmoWmt63cSabouoHR9HhklJW3hjbEjKOgaRwzE9T8o7VZtbWz0y0&#10;W1sYVghhQhY1+VVA6k/1Jr0uGeE3n+Dp5rxGlWrVEpKLX7ummk1GMG2r2+KTTbfWwSqcukTsvgF/&#10;wUd+JN/4ktfhN+1zJbePPAPiK8j0/WLfW7FGm08SuEFwhVRuCMQWU84yVZSAa8n/AGv/AIF2n7N3&#10;7RviT4R6RNNNptjcJNpEs7bm+yyoHRS38W3JTd32g96p+BPAN98fP2idL8EeDYfMj1HVIWubhVO2&#10;K1iKtPcH0G1W57kr3Neif8FGdO8e+Jf2rtY1WbwfrEtp9gtItMulsZJVnhSIDcGQEHkke2K56OHy&#10;nh3jyGFwLjShUpTlUgmlG6lHkko6JSaclpa4e9KnqfPtFaH/AAifjD/oTdY/8FM//wATR/wifjD/&#10;AKE3WP8AwUz/APxNfoH17Bf8/I/ev8yOVmfRWh/wifjD/oTdY/8ABTP/APE0f8In4w/6E3WP/BTP&#10;/wDE0fXsF/z8j96/zDlZn0Vof8In4w/6E3WP/BTP/wDE0f8ACJ+MP+hN1j/wUz//ABNH17Bf8/I/&#10;ev8AMOVmfTXbYhcsAq8lmrS/4RLxf/0J2sf+Cif/AOJruP2a/gb4l+Knx28MeDtT8FaodOm1SOXV&#10;muNPkjiW2jO597MoAU4C+uWFcmPzrL8vwNTEzqRahFvddFfvvpoPlkesfBP9mn4M/Av4K2P7Xn7a&#10;cc13b6pl/Afw3h+WbWCBlJbjOMKx+bZ91YyGc8hDn+Of+Cmn7WnjxP7M+FMNj4D0C3ULa6H4Q01S&#10;kK9laVkyxA9FQe1ch+1x8T9U+P8A+1Zqianqcz6PpWpf2LoNm0v7u0s4DsZUXom91djgc5HoK0LW&#10;2tNPt1t7KBYYY1OFQBVUDv8A4mvmMh4Ro8QU45rnyVarUSlGEtYUotXjGMH7t0rc0mm2/IcqnL7s&#10;Tt/2ev8Agoh8TfFPiax+Bn7WTWnjzwL4pvI9L1SPWrRFuLDzmCLPG6qM7WIyrDOOQwI51rz/AIJH&#10;+OdK+OWtWni3xjZaD8KNKkkvH8ZT30b3BsQNwiEfVZR91nfCqBuG4kLXgnwn8GXnxp/aZ0Pwn4Vj&#10;aSO812Ke4mhU4itYWWSac+ihVPPqV9a+nv8AgrF8bvFWm+GPDvwX03XbiO08QNcajrSCY5nt4GVI&#10;YW5+75hZiOhKr6V8VxBRxWScbYfKOGpQofWov2qUbqKi7qpGKdozspJO1npcuPvU7yOI8Uf8FCdH&#10;+EEE3wk/4J9/CrT/AAvods3kr4wu7MXGrawV4M+CDsVjkguWYjkqnArjfDv/AAUg/bj8A+JF1a8+&#10;Ll5fNvDTabrmnxvb3C/3WUKrBT0ypBFc78PNAsNG8NWtzBGrXF3CJZpsctkZCg9gBj8c1z/xu1Ww&#10;/wBFsd6tPCGkmb+JFI4B+vXFfpFHw94VwuCkq2HjVlL4pzXPOT6tyld366NJdDP2kr7nsP7cngP4&#10;ceOvhN4H/bm+EXhiHQ7TxzcSWHizQbYDybPVEVmMqYA4cxyqeBnCtjJNZn/BLTwbH4v/AG0/Dt1d&#10;RM0Oh2N5qk3HACRbAfzkH5V0nxx8G+I/Bv7EPw1/Z6ublY9UvNSbxFqlncOR9mjZZDGMAcNulAP+&#10;6ax/2KvFdl+zP4m8VeMPE73Ul7qnh0afop0tN2yRnLSGQnbtU4j6Z/SvjMJTzLGeHeLwuFbneVWn&#10;Sd7t03Nwi7vW0U2teiKvHnTZwf7WfjCbxl8SdT1yc5fU9fv71vdDMyp/47iuH+G9gt/43sVYfLCz&#10;TN/wFSf54rpvHngfxF4p1qO+s5rfyo7ZUXznYMWySx6epp3gXwBq3hq/u7++kgZns2it/LYnDH1y&#10;OK/XMFhYYelToU7WhFRWvRJL9DPzOF1y8/tHWry+/wCel05X6ZqrXUr8HvFzdZ7L3/fH/Cl/4U74&#10;t/5+LL/v8f8ACtnSqN3sK6OVrZ8D+EJ/Fur+SwZbWHabhkGWOTwijuzdK0f+FPeLM4M9l/3+P+Fe&#10;6/sY+ALLw94im8X+JIY5rPwVpd14h1QL8yzSQoTCnPUbwD/wGvNzXGRyjLauMqptU03bu/sr5tpD&#10;XvaI6/WYfgd+wR4J0nVPi34Lh8YfErV7RbvQ/h+83l2OiWx6T3zDJLnghcEk8AYBceX+Lf8Ago7+&#10;3B4rdtW0v4iz+HdNVs29h4b0mO3tYF7AfKWIHqSc15rp/iLXfjn8WNS+I3xE1GTUNQ1KSTULxriQ&#10;sZGLDYnP8KggAdAFxXc6lqNjo+mSXuoMqW8MfzKehGPu4756YrwMt4LweOh9dzpKvXlvzLmhD+7C&#10;DuopbXSu927h7Tl0R63+zV8f9a/bs1C6/Zv/AGhDa3fi+TSri88B+OoLVIrtbqBPMNpcBAFljcA8&#10;9eoxkA14Bp1jceD/AIqXFrZ2wh+2WbSMg/5YTRvkgf8AA1P512//AATg8Oajb/Ha6+OcqyW2k+A9&#10;FvL+6ul+UCZ4XWKIH1wWOPb3pvgX4d+Kfi18W4DoumSXEl5GVby4z+4Ek2+WRyRhVA9ev1riyWWX&#10;5Lm2ZYalKMMLShCbi3aMJtT50l9lOKi3FaJu/UqWsU+rP1E8Aarqev8AgLQ9d1iHZeXuj2s90oHS&#10;RolLfrWtXnVpq2qWVvHZW2qTCOGJY41EhGFUYH8ql/t/W/8AoK3H/fw1/AeNw3tsZUqU7KLk2l5N&#10;6L7jujL3T0CivP8A+39b/wCgrcf9/DR/b+t/9BW4/wC/hrl+o1O6K5j0CivP/wC39b/6Ctx/38NH&#10;9v63/wBBW4/7+Gj6jU7oOY9Aoxk4Irz/APt/W/8AoK3H/fw01te1vOf7UuP+/ho+o1O6DmP1q/4J&#10;/wC7/hkbwf8ALx5N1/6VzV7McY4r5t/Yb8bJ4J/4J9eFfHOqW13eR2Gm3s1xHbqGkdVvbjJGSM4H&#10;PXoKw/HP7afj/XvhtqWr+BdPtdH1TT7yFmZ4/t8dzb3EjC3jj2MCJ2Ta5UjaDuGehr+3Mt4qyfhv&#10;hfA0cTP959XjKMEruSjBXt0+9ndlmQ5hnEr0EuW6Tk3ZJvRX3dtVqk7XR9XBgRuDU1s7G+lfIv7K&#10;/wAePF9nb6trd5461XX/AALoOgm70+a40KVrrUd8g3SrMfvCNt429cdgFzXtvwH/AGh4PjRdX+l/&#10;8Ileadd6bGslzukWSALISYgHXq7R4crj5c4r1si44yjOo0IS5qVWsm405q0nyu0tFeyvfezaVzTM&#10;uHMbgVUnBqpTgk3KO1pJNaOzvqr2vZtK9z48/wCDgT/lG7r3/Y3aR/6PNfhCnSv3e/4OBDn/AIJu&#10;a9j/AKG7SP8A0ea/CGM8V+t4X+D/AF5HyOH/AIb9T0X4A/tc/HD9k3TfHEfwU1jT7MeOvC7aL4g+&#10;36WlzvtfnI8vd9xxvfnkc8g4GP6Jf+CfEawfsifB6JM7V+H2kjn/AK9Er+Y/USDY3GP+eLfyr+nL&#10;/gn7/wAmk/CD/sn+k/8ApIlZY6MVG663/Iqt9n1R9CHJHPakLKDt79hXi3x2/axtvgl4uh0G+8JT&#10;3FnDai51K8aZFYwt8q+Spb94/mbVYcYBzXgnxW/aI+LzfF28uNM8eXUOs6R5reF9B0/Q5JIZImjQ&#10;3CXKgkTSQJIpLKSAcEZzivx3PfEXJclqTpRjOtUhOMJRhFtxb1u720STd1po9UfaZbwnmGPpxqzl&#10;GnCSupSejd0ktL2u2r32TufcpHaua+KuR4Z6f8vCfzryrXf2rZ/hYdH8N+MNHvNauk02CfxBq9vb&#10;C2AWVCI3ihY5ctL8hUYKd/SvSvHV/wD2n4Ih1DyJIfOaJ/LmXDJkZwR2I719dkWf5ZnGOlRw0050&#10;2lOPWLaTSfS+vRtXTPnc6yvGYHA89WNoyT5XfR2/Hs9VezT6nCJ92sDxczJeQuh6KT09630+7WB4&#10;wH+lwAD/AJZtX6Ph/wCIj8+q/CfEf/BRv9gT9mDw74X8EfE/SPCWsR614v8Ajh4b0/Xp28U3zxzQ&#10;31zJ9oCRtMUiJxwyAFf4cV9WfD/4CfDH9mjRD8Kfg/pN3Y6JDfPdrb32qT3knnSkb28yd3fB2jAJ&#10;wMcCsD9rP4U6p+0R4D8FeEvDmrW+nTeF/iZoPia6mvlZlmgsJXd4l2fxsG+XPHHJFej+INWh1nWG&#10;1CGJkV9oCv1GDXnYHC16WNc5RstfzPVzDFYetgI04Su01pr2OoqvqhI0+f8A64t/KrFV9V/5B0//&#10;AFxb+VdkfiXyPL+yeVfE39lT4I/tW2dloXxv8PahqFrobS3Wmrp+vXVgY5JFCuWa3kQuCEXAbIHb&#10;kmvmr/gkX+yD8BbX9k7wj+1ND4c1BfGq6xr1sL4+ILs24jTU7q2UfZjJ5OfKAGdvJG45JJr7N8N6&#10;1b6JPNNPDI4kh2jy8cdef1ryz9iv4Oaz+y9+yXov7O3inWrXVNS0vVdUupNS06NlgdbrUJrpVAf5&#10;sqsoU9sg44xXJiMJiJZkqij7t1rp5XPSwuMw9PK3SlK0rPTXrseweEf+PWb/AK7f0rXf7tZHhH/j&#10;1m/67f0rXc4Wu2r8TPLo/CfCn7S6/wDGQHiwhf8AmK/+0o64epP2utY1a3/ag8cQwajMiLrWFVZD&#10;gDyYq87/ALf1v/oK3H/fw1/mXxdgakuKsc7rWrP/ANLZ+hYWX+zw9F+SPQKK8/8A7f1v/oK3H/fw&#10;0f2/rf8A0Fbj/v4a+b+o1O6OjmPQKBnzBx3/AKV5/wD2/rf/AEFbj/v4aauu61u/5Ctx/wB/DR9R&#10;qd0HMcr/AMLa+Ev/AEVvwr/4UVr/APHKP+FtfCX/AKK34V/8KK1/+OV+Rv8AZmn/APQPh/78j/Cj&#10;+zNO/wCgfD/36Wv64/4l7y3/AKDpf+AL/wCSOP6xLsfrl/wtr4S/9Fb8K/8AhRWv/wAco/4W18Jf&#10;+it+Ff8AworX/wCOV+Rp03TccafD/wB+R/hQunacePsEP/fof4Uf8S+Zb/0Gy/8AAF/8kH1iXY/X&#10;L/hbXwl/6K34V/8ACitf/jlH/C2vhL/0Vvwr/wCFFa//AByvyL+w6WT8tlb/APftaX+ztO27v7Ph&#10;/wC/I/wo/wCJfct/6Dpf+AL/AOSD6xLsfrn/AMLa+Ev/AEVvwr/4UVr/APHKD8WvhIB/yVnwr/4U&#10;dr/8cr8jf7M00/d0+H/v0KRtN07GP7Ph/wC/Q/wpf8S+Zb/0HS/8AX/yQ/rHkfb/APwVC8beCfFH&#10;wY8L2fhfxrouqTR+LjJJDpuqw3Don2SUbisbEhckDJ4ya+J6hgtbWBi0NtGrHhjGoGamAwMCv1/g&#10;/hijwjkkMup1HNRbfM0k9Xe1k3t6mUpczuFFFFfUEnp3wA8N+Jde0jVptB8N6hfpHeRLI9lZyShG&#10;2HAJUHB+tdD49+G3xHuNKtVtvh14gkZdSgZvL0ackKGOTwnSvZ/+CULqvgbxlHc3EkMDeJLETSR9&#10;Qv2d8n64r6s1ia0ttWnh0LVp7izWTFvcSZVnXHp9c19vlmQU8Zl0Krm05J6WXe3fyP514x8a8fwx&#10;xNiMrp4SM1TaSk5NXvFPVJNLe25+Znx+8OeJNC0fT5dc8OahYpJeMI3vLOSJXIXoCwGTXmAORkV9&#10;p/8ABU+WaT4e+EfNlZv+J3MfmY8fuRXxYM45r5zOMLHA46VJO9kvxVz9a4D4mrcXcOU8yqU1Bzcl&#10;yptpWdt2k9bX2CiiivLPsD2L9gPWtF0H9q3QNV1/WLSwtY7DUFkur66SGJSbZwAXchQSeOvJr9Cv&#10;+FtfCX/orfhX/wAKK1/+OV+SEsMc6GKeNZFP8LLkUz+zdN72EP8A36FflPG3hXhONc2hjquIlTcY&#10;qNlFNWTbvdta67WNKdTk0sfrl/wtr4S/9Fb8K/8AhRWv/wAco/4W18Jf+it+Ff8AworX/wCOV+Ro&#10;07TT00+H/v0tH9mad/0D4f8Av0tfH/8AEvmW/wDQbL/wBf8AyRXt5dv6+4/XL/hbXwl/6K34V/8A&#10;Citf/jle3f8ABOX4/wDwD8IftheG/EHij46+CtNsYdP1ATXl94rs4o0LWzBQWaQAZPAr8Hjp2nDr&#10;p8P/AH6H+FMm0fSbhPLn0y3kXOdrQqRx+Fehk/gbgMpzSjjYYyUnTkpJOCSbTTs3d2vYHW5lax/Y&#10;4v7dX7E/f9sL4Wf+HC03/wCP0H9uf9ibv+2J8LP/AA4Om/8Ax+v469C+HSeKb7+zvC/gH+0rj/nj&#10;Y6WJG/HavH44rtj+xZ8Zv7JbVj8FbcKse9rXfa/aCPQRhsk+w5Pav2ScMPSaU6iXq0v1Kp0cRVV4&#10;Qb9E2f1vj9ub9iUHj9sT4V/+HC03/wCP0jft0fsS4/5PE+Fv/hwtN/8Aj9fxw3HhPQ7S4ks7zwvb&#10;QzRMVlhmsVV0YdQQRkH600+GvDXQ+H7H/wABU/wrb6tHe5jzW3P6wvi9+1p+yZq2tzXWm/tWfDGa&#10;ORmKtH8QNNOfkUf89/UV6vo/7bn7GEOlW8Mv7XXwvVlhQMp+IGncHaP+m1fxzDw7oC8x6HZ/+Aqf&#10;4Un/AAjXhv8A6Fyy/wDANP8ACuyvzYijCD2j1+448PhY4etOonfm6H9kbfty/sUJ9/8AbC+Fy/X4&#10;gab/APHqP+G6f2Jv+jxPhZ/4cDTf/j9fxur4a8Njn/hH7H/wDT/Cj/hGvDn/AEL9j/4Cp/hXH9VX&#10;c7OY/sgP7dH7E5GD+2J8LP8Aw4Wm/wDx+ua+JP7Z37HGs6fbx6d+118LZGS43Nj4haZwMH/pvX8g&#10;n/CNeHP+hfsf/AVP8KX/AIRvw7/0ALL/AMBU/wAK1o0PY1FNPYxrU/rFJwelz+softXfsm55/aw+&#10;F/8A4cLTP/j9cN+07+1B+y5qf7Pni/TtL/ah+Gt1cTaJKkNvb+PdOkkkbjhVWYkn2Ar+W4+HfD//&#10;AEAbP/wFT/ClHh7QkcOmh2isOjLbLn+VVmUZZjl9XCydlUi43tdrmTV7X6XuefTyynTqKXM9HfY/&#10;XeP4s/CTYo/4W14V6f8AQx2v/wAcpf8AhbXwl/6K34V/8KK1/wDjlfkYNO04Db/Z8P8A37H+FL/Z&#10;2mf8+EP/AH5H+Ffz9/xL7lrd/rsv/AF/8ke37aXY/Ur4033wa+Mfwm8QfC67+NHha1XW9Na3juv+&#10;EitT5MgYPGx/edA6rn2r83/EnhHx/wDBvxQ2m311bJccxw32k6lDdW12meqPGzKynrg8juBXKnTd&#10;PAz9gg/79r/hSxW1vCGSGCNd3XYoGa/RuBuB6nA9OpRo4p1Kc3zOLgk07JXTUuqSTTXQiVT2nQ9s&#10;+Ev7L/i34z6vBq3xg+Kmh+E9GA3NPq2v2f2yRPSG38z5c/3nwPY9K+6vhtqn7Ovwi8F6d8P/AAH8&#10;RPCtppumR7YUbxLas8jHlpZG8z55GOSW9T6Yr8pv7M08vu+wQ9fm/cilGl6aBxYQ/wDfkVxcYeHu&#10;N4zqR+t4+UacXeMIwSSfd3k236/II1OTZHuX7Y3wLPg/4oat8Rvh74r0XXvD2sX73q3Gj65bTT2E&#10;rnc8ckaPvChslXAIIwDg1xvgrwb8YfjO8ej2GvWUFizBJtR1zWraxtUGers7Kz467QCT6VwCadYx&#10;v5sdnErD+JYwDRJY2szbprWOQ+rIDX2eX5fmWX5NDBLEqUoRUVNw3SVk2lKzaXXZkP4r2P0U/ZT+&#10;D37PH7Mej3Vyvxu8L6x4i1SJY9U1htetURIwciCFTJlUzySTuYgZ6Yr2CL4xfC2BdkXxi8MqvXav&#10;ia2Az/38r8i/7O03/nwh/wC/a0f2dpn/AD4Q/wDfkf4V+S5p4Kf25mE8bjMynOpLd8q6bJJOySWy&#10;Rqq3KrJH68f8Lo+GP/RZvDf/AIU1t/8AHKP+F0fDH/os3hv/AMKa2/8AjlfkP/Z2mf8APhD/AN+R&#10;/hR/Zmnf9A+H/v0tef8A8S/4D/oPn/4Cv/kivbeR+vH/AAuj4Y/9Fm8N/wDhTW3/AMco/wCF0fDH&#10;/os3hv8A8Ka2/wDjlfkP/Zen/wDQPg/79rR/Z2mf8+EP/fkf4Uf8S/4D/oPn/wCAr/5IPbeR+vH/&#10;AAuj4Y/9Fm8N/wDhTW3/AMco/wCF0fDH/os3hv8A8Ka2/wDjlfkP/Zmnf9A+H/v0tB0zTR/zD4f+&#10;/Q/wo/4l/wAB/wBB8/8AwFf/ACQe28j9eP8AhdHwx/6LN4b/APCmtv8A45SH4y/C9mVn+MXhltrB&#10;greJrbGf+/lfkR/Z2mf8+EP/AH5H+FIdL00jmwh/78ij/iX/AAH/AEHz/wDAV/8AJE+3fY9t/a8+&#10;Bs3gn4qa14++H3ifR9c8N6pqEl/bXej65bTzWDyNveOVEfeuHLbXAIIxyCDXK+CvBHxg+N8sek22&#10;v6fa6ezYn1LX9ctrG1T3dnYNJ/ugEmvPY9PsYX3xWMSt/eWMcUstlZztvntI3b+80YJr9qwOAzLA&#10;5RDBrEJzjFRU3DdJWTaUrN+e1+hno2foz+yp8KP2eP2Y/Dtx9m+M3hXU/EWqRqusa02vWq5RTkQR&#10;AyZSINzjqxALdABw/wDwUL+G3hv46aRofjv4YfEvwrfa14dt57a40dfE1osl5ayMr5izIAXR1Pyn&#10;7wfjkV8O/wBm6fj5dPh/78r/AIUg0zTm/wCYfb/9+R/hX59gvDHF4PiaOevMpTrpttuCaaas1bm0&#10;VnZJbFe093lsdT4Yb4mz3X/CF+F5LjzlkK/ZDNEnknv88hCoPfdivpb9lX9kP4V+GNftPij+0T8W&#10;/Bt7qFncLc2PhmPxVaXEKzDlZblxJiVlbDCMZXIGScYr5De1t5E8qW3RlH3VZQQKjGl6eDn7BD/3&#10;6X/CvuOI8ozXPMA8JRxboRkrScY3k090m5aJ+Sv5kxlGPQ/XKb4p/By5mae7+J/g+Z2+9JNrtmzH&#10;8S9N/wCFl/Bb/opHgv8A8HVl/wDF1+SP9naZ/wA+EP8A35H+FH9m6d/0Dof+/Q/wr8ij4C4aO2YT&#10;/wDAf/tjT2/kfrf/AMLL+Cn/AEUnwZ/4OrL/AOLryr9onwb8PfjRqml6hoXx88D6bHp9vJG9vJrF&#10;th2ZgdwKSfhzX5ynTdOxn+z4f+/a01rDTEGWsoP+/S17GR+ENbh3MY47B5nNVI3SbgpLVWejbWzF&#10;KpzKzR9r/wDDMvhn/o5rwD/4Oof/AI5R/wAMy+Gf+jmvAP8A4Oof/jlfFC2WkOcLaW//AH7Wj+z9&#10;Oxn7DD/35H+Ffe/2Xxd/0NX/AOCYf5ke52/Fn2t/wzJ4a6/8NOeAf/B1D/8AHK9F+DXw5+Dvw78H&#10;+JvDPif48eEdQbxRYtY3UlrrtsqxW7RuhAzJycvu9iBX5zf2Zpn/AED4f+/QpP7O07/nwg/79rXl&#10;5xwnxFnuBeExWaycG4tpUoJtpprVNPRpbMIyjF3S/E7b4j/Cnxh8B/FLWUfiDT761hkZdN8QaHqk&#10;NzBcx9Af3bNsYjqjgHPrXT/DP4C/Er466paz+NfH+i+G9F3ZbUvEWuWsJC46xW3mBpGx6gD1IryO&#10;O0tYDvgtY1PQ7VAyKa+nae53tYwk/wARaIZNfVVMLmsss+rwxCjUtZz5L691Hmsn11ur9A93qj9R&#10;Pgno/wCzV8Avh9D8OvA/xO8MSW6yNNqF5e+IrR5tQuCAGll+fB4AAXGFUACuui+KnwfhDfZ/il4S&#10;jDfeEevWi5+uHGa/I1rHS1ODYQ/9+h/hWhb+A9au7JtStfA19LbRrue4j0mRo1X13BcY/GvxjGeB&#10;9HGYidfE5lNym7ybiveb6v3v+G2NoznLRR/r7j9ZP+FtfCX/AKK34V/8KK1/+OUf8La+Ev8A0Vvw&#10;r/4UVr/8cr8i/sWl9rGH0H7oc1d1TwZqWhwx3OueDbqxjlGY5LzTHiV/oWUCuJ/R/wArja+Pl/4A&#10;v/kg9tN7R/P/ACP1n/4W18Jf+it+Ff8AworX/wCOUf8AC2vhL/0Vvwr/AOFFa/8AxyvyM/s7TP8A&#10;nwh/79LQdO00dbCH/vyP8Kr/AIl8y3/oOl/4Av8A5IX1jyP1z/4W18Jf+it+Ff8AworX/wCOUf8A&#10;C2vhL/0Vvwr/AOFFa/8AxyvyL/s3T/8AoHQ/9+xTjp2mjg2EP/fpaf8AxL5lv/QbL/wBf/JC+sS7&#10;H65f8La+Ev8A0Vvwr/4UVr/8cob4tfCXt8WfCv8A4Udr/wDHK/I3+zdO/wCfCH/v0tNOm6ep+Wwh&#10;/wC/Y/wqf+JfMs/6Dpf+AL/5IPrEux/Ut+xh+0z+x7cfsHeHfhv41/ab+FlvdS6TfRXGm634208K&#10;rNdTsgliM4YryrY4JH1rj/2Lf2jPhVB+zJ43tfEn7RvwU+Hfjy88ZeIP7BmtfGGlzCILqM0kRYvJ&#10;ma0aXeIlwD9mZNpBwa/mUbQNAmdppdEs3Y8lmtVOf0pJfD3h9jmTQ7LgYy1qnTsOn4V+yZfwzgsD&#10;g6FFpSdKKipOKu1FWT6teiZz1HWqWUaklGzXKm0ne2tr76bn9Pn7A37SvwD1L9gqz8IfH79pL4S2&#10;eralb3ix+E7rx9YpBYxedJ5cLHzlkKswLkk5w/4Vc/4JiftSfsn+FPgBJrXxH+Mnwn8I+JLzxBqk&#10;Nxbt4/077RJZx38/2fexlBZQGbZ/sFcV/Lu/h3QJ2LyaFZszfxNapz+lOfw7oUr+ZPolmzf3mtVJ&#10;/lXb/YuClXjiHFOcVZScVe3rut3sZ4eOIw1GFGNWXLFNON3aV7atXtfRfcf0Xf8ABdH9pD9nP4if&#10;8E9Na8LfDz9obwH4g1STxVpcsem6H4ysbq4dFnJZhHFKWwByTjivxPF5YH/mIWv/AIFx/wCNeBw6&#10;Ho1rJ5lro9rG3TdHbqp/MCphawd7aP8A75Fe7RrSpxta5UacYqyPcL+6sjZTImoW24xMAPtUfPH+&#10;9X9Gv7DH7Wn7KHhr9lb4V6Z4i/ak+G+n3Vj4F0yG8s7zx3p0U0Ei2yBkdGmDKwPBBGRX8rRtIM8W&#10;0f8A3yKrv4d8PysZJdDs2Zjlma1Qk/pU1qkq0bbBKmpW8tT+n/8Aa8/aA/Zj8XftT/BfX/Cfxe+D&#10;WtaPceILqDxrqt9400+QWtitnNhJVMpV423Mqg4AcgnNVPjR+1N4Di/4KD/CHUfAv7VvwkuPh+lt&#10;qj6hqH/Ca6Yv9hwi1jWe2wJMH7QyWwjJOVxLjgcfzEjw54eAZV0CxAbhv9FTn9KB4b8PqjRroVmF&#10;b7yi1TB/SvFjk2Dp1JSjFJyd20km/V9b67mVejWxF1OrJrmUkruytayS7Ox/Th+1z+0H+y34k/bO&#10;+DOo+HPiR8IPEHh/VtQ1CDxlr1x8QrCRbSKOwm2JcRGYr5ZUlo2GMTIgPLDP0Z45/bL/AGL5fDK6&#10;bpv7W3wtAjkQRxr8QNNGFHYfvugFfyBr4c0BFZF0Kz2uoDL9lT5sfh60J4Z8OqcroFkP+3VP8KvC&#10;ZXg8DiJVqMVGUndtJJt36tavrua1PrFanKnVqSlFvRNtqOiVkm9Fof1kL+1r+yUBx+1l8Lf/AA4e&#10;mf8Ax+oLz9qD9jzUHWS8/ar+FsjLwv8AxcXTR/7Xr+UAeH9AA50O0/8AAdf8KX/hH9Azj+w7T/wH&#10;T/Cvcjiq0drf18zzP7HoveT+4/qvvv2rP2GNNby9R/a3+FMJ2gjd8RtP5/Keugj+KX7OUsayw/GD&#10;weysoaORfE1uQwPII/ecg1/Ja2h6NCp8vR7VeR923Ud/pX66eHrS2Hh3TQtrH/yDrf8A5Zj/AJ5L&#10;Xv5JhZZrKalPl5bba3v/AMMflPiZxRU4Dp4aVCkqntXK/M7W5eXaye9z9bD8cPgjn5fjT4R9Mf8A&#10;CRW3P/j9c/cftjfsbfbpdCuv2ufhbHdJI0NxaS/EDT0kRu6EGYEEdwa/MBbO3DD/AEdP++RX5WfH&#10;zSNKl+O3jRptLt2z4pvc7oV/56t7VpnWWrKqcJxlzcztqrWtqcnhrxpX46xtejWpKn7OKldNu93a&#10;2qR/Ucv7SX7F4HP7U3wu/wDDjad/8kUf8NJ/sY/9HS/C3/w42nf/ACRX8ov/AAj/AIfxn+xLX/wG&#10;X/Cl/sDQO2hWn/gOn+FfP/XK39X/AMz9g/sej/M/uP6wLT9qX9j+xRo7T9q34WoGbLD/AIWJppz/&#10;AOR6lb9rX9kvbz+1n8Lf/Dh6Z/8AH6/k5/sHw+3I0O1/8Bl/wo/sHw//ANAO0/8AAdP8Kn61We9g&#10;/sen0k/uP24/at+NnwS1n9pTxpqujfGvwbeWtxrG+C6tfFNnJHIvkxjKsshBGQehrz//AIW18Jf+&#10;it+Ff/Citf8A45X5Ex6XpcahV063VQOFFuox+lSDTtNP/MPh/wC/S1/PuaeBWAzTMquLljJRdSTk&#10;1yJpXbdk762ue5TqezpqKWyS+7Q/XL/hbXwl/wCit+Ff/Citf/jlH/C2vhL/ANFb8K/+FFa//HK/&#10;I3+ztM/58If+/I/wo/s7TP8Anwh/78j/AArh/wCJfMt/6DZf+AL/AOSK+sS7H65f8La+Ev8A0Vvw&#10;r/4UVr/8coj+LXwmLqD8WPCv/hR2vp/10r8jf7O0z/nwh/78j/CpLPTNNN5GTYQ9T/yxHoaP+JfM&#10;t/6DZf8AgC/+SD6xLsfVA/YY+EvkbP8AhI/EHmBfmm+1RfN77dmB+dc94j/YJIR5fBXxP3SdVt9Y&#10;08DJ9N8TcfUrXrtp4v1WG58y8cTRt96Pbtx9K6awvrbUrdbq2fcreo5B9DX6PTzbMKbvzt+qT/Q+&#10;4llOX1FZwS9G1+p8x/Cv9i/XvFU2oS/EfX5NFj0/UGtPslnbiWS5KqrGRXY7RGdwAOCTz0xXq3hz&#10;9jj4F6EVkvNEvdUkXknU75mX/vlAor05PkOQakqMRm2OrSfvtLstP+D94YfKcFh4pcib7vX/AIBy&#10;F18AfgreWwtJ/hlpHlquB5drtb/voEH9a5nW/wBjH4F6uGe00zUtNc9P7P1Jgo/4C4avVaK56eOx&#10;dPWNSX3s6JYLB1PihH7kfOvib9gSM7pPA/xMZW6rb61Y8fTfEf5rXFfDb9k3xn4y8V654Y8Vai2h&#10;DQ2WOW4Ft54uJG5Xy+VDIV+bdnoRxnp9fbF9KXAJya7qeeY+NNxcr9nZXWvpZ6dzjnkeAlUUlGyW&#10;6u7PT10110Z8qeIv2FvihpuZfDXijRdWXbkJIz2sn/jwZSfxFcgn7NHx0fXI9Af4e3Uc0u4rNJIn&#10;kYAySZASo/Hk19tFQetG3PAJ/Ot6fEGNjH3kn8v8rGNTh/BSd4tr5/53Pjz/AIY1+Pu3d/Yuk/8A&#10;g5T/AAqhrv7LHxy8OaVda3qfhSH7LZ27z3MkOoRNsjUEscZB4Ar7SAwMCuf+K8f/ABarxQ3/AFLt&#10;5/6KataWe4yVSMWo6tLZ/wCZnUyHBRpyknLRN7r/ACOc/wCCVe1vh141ZTw3iCzx/wCAzV9SkAD5&#10;84/ix1xXyx/wSnYn4Z+NHzjGvWXX/r2evqfdk7C34Hiv6H4f/wCRRS9H+Z/m34tf8nCx3+KP/pET&#10;5b/4KpeV/wAIF4V+zeZ5f9uXHl+Zjdt8rvjjP6V4Lov7G3xS8SeENN8Y+Hdb0W6h1Oxjuobaa4eG&#10;SNWGdpypUn8RXvX/AAVPA/4V94SH/Uan/wDRIre+CIA+DHhMgf8AMv23/oFfmHH2OxGBzDmp21sn&#10;dX6H9afR9wNDGcCUo1b6Oe2n2mfFHjb4eeOPhxffYPG/hm609t2FklTMb+6uMq34Gsqws7/VLxdO&#10;0rT57q4k5SC2haR2/ADNfobqOnadrFjJpWr6fDd2sy4mt7qMSRsPQqeKxvAHws+Hvwvtri38BeGI&#10;dP8AtM7SzyqzPI5P8O9iWCjoFBAA7V8bT4j/AHb54e95PR/qvxP2iXDv7xcs/d81r/k/wPiHwL8O&#10;PG/xL1iTQvBHh+a9uIF3XABCLAM4+dmwF54wec16hoX7CfxW1BQ+v+KND0v/AGVeS5Yf98hR+tfU&#10;ljoejaZdXV/pmk29vNfTCW+lt4QjXDhdoZyOpxxmrW0ZziufEcQYqcv3aUV97/y/A6sPw/haa/eN&#10;yf3L/P8AE+fdI/YC8Nx/N4g+KmoTN/Etjpsca/m7Mf0rctP2F/gxE3+l6p4hn9v7QRM/lHXs20Zz&#10;igAA5xXDLNcwnvUfysvyR3RyrL47U187v8zx3Wv2H/gte6XJZaNcaxp90ynyb433niNscbo2ADD1&#10;GRx3Fee/B39jrXbn4h30fxatgukaLMoVbdvl1aQ8qEbqIgMFu+SF9a+oyoJzSGPPU1VPNsbTpyhz&#10;t36vdejJnlOBlUjPltbotn6oraHomj+G7FdO8OaTa6fbqMLBZ24jUfljP41dTLcn73tTQMDAoyRX&#10;mS5p6vc9KMYxVonn/wAYv2avAPxo1K01vWbm60++t3/0i802NA93F/zzfcDzno3Ucjp0wp/2IPgW&#10;+nfYYE1uKY/8vg1TdID9Cu0j2xXsIORmkK5GBXTTzDGU4qMZtJbK5yywODqScpQTb30PmK9/YE8S&#10;DxXHa6b8RrNtDbLSX01owu4R/c8oHa5PZtwHqOlddefsH/CSfT/s1l4m8QW91tx9ta4ilG718vaB&#10;+AP417fsX0pBGBXVLOMxnb37W7JL7+5zwyfLo39y9+7bt6Hw/wDGf9nvx18E5EutZMOoaVNL5dtr&#10;FmpCM/UI6nmNyB0OQex7VwbyooyzY5xz3r9BPH/g7TPiD4M1TwPrGPs+qWjQszLny26pIPdXCt+H&#10;vXK/Cz9mf4VfCu1jmtdGXVNU2/vtX1ZBJIT38tD8kQ+g3erV7GHz+McNesryXbS/n5Hj4jIJSxFq&#10;LtF99beX+R8j+F/hN8UPGgVvDHgDVLqN/uzC1KR/99NgfrXYL+xr+0A1r9q/4RuwDf8APu2rR+b+&#10;XT9a+zOdu3ccDjFNMantXLU4hxUpe5FJfN/qjqp8PYWMfflJ+ll+jPjXw9+xz8edevWtr3w/a6PE&#10;jYe61K+Xb9VWPcX/AEr0Xw//AME/9EjiV/F/xSvJ5P4o9K05I0P0aQsf0r6F2ClCADFc9bO8fU2k&#10;o+i/zudFHJMBT3Tfq/8AKx89eJv2AvD00O/wZ8TLy1m2/LDq1mk0ZP8AvRlWH5GvNfF/7Ivxz8JK&#10;08Ph2DWLdf8Alto9x5hx6mNgrj6AGvs5gS2AKjS6tWn8iO6VpFGSquM0Uc8x9P4mpeq/VBWyTA1P&#10;hTi/J/o7nwx4A+BPxU+JWqyaVoPhOe3FvJsu7zUlaCG3buGLDJP+yAT/ADr03VP2AvFlvpaz6J8T&#10;NNu77bmS1uLF4Ymb0WTcxH1K19QHJ6t3zSbV9K0rZ9jZyThaK7b/AHtr8jOjkOCjG07t99vuSf8A&#10;mfAXif4XfEPwf4lj8I+IPBt9FqExxbwRQmX7R7xlchx9PxxVPxB4P8XeFDjxP4V1LT/9q6s3RT+J&#10;GK/Qjy03K+PmXO1u6564PaieGO4iMF0iyxtw0cihlP1B4rojxHV05oLz1f4aaHNLhunryzflp/wV&#10;c+Hfh9+zf8Y/iZaR6l4f8K/Z7GYZj1DU5hBEw9RkFm/BSK9K0T/gn3r00ay+JvitZ27H70Wm6Y8p&#10;X/gTso/SvphY0RFjRdqquFVRgAeg9qcCR0rlrZ9jKkvctFeSv+L/AMjro5DgqcffvJ+bsvuX+Z8b&#10;/Hf9lHxJ8HNKXxXpGttrmjLxeXH2TyprNs9XUEjYf7wPB6gda8paTam9un1r9HnSGSFoZoVkjkUr&#10;JHIoZXUjBBB4II4x0xXm/gb9lL4O+CPGF54wg0T7dLNdGTTbO+AaDTAeSsadGOc4Z8kA4GMZrtwf&#10;EHLRarq8ltbr+i9TjxXD/NWToO0XunfT/M+T/Dvwc+K3i3SZNd8OfD3VLqzjXcZlt9oYf7O7Bf8A&#10;4DmsgeG/E4MinwvqWYWKyD7DJ8rDqD8tfomBjG0/dGFA6D6VX1e2uL/TprOGba0iYXd0qP8AWStz&#10;O9NeWr/y1KfDlPS0356I/O1dM1zcUk8NalH6GSzkGf0qv5udwC/dOGB7H0Nffml+EbxrrzNWbbGr&#10;fcRsl+f0H61R8cfAL4QfEbULfV/FXga1kuraZX+0WrGBplH/ACzl2Y8xD3B5461tT4ijzWqQ07p3&#10;/C36mNXhuXL+7nd+at+Ov5Hyb8GP2d/HvxrnF7pSLp+jRybbjWryM+X7rEvWVvpwO5FeheIP+Cf/&#10;AIvtcy+FPiTpd9j7sN/ZSW7H/gSlx+lfUFraW1lax2djbRwwxRhIYYYwiIo6BQOAPpT9i1w1s+xk&#10;qvNTtFdrJ/ff/gHfRyHBRo8tS8n3u19yTPijX/2Sfj/4fyzeCFvkXrJpd7HMPyyG/SuN1nwF478O&#10;RvLrvgnVrNI+HkuNPkVR+OK/Qnb/ALRpXYspVjuDcFW5yPStKfEWIj8cU/S6/wAzKpw7h5fBJr1s&#10;/wDI/N+2WS9nW1sYZJ5mbCxwoWYn0wOam1PTtT0WcWus6ZcWcpGfLuoWjP8A48BX3pJceF/Cur3H&#10;9ieEbGG4mYPeXFvaxxO7Y7kLknGKu3el+EviLpCw+JvDlnqEKyZ+z6hbrL5bA8HkfjXT/rHHm/h6&#10;euv5HN/q3Ll+PX00/M/Pq2gu71S9nZTzKOrQwswH5CmyJPAcS2sy/wC9Cw/mK/Rqx0/T9Nt1tdNs&#10;Le2iXhYbeBY1H4KABTpbKznP7+0hk/34VP8AMUv9ZNf4f4/8Af8Aq3p/E/D/AIJ+cH2iANsMqq39&#10;0nmruhaBr/im6Wx8M6FeahM3Ajs7dpP5Cv0A1PwF4E1pWTVvBOj3Stwwm0uFs/jtzV7TdL0zRrVb&#10;LRtNt7OFVwsNnAsSgfRQKqXEkeX3Ya+v/AFHhuXN709PT/gnxEf2Yv2gBALj/hVmobWGR+8iz+W/&#10;P6V1PgX9h/4q+J4lvPFup2fhyBvuxTqbi4b/AIAhAX8Wr66bYDzTc7ua4amf42UbRSXml/m2jrp5&#10;BgoyvJt+Tf8Akkz5W179gf4l2ELS+GvHWi6owGUhmjltWb23Hcter/CH9ln4beB/Clrb+LvDVjrW&#10;tSRh9RvLqPzEWQjmOMHgIvQHGW5Pfj1Eru60tctbNsdiKfJKf3aN/cdlHKcFRqc8Y/fql95yd38C&#10;fgvfLsn+F+i/8AslX+Vc/rP7InwA1cEf8IbJYs3/AC006/kjI/MsP0r0yiuWOMxVPWM5L5s6pYPC&#10;y0lCL+SPlv40fsVX3hm0tdW+EF1fat51ylvc6ffMheEuwVZQ6gZQE/PkZUc813vhr9hn4Q6fo8Nv&#10;4ou9U1LUPLX7XdQ35hiZ++xAvC56ZJJ617OAAc4oAAGBXVLNsdKmoc706rRv19DlhlOAp1ZTUE79&#10;Hql6LzPF9T/YV+DN0CNM1bxDYk9GW+jmwfXayc/nWX4S/YK8E2ErT+N/HGo6piQ+Xb2ES2sezPG5&#10;juYnGM4wK972g84o2jOan+08wUeX2j/rz3NP7Ly/m5uRfp92xzHhH4J/CfwKijwx4C06F16Tyw+b&#10;J9dz5NdT5kwXYkpC/wB3t+VJRXDOpUqSvJtvz1OunSpwjaCS9NDlIPgn8K7Txy3xFt/BNmurNGF8&#10;zy/3atn/AFgj+6JDnlsZrpdQtbbV7V9O1i1ju7eQYkguohIjj0Ibg1n+LtRubHTl+zFlaZ9u9f4R&#10;1NZ/g/VL2a+a1mllkjdc7mJbaw9+1VKrVk0227beQo0qULpRSvvpv6nFw/sXfA9fEN5rl3p+oTw3&#10;Exlh0v7ZstrfP8ChQGK+gLcdKu3/AOx/+z9frgeC5bX/AGrPUJVP6sa9NXAHFFdH9oY29+eX3s5/&#10;7PwW3s4/cjxmP9hb4Lx363LX+vtbq3zWbagpDe24IGx+NbGufsgfAPWNKXTYPCEmnso+S8028dZh&#10;7kuWDfiDXpwGOAKa4yvIolmONk03OWnmEcvwUbpQjr5Hxv8AGn9lPxx8KVn8QaI7a9oMfP2y3i2z&#10;269vNjH5blyPYVvfBL9jLV/Glovif4p3Vzo+nSLmz023wLq5z/G5YEQr6DBY+g7/AEZ4i8UXllO2&#10;n2C+XIv3pmHqOw//AF1p6Rqaapp8d6Pvt8si+jDrXZPPsZKh7NWT/m6/5X8zhjkeDjiOfVr+Xp/m&#10;0eHa9+wL4GnKnw18RtYsfm+aO8tY7gY9iNhz+ddf4F/ZM+DHgcCZ9DfWrrvda0wk/wC+YwAi/TB+&#10;telbF9KXHGK43mWYVKfLKbt934qzZ2U8twUJ8ygr/f8Ag9F8jyX4gfsb/CHxdbzXHh+0l8P6gysY&#10;ZtPbMJbtviPVc/3SpFeNp+xL8eXH+q0HhiBu1nBPv9zvX17sX0pNgroo5xjqEeVSv66/qY4jJ8Bi&#10;JczjZ+Wh8fyfsW/H2M4GmaM3+7rS8/mtYusfsw/HnRFL3Hw7uZlXq9lNHMP0bP6V9t7f9o0o4ORX&#10;VHiDGp6pP5P/ADOWXD+DcdJSXzX+R8ReEv2Z/jf4ztZr3TfBbWscEmxv7VmFszt3Chhlsfl71YT9&#10;lP49nW4dCl8E+S0+7Zdy3afZxgE8uudvTuOa+1WBY/MTSBcDbk0PiHGcztGNvn/mEeHsJyq8pX+X&#10;+R8ReJf2Zfjn4VQy3/w/uLmNes2myLcL/wCOnP6Vz9h8NfiPqlx9k0/4f61NIGwyrpsnB98ivv5B&#10;5Z3IcH1pd75zvb86qPEmI5bSgm/mv8zOXD1By92TS87M+JtL/ZZ+PurLvi+HdxCv967uYo/5tn9K&#10;sX/7I3x+09I3bwfDP5kixhbXUY3KknGW5GFHc9hX2geTmgnAyazfEmN/lj9z/wAzRcP4Pl1lL70f&#10;I2o/sQfG2ztVntLvQbqTblrePUWRl9gWQBvzrirv4HfFjTvFeneD9Y8GXVneareLbWUtwo8h5D6y&#10;LlcAAsec4B4r7qIBOSKa8Ucm0SIrbH3pu52t/eHoeTz70U+IMXGPvRT/AA/UJ8P4SXwtr8T4l/aH&#10;+Emm/BXxNpvhKw1aa+kk0eO5vLuRdoeZpGU7F/hQADA5PcntX6Z+Hv8AkX9N/wCwdb/+ilr8+f28&#10;f+St6b/2L8X/AKOev0G8Pf8AIv6b/wBg63/9FLX694f1KlbDTnJ3bSb/ABP5C+kxTp0a2ChFWSlU&#10;t90C7X5gfFDwzrnjT9pfxR4S8NWYuNQ1DxdexWsJkCbm8xj1PAGATn2r9P6/Ovw3/wAn73X/AGPG&#10;ofymru44qSo5fGa3V39yPA+jfTjUz/FQezjFffJI6bwR+wdAbdbv4l+O5DMw/wCQfocYCp7GZwS3&#10;4KBXQy/sL/COTKQ+IfEEfoftUTfzjr2O8u4NPt2u5zhY1yT6+31rJ0DxDf6xqUkciRrCqEhVXkc8&#10;ZNfgss4zCpLm52vTRH90RynL4RUeRP1u2ebaR+w18HLAltV1TXdSO7K77xYQB6YRefrmuj039lT4&#10;BaWVaP4fwzsv8V3dSyE/m2P0r0KisZZjjam9SX3tfkbQy/B09oR+6/5nkfxB/Y2+FPiuwml8KWj6&#10;DqRjY20lrKTbtJjgSRtngnjK4I6814DD+zH8epLRrxfhvdbUkZGXz49x2nBIBYEj0OORzX2y+Mc1&#10;EVJbJ/OuzCZ1jsPFxvzf4ru34nLiclweJkpW5fSyv8rHwD4j8J+K/B8vkeK/DV9pzdA15asin6Ej&#10;BrORzL/qo3b/AHYy38hX6G3llaalbNZalaxXMLfehuIlkRvqrAg1Hb6RpNoAtppdrCF+6IrdFx+Q&#10;r1I8Se770NfXT8jzZcOe9pU09NfzPgGHRNduhutdCvpP9yzkP9KuWng7xl9qjb/hDtU25Pzf2fJ6&#10;H/Zr773Og4PHtWfJ4n0f7S1nJqGCvU7Ttz9az/1lqdKa+/8A4BX+rdPrUf3f8E47AznFbHgd5/7T&#10;lSNm8rycsvbORg/zqlF4e16cfu9Lm+rLt/nXQeGNEn0iB3uQvmSn5tpztXsM182fSR3NMBtuKkjJ&#10;24NNoX5X3VMiiSiiipAKKKKACiiiqiAVg/Ff/klPij/sXbz/ANEtW9WB8Vzn4VeKCP8AoXbz/wBE&#10;tXRh/wCPD1X5mdb+DP0f5HPf8EmZ47XwJ4uupofNji8S2DtCf4gLdsivsn4leN9G8YvZHSbCSNrf&#10;d5k0igMQeiDHYf8A6q+Mv+CU+P8AhW/jT/sPWf8A6TNX1OxGPmr+oeHX/wAI9FeX6n+Xni1RjLxG&#10;xs3upRt/4BE+Wv8Agqd/yT/wj/2Gp/8A0UK3vgeCfgv4TGG/5F+2/wDQKwf+CqAz8PvCOf8AoNXH&#10;/okVm/CTWNVg+F3hsQahKqrotuFXdwPkr8i8Sv8Afl6r8j+wfo5u3A9P1n/6Wz1ggg4orB8N+Jb2&#10;/vFsL5VJKEpIoxnHY1vA5GRX5if0Ne5i3/isWGstYzQnyUwHcD5geucela0M0dxGs8EoeNuVZehF&#10;VNW8P2GrsJLlWVl4EkZ5x6H1qfTNPj0yzSyRmZVzhmHJyc1UQLFFFFUAUUUUAFFFFAACR0qQEEZF&#10;R0AkHIqZR6oCSijcG5AoojIAoA9BSM6r8xP3eaiguILjm3nWTa2G2tnBqgJqKKKACiiigCvqkE9z&#10;YzW9q+2R4yI23Y5rj7XS9UttVhtfIkhm8wbXHb3zXcUH3oC1wooooAKKKKACiiigApNi+lLRQAbm&#10;UfLS7gfvDNJRQA4OPSlDL2NMozQBJuHrRuHrWfqes2OlKv2mRt7cqka5JqjF4vtp7qO3WykVZHC7&#10;2YcfhQF+hvbh60EgjBNRA4O00tAGX4j8OrqjfarR1WbADbm4Zf8AEVa0fSbfR7X7PDIWZjukY/xH&#10;2HYVaooAcHQD71Bf0FNooAUuxpCSetFFABjPUUUUUAFFFYPirW9R024igsz5asm5pCud3tQBvUVj&#10;+Fdcn1ZZIrv/AFkeDuVcZU//AF62KACiiigAooooAKKKKAI7m3guojBcQLIjdUYcUsFvDbx+VBCs&#10;a/3UXFPooAKKKKACiikZsVEn2AzNZ8OWGqTfaJJGSXbgsrcH6iptH0yDSrT7LAzNltzM3Vj61aoq&#10;o7AFFeqfC/8AYh/ap+NXg23+IXww+D+oatot5JIltfW80KrIyOUYAM4PDAjp2rmvi9+zz8bPgHfQ&#10;2Hxg+G2qaDJdbvszX1viObHXY4yrY9ietaunUjHmcXbvZmca1GU+VSV+19TkKKveGfDWueM/EVj4&#10;S8MWD3mo6ldx21jaxkbpZXYKqjJAySQOTWh8T/hX4/8Agv41ufh58TvDc2k6zZpG91YzMrNGsiB1&#10;JKkjlWB696jlly3toVzR5uW+vYwaKKKRQUVr2vw68faj4SuPH1j4P1KbQ7WTZcatHZubeJsgYZwN&#10;oOSPzrIGcc1MuaJPNF7MbJLHDGZp5VjUDLMzcCsPUfG0ETNFpsHmEf8ALR8hf8TVDxheSzau1o7n&#10;yYVXavbOM5rMo5Q5jc0rxpMZ/L1aNfLY/wCsjH3PqPSugEiyco24eo71wMhAHNdB4Jvrqe2ltJ8t&#10;HDtMbHsD/DRyhF9DeorrPg58Bfi5+0Frtx4a+EHgq41y+tbb7RcW9tIimOPONx3sO57VNH+zr8ab&#10;j4T6l8co/Al0fCuj3n2XUdZ8yPy4JvOSHYRu3Z8x0XgfxVp7Oo1dJ2/yJ9rTjLlclfTr32Ph/wDb&#10;w/5K3pv/AGL8X/o56/QXw9/yL+m/9g63/wDRS1+fX7d//JWtN5/5l6L/ANHPX6C+Hv8AkX9N/wCw&#10;db/+ilr918O/9zl6I/iv6Tn+84P/ABVPygXa/Ovw3/yfvdf9jxqH8pq/RSvzr8N/8n73X/Y8ah/K&#10;au3j3/kV/f8AkeD9Gz/kpMR/hh/6Uj6o1DT7fU7U2dymVZgeD0I703TNIstHiMdnGfmbLyMcsatU&#10;V/O5/ewUUUE4GTQA1z2ptBJJzRVR+EAooookBmeLLq6ttIdrXcNzBZGH8KmuStNqzxlePmPQ+xrv&#10;pIo5o2ilQMrLhlPeq1voGjJNHt0yP/gS+xpJ2JlG5wx1rW8f8ha4/wC/zULrWsg5Gq3P4zGq9FdZ&#10;JcXxL4jjOE1eb8cGp08ZeJIzn7erf70INZlFHLHsBvW3xE1iI4ubC3l91yh/ma0LX4j6bJgXmnXE&#10;R7suGFcjRWbpwY7s9AtfFfh6/wD9TqcYb+7J8v8AOr8bpKm+JlZf7ynNeXFWK4IqS0ur2xffZ3cs&#10;Lf3o5CM1PsezHzHp1fTX/BOX9ir4WftfnxxdfFPxjrWj2vhKwtLpJdHeEblk88uX8yN+ghGMAdTX&#10;xXD8R9X02JpdSMVxHGPmZl2sPxFfoF/wQo8fN4w8I/tCTLaNbpbeELIorYbrHqHJPfpXRhKPNiEp&#10;K61/JnHmFaVPCtwdnp+aLnxG/wCCaHwB8ZfAPxF8cv2N/wBoO+8VL4Whkm1bS9Tt4y5WNDJIAyIh&#10;RwmWAKkHB5r4g+IPgbxtrnwt1yLQ/B2qXjahod5Fp62unyyG5k8p/kj2qd7cHgZPB9K+9f8AgiP4&#10;ti174MfHx9TvIZrK30xDcbVOzb9nu87l+gPvXoml/tVR/sR/8EafBv7QVh8OLHxFqljFeQaba3sn&#10;lqkjTXzs5cKWHyRMvHJ3eld9PD06k6dRe71fyaX6nmSxuIo050n72qSvo9Vf8LHw3+wF+zD+zd4Q&#10;/Yu8K+NfBfxH8SXXjrxh4ssLbx14f1C2EcGlMUuEKw5gU5GxeC74JOfSvt5v+CcnwpX9rofs+nxn&#10;4iGl/wDCGrrH2zzYPtHmmZ02Z8rbtwv93PvXJfCnxJL4v/4JK/s8+PGs47W41j4g219KkPOxpZb+&#10;QrnqQCfxxX12dG1GT/go82t+RttV+GMcPmFur/aZTgfQY/MV+sYPMsXRy2KhNqyn96cbdOl2fynx&#10;Jw1k2O4wxNTFUYycqlBa3V1KM009db8q7bI/Iv8A4KJ/s4/s06r+xB4w+I/jL4ma/Z+N/BviaWHw&#10;bodtCrWuojz4IWM7eScYieRuHTlR9D8//Bf4UfFLVvh14bs9J+Guv3UzaDDMIrbRZ3Yx7R8+ApO3&#10;kc9Oa/Rz9ri3gf8A4IjftLztCrMvjAbWZRkf8TTT6+pdA+NXjL4XD9lX4c+E7bTY9O8beGLW215p&#10;LFWmkij0uFkVX6r8zbj1yQK+U4tj9exTc5PRpd+iXlpqfrXhPCOU8L0adCC2k7K6XxNvq7vTc/F3&#10;wL4U8W6940h8PeH/AAvqN9qCyMJLGzsZJZlwCGyigsMd+OK7PVfCfinQ4WuNa8M6hZxrIY2kurKS&#10;NQ4OCuWA5BBGOvFfqV8E9D8NfCT9oD9rL42+FvD9qmuaW1sbGR4hth/0aeVgoxwHcKzDvsX3z5v+&#10;278UfEXxx/4JS+A/i74zgtF1jWNaie/ls7cRI8iSzxlwo4G7YCQOMmviKmAjGm5OWqTdrdE7dz9b&#10;p5lKVaMeTRtK9+rV+x+dtFFFeYewFFFFWncAooopgFFFFABRRRQAAkdKkDbuaiDA0u5s4QFvpUvu&#10;gMzxl9obR8QoxXzl8zZn7vPp2ziszwhZal9v+1wAx244mZh8r+w963L7XtG0znUNThib+40nzflW&#10;Te/EnQ4BssraafbwCFCr+tVHmtaxOl7nSZoBz0riL74lazMcWFjDCvZpPnb/AArIvfEfiPUf+PvW&#10;bgj+6smxfyXFVySDmR6RPf2Nqf8ASb6GP/rpIBWfdeMvDNqPn1aNvaPLfyrzoRkncx59+9KBg8rV&#10;ezDmO4n+JWhRjENtdS/7SxhR+pqnN8UM822hN/21mH9BXK0VXJEOaR0UnxN1o/6nS7Vf95mb+oqB&#10;viP4oc/ILVf+3cn+tYlFHLHsTc2P+E+8Vueb2Ff923FRnx54rHXUv/IK1l1R13Um0y3WSOMM8jYU&#10;N296rlj2A6T/AITzxR/0FP8AyCv+FIfHXirtqf8A5BX/AArktF16S8mNpdqvmNzGyLgH2rXT7tHL&#10;HsF7mq3xC8Twr5kmoxbV+8z268U2z+LGtXUjQ293ZyMv/TtjPv1rn9ctp7rTXht03NuB2+uDWTo2&#10;iXk10lzJuhWNsgnhj7fSjljYLyPRIviZr3/LSxtZP+Asv8jViD4nzKf9I0Nffy5sfzFcsuQMEUtT&#10;yormOyi+JujvzPp11H/u7W/wq5B468L3B2m+8tv+m0ZFcDTWBJ4FL2cQ5joPEOo2s2rySDU4ZBJg&#10;wlZByuOn4U22ZhcwsD/y2X+YrmdR0q31SERXC/d5Vl6rVO10XWNNuEm07W5I1VwflYjofTpT9n5k&#10;ntpPz/8AAjSgg9K4Kz+IXiS3OLnybhf+mibW/Mf4VqWvxMsGx9u02aP/AGo2DCs+WRXMdSDnpRWX&#10;p/i/w3f/ACQavGrH+CQ7T+tae4Fdy8qf4l6VJQtFJuX1o3L60ALRRRQAUUUUAFVdT0q21W2NtdJ7&#10;qy9UPqKtUUAVdM0y20qH7PbJ15Z26sfU1aoooAKKKKACiiigAoooJx1oAM461Ru/EWj2Vz9mubv5&#10;h97aM7areK9cbTIFtbY/vplOG/uL6/WuUGAP8e9UkTzHdWeoWN4P9Eu45P8AZU81Yrz61uDb38M8&#10;Z2ssqnI+td7dXMFrH51xOsaf35GCj8zWcvIoe7YOBTCe5NY97458OWo2rfee3/TBd361l3fxKyP9&#10;A0r/AIFM/wDhVRhLcLnWU15Y413yyKq+rHFcDeeNfFF7uUX/AJCn+G3jA/U5NZc0tzcHdc3EkpP8&#10;Ukhb+daezkTzH7DfsxaD8a/Gv/BH/SdK/Zv1C8j8TyazeGym0u8EMm0ajLvw+RjjrzzV79rfw9e6&#10;p+zB+z9+z5+1h4ha68ceKPiRoml6pJDcK140E1w0MzB+fmWKWJWfBBYZPNeW/Cjxd4t8B/8ABv2f&#10;FHgfxPqGj6la6he/Z9R0q9kt54s6tIDtkQhlyD2NfEP7KXxA8ffEj9uf4P638Q/G2ra5e/8AC0PD&#10;6i81jUJbqTH9pQcbpWY4r2pVIxjCDTfMkvK2nQ+dhRqVJ1KiaSjJvbW9u/Y+9Pj1+xV+xV+y58Sf&#10;C/grwd8WdaX4ga1440NNH0v+2lW9sLKS6SOWdCkYG/ksGYcY4HHMnin9jH4O/HD9sT47fCTxx4x8&#10;Yax4k8IeD9K1TwvqWpa8s1xeeZYkutwTFllSQ26jGPlbHavOP+CgWf8Ah+J4DU/9Bbwvx/21WvT7&#10;r4pR/Db/AIOD9T026uVjtvFHh+y0a4DNjeZNMt3jH4yRr1quSjdrlVk0vw3M+bEKKmpNycW7/NO3&#10;3Hgs37Ifwv0H/gn/APD/AOPfjrX7rRvGnj7xlFpMdxcXS/2fYWr38tubhoioYhYY/NPzgHd2r6C8&#10;AfsEf8E6vjbrmtfA34P6n4z1TVNH8PLdyfEWzvkm083DcCPcF8lpAfmMYUfKcbh1rnv+CqOkfDDQ&#10;fi1+zb+xFrl0sHhO11C3m1xWmMeLeS4S2BZv4Q4E+W7ckYxX2b4U8IfGfwV+0ufB/hXw5ofhv4Ma&#10;T4G8jRdL0m1ghN3qbOv8KgMBFGhAUYU7+c1VPD0edqy0sttdtf8AhyKuKxHslLmacrta2Vr2S8/Q&#10;+UPgY3wX8P8A/BG3x5YeNdT1p7XTL68tvE1xZqgc6jHdIiGEFf8AVbxFnIJxu5rG+D//AAT1/ZJ8&#10;B/CX4Xx/tKDxprniz4qRqLe60NmS10yR41kAIjT5EUMi75N25iTgDgO+CXw48Q/FX/glT8evhj4W&#10;ELaxD461h5LWSQKUaG7jmZW9DsjbrXu9t4o/al+L37PHwF1z9jHxrplno+pWcNv401dtPtbxrGBY&#10;EUSKk/8AEjxyKVXDbjz04pU6crOUU7JW0v1IlWrQ5uWVryd9bdNNT8fP+ChXwW8Rfsh/tc+LPgTb&#10;+K31Oy0uSCbS76a3RZJbWeBJog+BjeqvsYgAFkLAAHFfSHh//gn/APCX4l/sk/s+/HL4c6h4kOrf&#10;ET4jab4a8aRzXkUkVuk0s0c0kSiIGPHk7hknAYZya8L/AOCvP/CRQ/t4+LdP8WfFmPxtqNhBY2d9&#10;4hh0mGyR5o7WMND5cJKKYyfLPOdynPIr74/4ICeKdC+JP7H2qeBPEz+a3w78df2xp8cjfcZoCyEZ&#10;PCg7/wBfWuOjRoyxEoOPe3lsd+KrYing4VObXS/ndf8ADHEx/wDBJL4IaP8Ats/Er4aeKtb8SD4d&#10;+Efhjb+IdMkS+iW8a5kbH7yUw7Sg8i6+UJk/Kc/Lg2v2ZP2Dv2Qfh9+y34D+M/7Slr4u8QX/AMUd&#10;ajh0e30BXEenx3Dv9mLiJQ2BEFZ5GO3JwF459++MHx78M+Kf+CbHjj9tiyuof7Y8WfD9NC+0HbtG&#10;y9vI4FU+7XrA8nPy1T+Cni79pr4l/wDBOX4FSfsR+JtLj1CzksNH8XXM1nbXX2K1hRoJ22T5AdGV&#10;X28MRjHBrr+r4dS0itrrTu+xwfWMZKnzOTWqT1tstdbdWY/7D37NkH7I3/BTHx18GdD1xtQ0WTwD&#10;Dqmi3F0g+0Jby3BXy5SuFZlaNxuAGRg4BrynRvE0/wDw49+Lmsy2a7ofHir5asQGH9uWK5zz617t&#10;+zrbeMNI/wCCsHjLw98QvjRF441jTfhTZwXuqR6LBYfZibl5BbGKAlcqrhsnkiTnpXzvpLD/AIcR&#10;fGLn/moCj/yvWFJxhGm4xVlaX6GkZVJVouTvdw17n44ftma5/wAJD8S9PvRbNDt0OJNrNu/5auc1&#10;+i3h7/kX9N/7B1v/AOilr82v2qP+R+s/+wTH/wCjGr9JfD3/ACL+m/8AYOt//RS1+reHmmFmvJfq&#10;fyj9Jz+Ng/Wp+UC7X51+G/8Ak/e6/wCx41D+U1foovDAV+bNyx/4bR1Xacf8Vpf/ADDt/ra7uO1f&#10;LV8/yPB+jX/yUeJ/ww/9KR9hH5etFeb2eua5Y82mrzr/ALJkyPyNadr8QNdgIF1FBOv+7tP6V/PP&#10;sZdD+9OY63U74afYTXzJu8qPdt9azbDxdYX0qW9xG0MjHADcqT9apxfEWxkXy77SpFDLhsEMD/Ko&#10;rSTwDcTeatz5bbgfLmkKqD7f/rqeWXVD946fIziimQyxXA3wSrIv/TNg38qfkZxVDCiiis73AKdB&#10;/r1+v9DTadB/r1+v9DQB5jRTfMf/AJ5Sf9+z/hSGYDqG/FTXd7Op2Zy/WMP/ADr70PprSon3mA+p&#10;pr3FvjBnX865fWbuK61abEm5Vbao3dAKFF9UV7SFtGvvOqWWN+FOfoadXG2l3NY3K3UL42tyPUel&#10;dhDIJYlmUcMMjNJqxUXcdRRQeeKRRh+Lmm228fPlsST/ALw/ya+vP+CPX7cX7OX7HEfxS0r9omXX&#10;Fs/G2k2Nla/2Hp/nsVj+1iXcdw2cTrg8/pXyzf2MF9btbzjhucjqD61lf8IggPOpN/37H+Na0ajo&#10;y5kc+Iw8cRTdOWz/AE1P0B8X/wDBSH/gn9+zN+yV44/Z8/4J++A/GX9sePrWWDUtd8SRqnlrLG0T&#10;MX3lmZY2cIoUAF87q88/aU/bj+EvjX/gjX4Z/ZI8P3urHxloMk91q/2ix/0YwFdQYhZSx3HFxF29&#10;fSvkNfCVpuxLfyMP9lAK+v8A/goR/wAE2fAXwG+Dnw38S/A3xtrniK1+K2k+VZ/2ksIKPPBC0QTY&#10;qjkTD7x/rXbRrVqkrpKysn6No8+thcPRgotu7bad92l1+R2X7Gv7cnwM+Jv/AATK+Ev7PfhafVm8&#10;QfDDxRYP4oW40/ZCvy3T/un3HzDiRewr7D/4eK/BT/hrNvit9p1VvDZ8GrYc6Z++W8EzscLu+6VK&#10;856ivmay/wCCQHgX9g341eH/AIC/D/4j69rmj/ES+095tS1aOETQXG6WCRE8tFUqF2MMgnLHPatb&#10;9qP9n/wf+z78fJvhJ4Lg1TxVHBo8UlxHNjzkuJQzcCFegQxnGOc1+1ZPg8rxGCpUpyfNKMno9LNp&#10;N3tpqlY/iPj7POK8u4kx2Lw1OLpUqtKKuryclDmikr66Sbduljzn9uX9tz4H+Bf+CXfxa/Zv12fV&#10;R4k+JXigy+GFh0/dAyreWdwfMk3fJ8kL9jzgd69OtP8Agpx+y543uv2YfHOh6rqv2L4d6HCPEazW&#10;KpIubCKH92pf5/nQ+nGK+Qf2jv2c4Pj78efgf+zf8RJdV0W18YfEOLS726ht/LuYY5gEMiLKpGfT&#10;IIr6Z+Hv/BFz4Iw/tWeL/wBk1Piz4pbSfA3gOy1Ox1No7b7TcO5KlZP3e3bgdgDXxXGdFUMc4UHe&#10;7T116J/ofu/grjqmO4OpVsarSXOtE1pzNa362Z7z+yn+1L4P+Mn7QPx4m0T4Z+LvEXgTxzDaPc32&#10;haO1xcWJ8qaMCWKMsyiRTJtIzgxdMEkTf8FGNL8AeDv+CZ3gfwn4A0TVdH0mPWoU0fTvEEJhvvLB&#10;mYtKjYKu3MhBAI3c45A/MP4Q/H/40fsreP8AUdd+BnxE1DQbss1rcyWzDbcxK/CyIcq3IzyOMn1q&#10;f48/taftFftM6ha6h8avipqWtfYSxsreSQJDBnrtRMKCfXGa+FliP3EoP4ndbbXdz9njl8vrMakX&#10;7qs99XZW22L4BPQUV5iup6qowNTuP+/xpw1jVx/zF7r/AL/GvM9jLuexzHpm1j2oIYHBWvMzq+sn&#10;htYuv+/xpp1LVW+9qtz/AN/jQqLXUOY9O+bPCmkZlQZZgv8AvGvL3urxut7MfrKaYdzcySM3+8xN&#10;V7PzDmPTpdS06H/W39uv+9Oo/rVaTxT4bh/1mt24+j5/lXnHlLnOB+VBjGcijkj3DmO6uPiB4biG&#10;I5ppv+ucJ/riqFz8TYcEWekSH3mlA/lXKbT/AHqMe/8A47VckQ5jcuPiB4hm4t/Jgz/dXcf1rNvd&#10;a1vUF8u81WaRf7vmbR+QqvQc+lCikSNEe3lKNhx1qjbeI7K5vGszlPm2xu3Rz/StCqAKKKKACiii&#10;gAoJwMmiqGq67Bpp8oxNJIwyqggYoAvbl9aUMD0rnZfFV+7fuIo4x/u7qtaBrdzfTta3bKzbdyNt&#10;x9RVcoro2Kp6vpcOqwrHIzKyHKsO1WvM7/0oMkR6uKVmLmj3KumaNbacn7tdzn70h6n29hVymmaI&#10;HHmr+dIZ4+0i/nRyyDmpx6oXy/ehVIOTQJFPSjefSkPmi9mOopu/npQWYdqBjqKAcjIooAKKKKAC&#10;kYEjilooAY0W7jjH0qezvtQ05t1hfSw/9c5CB+VR0UAa1r468T2ow94kwHaWMfzGK0bX4oTDi+0d&#10;W/2oZMfoa5Se4S3iaeY7VVct9Ko2viTTruf7MqyKzcLuTj+dLli+gcx6RbfEvw9MMXKXMJ94dw/S&#10;r8HjLwtcD5NcgX/Zkyp/UV5wgB4IpxAPWl7OJXNI9Qh1nSZxmHVbVv8AduF/xqZZ4ZP9XKrf7rZr&#10;ycxoTnYv5UoXHQkf7pxU+z8w5j1n5iMhTRg+leUrPdR8R3cy/wC7If8AGpF1LU0+5qdx/wB/m/xo&#10;9n5hzHqLbuwrI8Q+JjpVx9hgtt020Nuf7oz0rhzq+tD7usXQ/wC2xrP1iHU9UlFx/bl0ku3bu8wk&#10;EfnR7Puwcux6touojU9PjvAuGYYkUDow6irVeS6RLqul2pt11q6bc2WbziOfzqZtQ1J/v6lcH6zN&#10;R7OQcx6oQR1FRvd2sZ+e6jX/AHpAP515Y0kzjL3Ejf70h/xphiDnk7v96j2fmHMenS+INBt+ZtZt&#10;V/7bLVS48c+FYQcausmO0KM39K88Ee3of0p1P2a7hzSNrxp410m7iS80zTrqSSHIbKhdy/nmuPn8&#10;eanKf9G0yNP94M1am3PU04EiqUYrQiV2c7Pr3iy8Y+TNMueP3MO0fnW+0k1wRJdzvJJtGWkYsenv&#10;SnKnkmuf1HxFfC7dLaRVjRsAbc5xVegvhN/BJwTSqrA5xUOn3i31pHdKMb15+tWKRQUUUUAaQ8be&#10;NV8O/wDCHp4v1RdIyT/ZY1CX7Nydx/dbtvXnp1rPsbq/0y9h1LTb2S3ubeVZbe4t5CjxyKcq6sOQ&#10;wIBBByMVDdXcVnA9zMflQZas7TfEovb77NJB5at/q+efoarmkT7qOl1Dxd4w1fXo/FWreK9SutTh&#10;ZTFqNxfSSToV+6RITuBHbnjtRd+MPGN/4hXxdfeLNSm1ZGVl1Oa+ka4BUYUiQtuyB054FZ5OBk00&#10;uMZo5pByx7F7xJ4m8T+Mr5dT8XeI7/VLlYREtxqN488ixgkhQzknGWJxnvW3cfHD423b2sl38YfF&#10;EjWMJisWk8QXLG3jIAKR5f5FwAMDHAFct5ntQH9RRzT7hy0+qNbTPHfjzRPt39jeNtWtP7SYtqX2&#10;XUpY/tTHOTJtYeYTk/ez1q54V+L3xd8B6TLoPgf4qeI9FsZ2ZprPSdcuLeGRiMEskbhSceornfMQ&#10;dXFJ50Y+9ItVep3I5aPWwsytcszXbeYWOZDJ824+pzVzw14h8S+C/OHg3xLqWkLdY+0rpeoS26zA&#10;dAwjYbup6561R+0L/eX/AL6pfOTdjcKn31synKnLR2NT/hNPGp8Nf8IYfGGqf2P1/sn+0JPsvDbh&#10;+6zs4IB6dRmrng34qfFP4dW89p8PviX4g0KG6ffcRaNrM9qsrYxlhE6hjjjntWAJFPSjzPanzVI9&#10;RWpvSxqaR438ceH9WuNe0Hxnq1lfXbMbq9tNSljmnLHcS7qwLZPJyTk01fGPjNNBm8Kp4s1L+y7i&#10;TzLjTft8n2eV9wbc0e7ax3AHJGcgGs3zPamy3CQxtLNIqqv3mPalzSK5I9jwX9qj/kfrP/sEx/8A&#10;oxq/SXw9/wAi/pv/AGDrf/0Utfmx+1NNHN48sZIJFZf7Jj+Yf9dGr9J/D3/Iv6b/ANg63/8ARS1+&#10;3eHn+6y9Efxb9Jz/AHjB/wCKp+UC6v31/wB6vzb1AFP21tWA/wCh0v8A/wBqV+kq/eX/AHq/NzUv&#10;+T1dW/7HS/8A/alehx1/yLV8/wAj5/6Nv/JSYn/DD/0pHtqfdpaRPu0tfz+f3oN2GjYR0NOooAai&#10;PG2+KRkb+8jEGr0HiPxFbACLV5cD+Fju/nVOigDYh8e6/DxKIZv95MZ/KrkHxH6C60k+5jk/xrmi&#10;M1Fd3VtZRGS5l2r/AD+nrUezh2A7a3+IGhSHE0VxH/vRbh+hq9ZeLfDk08ZXVo15P+syvY+orzuG&#10;4huIFngk3I4yrYxT8EtjP6UvZRDmPug+M/B2OdP/APJJaa3ijwBcDE+kwt/v6ep/pXIUV/XHsaL3&#10;ij/HuMsRHarNf9vM6i4/4U9qXyXvhnSWz/z20aP/AOJrJv8A4U/szeICV1T4deG5d33mNn5RP4pt&#10;P61m0Vz1MvwFT46UZesU/wBDuo5xn2FadDG1YW7VJL8mUdW/Yr/Zh8R/vdL0S60+QHKnSdccL/3z&#10;JvBrn/EH7B1qis/hH4lzx8ZSHVtPVh9N0ZH54rrPKjzwgq1aaxrVhzZaxcR47eYSPyNeTiuEeHcY&#10;v3mHS/w3j+TX6n2WU+LXidkbX1fM6k0ulS1Rf+T8zXyPD/EX7Ifxu0IlrTSrPVI/72nXi5x/uvtP&#10;864HxH4T8XeDZ/s/i7wzfaa3RTd2rIp/4FjB/OvsK0+I2vQj/TI4bhfdNp/StKD4j6NfQGz1rSn8&#10;p/8AWRuomjb6qev5V8vjPDPK6t3hqsovzSa/R/iz9TyX6UnGOCko5ngqdeK3cW4Sfn9pX9Ej4ajY&#10;SrkNuX+8venbBnNfXuv/ALPP7PXxGdrmz0G3sbpus2izm2bPqYvun/vmvP8AxT+wrqESNL4L8fLI&#10;38NvqlqU/wDH0yM/hXxmP8PeIMHd0oxqL+67P7nbX0uft3D/ANJTw5zjlhi5zw030qRbjfylG6t5&#10;u3oeAt1wK/YT9mTwMP2wv2HP2Y76WP7VN4F+JFmNTPXZbWH2h9n0KQ24PscV+Vvi/wDZ4+NXglHu&#10;NW8BXVxbJ9680vF1GB6nZlh+Ir7V/wCCVv8AwVN/Z6/Y0/Zt8UfDb486rq1rcWerT6lpsdnprTYj&#10;aEb9wBBUhl6Y57V85SweKwOJ9nioShfo011Vt7X+R+r/ANuZPxBgfrGVYinWSf2JRla6trZ6PXZn&#10;37Jqvhn9qbxz8O/iv4SgjuIfCPxJ1jSbySNs+UbeC5Vif+21sg9iw96534IXFt4s8dfHz4w+G7zS&#10;7PxBF4g/szSdd1jb5FnFBbhUYlshVDZJ7HauelfEv/BCL/gqB8NtD/Z2+J+k/FO61CHUG+KGpavp&#10;Kw2pm3R36i5wTng+aZc+3Nelfsg/tU/C7wzpPxC+FPxwlv4dF8dXDzrqFlamaSGVwyuCoyTkFSMA&#10;4K9Oa/SMvy/MK2Xzkou0UlHS91zXdl19EfzzxXn3DmV8VUcPOrBSnKcp3aXJNUlGF39ltPRvbc6X&#10;9vGbwP4z+Kf7HvibX/iN4S1zx5pPxu0u31S68P30DNcb1PmMqIc7NyhugAJ4xXqHgQH/AIer/Gdf&#10;+qT6b/6E1fFv/BQL9r/9i/4EeOP2YF+H+izSaD4A+J1tqfibxUdEVL14YFy4+6skjHJJBwOAK7/w&#10;B/wVf/ZCm/bZ8f8A7Sseua0fC/jD4d2Gn6Lcf2K3nPMhJO5N2VHPWvmM6pyw1aKmnHX7Ss7WfTp5&#10;I/WOC8TTzTJlUouM9Gm4Pmi2mk9erTWr+Z+bfin/AJGnUv8Ar/m/9DNUas63eQ3+uX19A37ua6kk&#10;j3f3SxIqtXxEviP1en/DQVBd39tZJ5l1MqDpz3qesDxBp+pXeo5ht2kTbiPaOF9aUdypbG3b3MVy&#10;glhkVlbkFakqrpFs1nYw28n3lU7vbmrWaQwooooAKKKKACiiigAoprkg8GktRLqF0tnp0UtzOx+W&#10;C1jaRz/wFQT+lVGMpNJK5nUq06MXKbSS1bb2XmZeoeGIbqdp7afy2Y/Mu3I+tasStFCqMclVA/Su&#10;68L/ALMvxy8Vqs9t4EuLGB+k+ryC3BHqFb5j+AzXofhz9hPU5UVvFvxDhibHMOm2jP8A+PPj+VfQ&#10;YLhXiDHteyoSt3asvvdr/K5+b574v+G/DsmsVmNNyW8YNzafZqClZ+tjwIlx1NJbmW7n+y2iPNLn&#10;HlwoXb8hmvrTRf2TvgB4RVZ/ENlLqci/ebWNQIQ/9s0Kiuu0zXfhz4MgFp4Q0O1tVXhV0vT0h/8A&#10;HsAn8zX1mB8Mcwqa4msoeSTk/wBF+LPx3PPpV8N4e8cowVWu/wCaTVOL81pJv0aR8j6J8EPjJ4hh&#10;E+lfDrVGjb7stxD5Sn/vvFdXo/7G/wAbNUUPewaXp46n7Vfhm/JAa+irr4nys+bbR8/7Us3+FUZ/&#10;iF4kl/1Bt4R/sw7v55r6bD+GuS09as5T+aS/DX8T8xzL6T/iBjLrCYejRXRtSk183JJ/+A/I8r0n&#10;9hHWpcNrnxPtY/70djprOfzZgP0rRh/4J5fC+S4a98QfEDxJeFyCyRiC3UewOxjXa3HibxJd5E2u&#10;3X+6sm0fkMVUea4n5muJZP8ArpIx/nXtUOCuGcPth0/8Tb/N2/A+Fx3jd4r5h8eZOCfSMIR+5qKf&#10;4mbZfsPfsxaWM3umapcsOpvPEb8/goWtOw/Zk/ZR0WUSxfD/AEtpF/iuNSnc/wDoyo/KTrsX/vml&#10;2L/dH5V6dPh/I6Pw4an/AOAp/mj5jEcd8f4qV6mbYh+lWa/BSNWL4R/s1W3+q8AeH/l/vK7fzY1P&#10;H8PP2doRtHgXw+P+3HNYmB6UV0xyvK46KhD/AMBS/Q86pxJxVU1nmNd+tWb/ADZuf8IN+z0h2jwR&#10;4f8A/BeP8KD4B/Z2fk+BvD//AIAj/CsOjr1FP+y8t/58w/8AAV/kZ/29xKtsfX/8GT/zNZ/hZ+zd&#10;cnMvgHw+3v5LL/I1Xm+BH7MN4P8AkRdFU/8ATK6mX+UlUaMD0rOWU5TP4sPB+sI/5HRT4p4wo608&#10;zxC9Ks/0kOuP2Vf2b9R/1Ohyw5/59NdkX+ZNZd9+w58I7zP9keIvEFn6bbuKfH/fSf1rQMSHrGv/&#10;AHzTgXQ/u2Zf9xiP5VyVuGeHq3xYaHySX5WPawfiV4lYHWjm9b/t6bmvuk2vwOP1P9gpEDf2D8U5&#10;PZdQ0ofzRh/KuZ1j9if4t2A36Xq+i6gvbZcNEx/Blx+tevQa5rtt/qNZul/7bEj9avW/jvxRDxJd&#10;xzD/AKawg5/EYrya/APDVb4abh/hk/1bR9dl/wBILxYy+3PioVl2nCP5xUX+J806t+zh8dNH3Gf4&#10;d3kyr1azZJs/98muP1XTNY8PzNba/pd1YyL1W8tmix7fMBX2lD8S74AJc6RG3vFIVz+eavP4/wDD&#10;usQfY9d04yRH70V1brPH+Rz/ACrwcV4Y4GS/2fEOP+JJr8LH32U/Sq4lw8ksyy6nUXenJwf3Pmv6&#10;aHwxHJ5hyrZFPr6/1r4B/s5ePGaePwxZ2lw//LTSbhrR8+pRcA/981xniL9hLSJC8nhX4g3luesc&#10;Wo2iuP8AvpSOPfFfK4zw6z/D3dJRmvJ2f3O34Nn61kf0mvDvMrRxjqYafXng3H5ODbt5tI+c6K9L&#10;8Tfsg/HDQC0mm6Ta6zGvRtMuh5jfSN9rH8M155r+h+IfCk5tPFWg32lyDjZqFq8X4ZYDP4V8njMo&#10;zTL/APeKMo+bi7ffazP2LJONOFOJI82WY2nVe9oyV16xvzL5oo3UEd3A9tL92RcGsOz8OXg1ALL8&#10;saNnzB/F9P8APFb6PGy7g+6n4B6ivNPp1aQ1Tls4p1FFAwoo3D1oz3oAKKKKACiiigAHFFFGaAK9&#10;7qNrYJ5lzLtG7A+XqaSz1SzvmK28+4r94FcVBrulHU7fMR/eRkmP0PtVHw5pV1Dcfb7hDGoUqFbg&#10;t/k0E68xvUUbh60bh60FBRRRQAVSk0XTJJ/tL2alm5PXB/CrEs8UPzSzKvP8TVu+FPhl8SPHOF8I&#10;+BNW1Bf4riKzZYlHqZGwuPxroo4fEYifJSg5Psk2/wADhx2Z5bleHdfGVo04Ldykkl6ttWMWOGOJ&#10;QkS7VXoq04nAya9e8NfsUfFXVVWXxLrGmaRG33o/O+0SD8E+XP413ugfsPfDvT/3/ivxXqmpKP8A&#10;lnGy2sZ+pGW/UV9Ng+B+I8ZZqjyLvJpfg9fwPyfPPH3wwyRuDxiqyXSmnO/pJWi//Aj5gknSEfvH&#10;Vf8AeYDNamgeCvG/itgvhjwhqmoZ/itrJyv54x+tfXmg+Af2f/h0y/8ACP8AhDSFuIz/AK9rX7VM&#10;fq77ufxrXuvibaRp5Nlp80ir93ewVR+A6V9bg/C+po8XiEvKKb/Ftfkfj+dfSvpuTjk+WOS6SqyS&#10;++EU/wD0o+WLH9k745eI4ntJfBn2OOQYMt5dRpt/DJP6VqaD/wAE7/iO93HLr/xA0WzjVw22GOWd&#10;v02j9a+hLj4katMc2ljBH6M2WIqjceN/FNwf+Qr5f/XGNV/pX0OH8OuH6Px80/V2/JL8z82zL6SX&#10;idjtKHsqH+GDb/8AJnJfgcPpn7BegjD638TdSk/vLY6fEi/m+41t2X7FPwPsgP7Uvdcuj/em1ZYs&#10;/gqCr8+o6nc83Gq3L8/xTt/jUTIrHLjcfVua9ijwhw1Q+HDxf+K7/Ns+Mxni94pZg71c1qR/wKMP&#10;/SVFk9v+zJ+zTp4xN4Whm2/8/Wsyuf0cVbh+Cf7MVp/q/AOgn/aeSRz+r1m+XH/zyX8qXHbFejDI&#10;8lp/Dhqa/wC3I/5HztbjTjnEfxM1xD/7i1P/AJI2E+Gn7ONuNsXgXw6B/wBepb+dSDwN+z0Pu+B/&#10;D/8A4Lx/hWHgelFbf2Zlq2oR/wDAV/kccuIOJpb5hXfrUm/zZuHwN+z0Rz4J8P8A/gvH+FNb4ffs&#10;7MMHwN4f/wDAMCsWij+zct/58x/8BX+RKz/iaO2YV/8AwZP/ADNaT4Ufs2XH+u+H/h76+Wy/yNV5&#10;vgR+zFdjZ/wgeiL7x3Uqn/0ZVHA9KMD0qJZPlM/iw8H/ANuR/wAjqp8VcYUfgzPEL0q1F+Uiaf8A&#10;Zd/Zqv8A/VeHfK/69dalX+bGsnWf2HfgVrdq9pZ6hr1qJP4odYWTH4Mhq+URvvID+FCoo+6Nv+7x&#10;XLU4byCr8WGh8opfkkenh/EbxGwr/d5vX/7enKS+5tp/cfAH/BR/4J6F8BvjdpfhDw5rl9f2914Z&#10;hvGk1JUEiMZ5V2jYACPl7jPNfefh7/kX9N/7B1v/AOilr4e/4KiyPJ8fNG82Vmx4RgA3NnH+kS19&#10;w+Hf+Rf03/sHW/8A6KWvNyHC4fCZliaNGPLGLSSXRa6a3Z+i+J2ZZhm3BOR4zHVHOrOM3KTsm37q&#10;u7JIvL95f96vzglsrzUv24NTsNNs5ri4k8a6h5cFvGXd8CUnAHJ45r9H1Pzr/vV8HfAzUl0j/gqL&#10;Y6myMyw/ELUmZVPJ/c3A/rU8WYeOMp0aDdueXLfteyv+Jp4HZnPJa2Z5hCHO6NFzUW7JuDckm+id&#10;rXO5nMljKbe+jeCQHHlzqUYH6MBSh+OTX3Jf+J/AHimE2vinRbe5R+Cupaekw/Mg4rldV/Zn/Zy8&#10;ZHzNM0CGxkbndouoNDg+vlkkH8q+Fxnhjj6avhq0Z+TVn+F1+R+tZP8ASuyCtaObYCrRfeDU4/O/&#10;K18k2fI9FfRmufsI6Q5d/DfxEvIc/wCrjv7NXH0LLj+VcR4g/Yy+MulEvoraZq0f/TveeU//AHzI&#10;Bz9DXzOL4L4jwesqDkv7rT/BO/4H6rk/jp4X501GnmEYS7VE4fjJJfieVUVteJPhb8UPBxJ8UfD7&#10;WbNB/wAtnsXaM++5ARj8a5+O5hdignXcpxt3civna2FxGHny1YOL7NNP8dT9PwOa5bmVH2uErwqR&#10;7xlGS+9Nk1YfifTrq4uluYImkUR4YL/Dz6Vt7l9aDtPWuc7jI8MpeR28i3MZWPdmPd1z3/CtZOG4&#10;NL8vtSPg8ign7J9bE460UEH7o7nFbjfDnxCFws1rnt++P+Ff1wf48zqU6fxOxhBlPelBz0rsbz4f&#10;Wd5psKwutveRwhWkXmN2xzkf1rlNR0q/0a4+x6jbMrbuD1VvcHvQTSxFOtonqQ0UUUGwUUUUANZB&#10;neF+bs3pV2x8R+IdPbNtqcu0fwSNuH61UooJlGMtGjpNP+JuoW7Kb7TVbb/y0t32N/h/KuX/AGkL&#10;74b+KvgB47u9W0GzkvovBupPayXmnqZUkFs5VlcA8g4wc1JXKfHYZ+Bfjj5f+ZR1H/0neuXHU4VM&#10;LNTSej0av08z1OHfaYXPcNOhNwftIfC2tLrT0fU8B/4JS5Pwz8ZZ6/27Z/8ApM1fXngnxInhDxCm&#10;szWJuEEbIVVgGXP8Sk9/6V8if8EpT/xbTxlj/oPWf/pM1fUxIIxurh4f/wCRTS9H+Z9h4sU1U4+x&#10;yls3H/0iJ82f8Fe9fTxP4d8N69FZ/Z1m1qULH/FgQAbiR/Eepqj8Jv2fPjbqfwd8L+JNK+G99d2N&#10;9oNvPaz2skTeZGyAhsb8j6Ypn/BVDJ+HvhID/oNXH/okV9Hfst/EDUbH9mr4e2X9l28kcPhCxRT5&#10;jA4Ef418zm3DuD4izqpSrzlHlipJxtu0lrdM/VOG/ETOfDXwvwGIyyjCo51Jxkql2kk21a0otO66&#10;39D5+v8A4U/FLTSRqPw212Pb13aZI3/oINZ0/hzxLbNi58M6lFj/AJ6afKv81r7Wg+KTKPn0eZf+&#10;ud0P6iph8UdPkP77TLsf8CVq8ufhfhH8GIa9Un+q/I9DD/Suz6H8fK4S/wANRr8HGX5nw3JZ3sfE&#10;1nOv+9Cw/pTSsiNgxSf9+zX3OfiN4dkH72xm/wCBWqn+tH/CeeFN2fsMn/gClc78LY9MV/5J/wDb&#10;HdH6WmI+1k/3Vf8A7mfDGHPSKT/v2acLW7lIEdnM3+7Cx/pX3M3xA8KY4sH/APAFf8ab/wALF8OL&#10;xFYzf8BtlH9aI+Fq64r/AMk/+2Kl9LTEfZyf/wAq/wD3M+IIdB1+4+WDw9qEhPTy7GRv5Crtp8Ov&#10;iHfHFl4B1yX026TN/Va+0v8AhZmlKP3Wn3X/AI6uf1qOT4pxnlNJuf8AgV0P8K3j4X4VfHiZP0il&#10;+rOGt9K/Opfwcqiv8VRv8FFfmfJNh+z98dNSObT4Tazg/wAU0aRj/wAeYVsab+yT+0DqDLG/gy2s&#10;x/fvtWhQD8FZj+lfS1x8Tb1v9Vosf/bSZj/SqsvxF19/9TbWsf8A2zLY/M120/DLJI6zqzfzSX5P&#10;8zwsV9KLxArXVDCYeHqptr/ydL8DxnR/2FPiHc4bXvHOi2P96OCOWdvzwo/Wur0P9hbwTabX8ReO&#10;NUvP7y28KW6/T+I12M3jHxPcDnVWX2jRV/pVGa/1C6z9rvppM/3pDXtYfgfhrD/8ueb/ABNv8L2/&#10;A+KzLx08WM0vGWOVOL6U4RVvR8rl+JNpP7Pv7Ong7Etx4bsriRed2p3TTk/8Bzj9K6Ky8T+A/CcH&#10;2bwnokNuv93TbFYR/wB9YFchsjU5x+Ne66X/AME5f2ttX0u31jT/AIdRSW91bpNC/wDakA3Iyhgc&#10;b/Q17EaOS5QlaMKd9tEr/PqfG83HHGUpudaviuW3Muac0r7XV2lfpseX3vxK1WYsLCwjiz/FI29v&#10;6Csm68TeIb4kT6tMoP8ADGdo/StD4jfDXxx8JfE83g34heHLjS9RhUM1vcL1U9GB6MD6ij4b/Dvx&#10;b8WfGNn4C8Dad9r1S+Zha27SrHuwpY8sQBwDXoKvTdL2vMuW1730t3ufPrKq1PGfVfZP2nNbls+a&#10;97Wtve5gldzl5Dub+83JP406tTxz4O8QfDvxdqHgbxZZ/Z9S0y4aC8t1kD7JB1GQSD+FU9F0u98Q&#10;azZ6BpUXmXV9dR29vHuA3SOwVRk8DkiqjUhKnzp6WvfpbuVLD14Yh0HFqafK4tapp2tbe99LFeiu&#10;o+L3wb+IPwL8V/8ACFfErRlsdR+zpP5K3CSfI3Q5QkVa8WfAP4o+Cfhfo/xi8RaAsOga9Isel3n2&#10;pGMrMjOBtB3D5UY8jtWSxWHlGDU173w6rX07nTLK8yp1KsJUZKVJXmrO8VdK7VtNWkcbRSbl9aC2&#10;BnFbnALRTd4pdy+tAC0E460bhjNNZh2NADgc9KVkkSFZ2iby2Yqsm35SR1GfWuv8K/DWz8SwWMFr&#10;9smu73aI4YSCWduijiuo134W6v8ADQt4J8Y+Hbq0kI857XUo8PtfocfhxU80OfkbV97dfuMZVKns&#10;XWjCThFpOVnypvpfa/ZdTycMOxorf8S+BBpkD6npU+6CPmSGVhuQex7/AE6/WufDA9KoqnUjVjzR&#10;YtFJuX1o3L60GgtFG4ZxSbxjNAC0U3epr0Dxd+zJ8aPBNv4ZuNd8JMv/AAmHlL4djt7hJGujIFKA&#10;BSSCd69cdaxqVqNKSU5JN7Xe9tXb0R2YXL8bjISnQpymo2u0m0ruy27vRHAMocYYVPaavrGn4+x6&#10;nPHj+FZDj8jXW/Gj4BfFH9n3VrPRPip4fXT7m/tjcWsa3KS7ow20nKE459a4yqpVqdamqlOSaezT&#10;un8zPGYHEYKvLD4mDjJbxaaa66p6o27L4ha/bnbeRw3C/wC0u0/mK1E+Ieianb/Yde0t/KbhkmjW&#10;eP8A75I/pXHhgelKDkZFXJRkrNXOKNGMZKUG4tapp2a9DU1T4Vfs7+MgRe+ENGWRuC9vGbWT8121&#10;zOs/sT/CrVB5vh/XdW0/P3fLuFnQfQMP61oMm9cNT4Jp7Y5tp5Iz6pIRXkYrh7I8drWw8W+6ST+9&#10;WZ9flXH3H2R2+pZnVilsnJyX3SbX4HAat+wd4jjLN4c+JdhKB91dRsZI2PtmMsK5bV/2N/jzpjk2&#10;ukaXqCf3rPVkDH8HC17rbeKPEtqQI9Zm2js+G/mKux/ELxJGNsn2eT/ehx/I18/iPD3hut8MZQ/w&#10;t/qmfoWX/SL8Vcvt7WrTrr+/BL/0hwf3nzFffs1/H2wG+b4U6lIq9Wt5IZP/AEF6x7z4V/FDT8jU&#10;Phtr0Xr/AMSuRv5A19eRfEvU1P77R7Vv92RhVqP4pFfv6PKv/XO6H9RXmVPDHK5fw68l6pP8kj6r&#10;DfSp4yp/7xgKM/8AC5R/OUvyPimXwz4otSVu/C2px4/56abKv/stV3sNQib99p1xH/v27D+lfci/&#10;FHT5P9bp14P951alPxH0F/v2Nx/wK3Q/1rkl4X0fs4l/OK/zR7FP6WGYxX73KE/Sq/8A5BnwyY5V&#10;XJhk/wC+DSc/88pP+/Zr7oHj/wALFstYSf8AgClDePvCbf8ALg//AIAr/jWf/ELf+or/AMk/4J0/&#10;8TaVuuTv/wAG/wD3M+F/KuG+7BIf92M1Iul6rN/qdJu5P9y2c/yFfcX/AAsDwuv3bGXj0sk/xoHx&#10;L0RD+6sLn/v0i/1qo+FkeuK/8k/+2MpfSyxX2Mn++r/9ofE9t4N8Z3fFt4Q1eTPTy9LmP8lrSs/g&#10;z8YNUwNP+F2uS56H+z2T/wBDxX2Kfilaqf3WmXZ/7bKtV5/ihO3+q0Xd/wBdbo/0FdFPwvwS/iYi&#10;T9El+bf5Hn4j6VnE0v4GWU4/4ptr7ko/mfLVp+y9+0Bdqrj4Z3UOf+fq8gj/APZ+K39I/Ym+NGoY&#10;OrXehaaD94zag0xH4Rqf5177J8SNYbmPTbVfTlmxVebx34nnzi7ij/65wjP65r0KPhvw/TfvynP1&#10;aS/BJ/ifO436TfiXio8tGlh6XnGEm/8Ayacl+B5ro37BmCreJPifu/vR6ZpvB/4FI2f0rrNI/ZA+&#10;Bnh1RJrIvb8jqdQ1HYv5IFrQutf1+7/12sztn/bx/LFU3V5DulYsf9ps17mF4Q4cwmsKCf8Aiu/z&#10;bR8Hmni94o5wnGvmc4p9KaUPxiov72dBpHh34F+DSp0Lwno0UkZ+V7fThLJn/eYH+dXr34nqVEVh&#10;pcrKv3ftEgAH0AziuRUMD0p1e9Rw+Hw65aUVHySSX4H5/jMRjsyqe0xtedWXecm/zbNa88ceJLr5&#10;Y7tYF/uwxgEfieay7m6u75s3l3NN/wBdHJptFbHPGnTp/ChFGBgDFLRRQaBRRRQAUUUE4GTQAUDk&#10;4FXPDmijxDqf9nyXLQqIi+5VyT7da6Sw+HcFhqEN+NakZoZA21oQN2D0PNPlZhUxFOnKzepx25SM&#10;5pQcjIrtNf8AAmn6puudNItbg8kAfu3+o7fUVx9/Y3mk3LWV/AY5F/h9R2I9RRZjo4inW237EdFF&#10;FI2CiikZ1X7zYoAUkDrQDnpRbtby3Ucc8hWNpFV2XkgE4rqLn4YSxkraa4jfNx5sJGfyNBlUrU6c&#10;km7XPlX9qz9ifWP2k/iFZ+ONP+I1no8drpEdi1rdWDzMxWR335VhgfPjGM8V71p1o2n6ba6ez7mt&#10;7aOJn243bUC5/HFbGveFdQ8OwLNdXNu6yPhBHJ8x/AjpWfXLRweHw9adaCtKdubV62/L5Hv47iTN&#10;M4y3DYHETUqWHTUFZKydr6pJvZbtgT0O3POa+d/CP7Dms+Fv2oI/2iZfibZzW6+IrnU/7IXTXWTb&#10;Krrs8zdjI39cdq+iKt6NoV54guGtrGeFWjXcwkkwSPYd6MRg8Pi5QdRXcXdatWa9AyniTNMgo4iG&#10;EnyxrRcJ6J3i9GtU7b7qzKScDH6UOFJyy/d7100PwwvCM3WtxqfSOEk/qaxPEOnW+i6xLpVveNN5&#10;SrukkUKdxGccfhXVblPn4V6VSVk7jLTWNZsRi11O4THRRISP1rStvHviS2IWV4Z1/wCmkeP5YrFW&#10;RW6GnUFSpU57xR1dl8TzGuy60qVc9TbzZz+BxUepy/CLxV+98R+G9NuGPB+3aSu78wp/nXMUVnUp&#10;0a0bVIqXk0mvxNMPLEYOpz4arKm+8ZNfkWNS/Zy/Zz8TDfb+HLW3ZuQ2nX7Q4+i5x+lc9q/7DXw7&#10;vf3mh+LtYss8/MI5wPzwcfjWuY1bkipIbm8t23W93NH/ALsh/wAa8fEcM8P4r+Jh4/JW/Kx9llvi&#10;X4jZRb6rmlWy2UpOa+6V1+B57qv7B3iiPLaF8TNNl/urf2MsZP4puFczqv7Gfx2sN32TTtHvk3fe&#10;tdYVT+TgGvdIPFfiW3AEesTH/rphv51aX4heJIY/3rW8nu1vz+hFeJiPD/hut8MJQ/wtv87n3WX/&#10;AEi/FbA2VWrSrf44Jf8ApDg/zMf7rK3owNdgfiVpGMtYXP04rj6Rl3DBr7c/DqlGnWtzdD0S98S6&#10;Tp+mw6jeSMnnxh4YcfO2R6Vx3iLxVfeIm8l1EVtG2Y4RySfUn/CsvaS252ZjjGWbPHpzTqd2ZUcL&#10;Tpy5t2AGBiiiikdQUUUUAFFWtA0s63q0emtceUGVmLquegrpbH4exWd7DeDV3YwyK4UwjnH40GFT&#10;EU6TtJnHeYCMrXL/AB2yPgV44JH/ADKOof8ApO9ew694G0zVma6sitrcNySq/I59x2+teSftDabf&#10;6R8FPHFnqFs0cn/CI6gV9GH2d+Qe4rDGK2Gn6P8AI9Xh3EU62cYa2/tI6f8AbyPnr/glN/yTPxl/&#10;2HbP/wBJmr7B1O98JS+DtPtNM0WWHU1k/wBKunU4k/vfNnDdsY6V8g/8EnoLm6+G/jSO0haRl1y0&#10;YqvUKLViT+Ar6sm1XULvT7bTp72SS3td32WFvux7jlsfU15/D/8AyJ6fo/zPsvFiPN4hYvXaUev9&#10;yP3nyn/wVPx/wr3wln/oNXH/AKJFe4fs1f8AJuvgP/sU7P8A9Arw/wD4Kn4/4V74Sz/0Grj/ANEi&#10;vcP2av8Ak3XwH/2Kdn/6BXLhf+R/X/wr9D2s8/5NHln/AF9qfnI7aiiivoT8lEKg9qMN/epaKACi&#10;jJJCoNzMcKo7miTzYZGgniZJEOHR1IIoAKKKKACiiigAooooAa+c194f8FEvib8QPhn8OfhLrHgD&#10;xjqGk3C6fHIzWF00e8rDERuA4YZ7HIr4Pkr9Kv2ov2T/ABL+1T8Ovhxb+GvFul6bDpOlwm+lvpG3&#10;bXhjHygDkjB6kV8rn06FPHYaVZLlXNe+q2R+weG2Hx+KyDNaOB/jSVLls7PSd3Z3VrJMo/ta/Cfw&#10;T8dP2jPgnpnjvS2e18S2N9HqS2shjkdY7Xz0G8cgBz/nNc3e/ss/sseAf2gfCvwq+GF/rkfiJvEk&#10;z6xd2esXUM1pZm1lZYVlVgBhvLyw+c5wTjiui+JnxN8Ga7/wUJ+EPw58Ka1b3cfhezvI7yWG4V0i&#10;kezmAjLA43BUXP1xXL6V4i0M/wDBT+ayXVofN/tSQNGG7/Zz36frXz+FjjPq/I5yilSlJK9k3d2u&#10;vR/kfo2c1snjmLrxoU6tSpjKdKU2k5RSpwcrNbO6au9Nyj4F/Y8+Avjr4n/GLUPi0ddvLXwxfPJD&#10;dPrEjTCPbKzOznJkbag+9npWT8Xf2ef2d9D8EfCn9ob4D+Fb/RY9U8aWFtdWd9fTTNJ/pGCW8x2w&#10;weJvunaQeBXrPhK/sj4g/aQm+1x7fs8w3bhjiCeuC8R6rpl9+w98F5bOaGZW+I1rtk3fdxe3GSPy&#10;I9MVp7bFe0T9pK3uK13azp3em26OOODyX6vOn9Xp81q1Tn5VzqUMQoxtLe1m9OqR3f7ZX7PPwivP&#10;FPir9pb9oRbibQ9K0C1tNF0+0vDC9zdZPdTk5YqgHuxPQGvF/ib8GPCN3+yr8GNe/tPXpIfEvi7T&#10;7W60u616ea1ghlWXKxRM22MgcBgAcZr6o+OF34c/aCj8f/sparJbx3S+GrbUNLm3g7mJJVxz1SVI&#10;/wAHA7mvBvipA+j/ALIX7P2jX+2O6tPH2lx3EW4fIyiYN+veuTL8RifY04Sk1JS0XRR5W00vN6vz&#10;Pf4oyvK5YrE1qVODpzp3crLmdT2sVNN7tW2XY6yP9h79hRvi7qH7PKeDtb/t+Tw6upQ3jazPtto2&#10;ZkBjw4VnyNxDqw6e9ePfAP8AZq/Zn8LfsxeIP2gf2jPDmoa5Hb68+nWcdnfSwMiidYFdVidAWLNu&#10;+YkDb0r6Kiu7T/h5xcTGePb/AMKziG4uMf66SvMvhJ4Cu/2lP2EfEnwa8E6vYxa5ZeNpZfKvrrYg&#10;C3ayZYgEgFN+OOSKuGLxlOmlOtKz9m27u6Tvez6LRXsY18lyHEYxuhg6LqQWIUIqKtJxUeXmVrSa&#10;u7X+R4v/AMFBf2dPhD8A7jwXJ8JLS+htde0iW6uGvrtpWkwY9h5+6cP0GBUf7Kn7Pfwm+Nf7OnxK&#10;8R65ply3inwpbm80+4hvHRRCYWZcxjhsNFJ/31Xff8FbtKbRJvhnozzrK1n4dmh8yNvlfb5K5Hsc&#10;frXM/wDBKrxJp6fGrXPhrrs4+w+KvDNxazQswCuV+b89hce+TXvRr4qfDPt4zk5x1vd3aUtV9yPz&#10;qvluT0fFiWX1aEFSmlDlsuWLlTVmlsmpO6Z32s/8E7/hhpdx8GLQaVfNJ4mlSLxj/pz/ALxvsPnu&#10;V/555ZXxj6VgaT8DP2IfDHxk+ImneNre+1CLw3dLZ+GfBVvqU5udTkWAPIVMZDuxclANwAwSfb6/&#10;8F/Ebwv42+KvjLwnfXsKx/D/AFizexl8wbUEmnrvx7As4Poa+d/+CfWo2vxA0H4vfFTwKun/APCx&#10;NU1S7l0ibVNoaFZlZ4gTyVjMh57HaAc4FeDQzDMamGqSqymuVLZtayd029bWVk3ufo2YcNcLYfM8&#10;NRwdGlL2k5vWKlpShyySV1duSbSbs2WPHfwM+DfwY8V/CP4p6J4E1bw/pOuaxHZah4XuLppZ7a4e&#10;MvAd8jMylXX5lLHIxjHOex+Nvwl+Ffx6/bT074fauL6O6sfDZvde8uYqtzCCogRD/DyZMkYJzWR+&#10;1WvibSfg58F/+Fj+K7XVNWsPH1gviDVY7hXjM3lzbiWGABnIzgDius1n7D4D/wCCiGl+M9f1uxjs&#10;fGng2Sw0dluBuM9uyF1YHgZDjbgnOD0xznDFYxqNbnbkozSd29n33emt3rojatkvD/NUwP1eEaMq&#10;2HlOPLFayj2Wmskk0tNWup4t+0V+zN8DfHf7Onir4tfCv4a+IvCWoeC9QkjFvrE9zs1GCORVaVUn&#10;dvlKksrLg/Lg9eIfiJ+y3+xd8If2e9F+J/juS8h1rxF4LEmj6fLfzstxqL2ySeaAhBAVmA25C/Py&#10;DxjsP2mdK+Pngr9mv4g6z8ef2gJm+2ahLZ+G9Fs47Mx3tpJKAiPiEPkoSxAIICnNeYf8FF5YpfgZ&#10;8DUjlVtvhPDBWzj/AEa1rvwFbHYmpRputLlcmrptuyina7Wup83xFg+H8pw+NxUMBTVSFGHuyjBJ&#10;N1HHm5YtqLt+SbPm34P+HPB/i74maP4d+IPiRdH0O4vFXVNQZseTD1YjjgnGOnevtW2/Y+/ZA+Mn&#10;g7xda/CT4Va9pa6DpvmaL45k1K6a31SYQl8xLLIVkQN8rYQA84xXyd+yJpXgjWf2kvB+mfERLeTS&#10;ZtWRbiO8x5MjY+VXzxgtjrxX6ZQWXxWX4g+PI/E/iPS/+EZn8PrB4K0SzuFEgUQ/vXZMA53nb3AG&#10;3GB17OJcZiKGKjGlJppX3snqlslq7b30PF8KcjyzM8nr1cZRpzUpuLvFSklyNrVv3Y3tZxV2z5H+&#10;Ff7OP7J3gn9krw38ZP2ifDmqX194w1YWdrdWOoSxNYh3kRHVVcIQFjLkuG69K6XVP2EP2erX9tjS&#10;/gfb6JqC+H7vwTNqU0P9pyeYbhZSoIfqBgdK1fBHwuvv2sv2BPhx4N8I67psE3h/X4zrS3V1s8qG&#10;KSYP0B+bY6sAQAc9q9H8W6vpmk/8FNvDa6jfww/avhzcQWvnSBfNkMzsEGe5Csce1eVUx2MjXqJV&#10;Zc37y6u7K1rNL02PssPw7kby/CuWEp+yvhlGbjG8nJP2ib1b1smmfMegfspfB3Uf2Xvi38UbnSbv&#10;+1vCHii+stEm+3uFSGNLYoGHRjmR+T1zXrS/Df4bfD7x1+z7rniPUfE2qNq0Vs9nBea7PPHbXjQx&#10;GIorsRHGGJyo7YHatvxr8JdX+C37F/xs0HxHrWm3F1rOu32qwx2NxvMUEot1QOMAhyELY9CKz/jD&#10;PA+tfsulZk+W70/cQ33f3MP5fjSeKxGL+22rzW725Ft8yqeT5bkvw0IRko0W1Zbuu1drq7W+4sfG&#10;H4C/DT9qP9u668OeMZdVex8K+FUudYtVvGVbqRnAijixzGhVju24Jboec15r+0V+yZ8A9V/Zg1X4&#10;8/Bf4X694MvPD+pNDcabrE1w32yFZRG0m24Z2AwQ6lSOMgg17F4H8deHNA/4KV+NvD+o6vBb3Gte&#10;E7ZNNeWQKssse1igJ6tgkgf7JrB+PGk/HDwf+zpr2o/tCfHxpr6+1h7fSvD8K2X2e6tzKPLXiEOW&#10;CBnODkAc0sNXxlHEUacKjirQsm3Zp76JNPXdvYrOMDkGMyvH4uth41JuVbmkoxvFxaUG5Npx01SW&#10;9zi/2iv2Tv2L/gb8KINe1G5vLfxF4g8PKPDenXGoTyB7whGef5TyBvUYPyjPQ8Y+M9b8P6n4dKi9&#10;i3RFsLcR8q3+H419xf8ABR+e3mh+HYSWNiugzfxAkf6mvmGcQfZ5BeeX5O0ibzsbce+eMV9lw9Gt&#10;LL1VqzlKUm3q72s2rL7j8B8UMdg8PxQ8Fg8PCnClGK91Wcm4qTbt1u2vkeW7mPQU6rXiAaGb9v8A&#10;hH9/kdy2duf9nPOKq17h8TGXNFMKKKKCgooooAKDntRRQAAHuaKCcDNNVwTigBxAPUUYwMCkBycY&#10;paAAZ70UUUAFFFFABRRRQAjNt7VJaW1zf3KWdnAZJJMhF3deM1qeCdG0/WtSng1KIsscG5QJCuDu&#10;AzxXU2XhHw/pl1He2Vm6yRtlW84nBxjoTTSuctbFRoycep5++6KRopo2R1OGRuCp9KTd822vRNd8&#10;M6Xr67rqLbMq4W4j4b8fUfWuC1GyGmahJYLeQ3Hltgyw/dJ/x9aGrFUMRGtp1IaKKKR0BRRRQAUU&#10;E4Gam0nTNV17U4dG0TTZry7uJBHb2trEZJJGOMKqjknntRKUY+8yqdOpUmoRV2yXQ9Ym0K9+3wW8&#10;crGMoVkJAwfpW5YfEO8udQt7S5061jjkmVZJPMb5Qep5r2vwz/wTp17QfD8PjD9pX4t+H/h3Y3C7&#10;obTUrpHu3GOm0MFDf7ILN6gHipB+zz/wT3upv7Ks/wBtq8W7PyiS48NTrBu9d5jC4992K8r+28Er&#10;qDlK27jFyX3pNfifVf8AEPs6qRUsQoUm1pGpUhCT7e7KSf3o8V1/4hQRBrbQFEkmcfanX5V/3R3P&#10;6Vyc8txdzNdXNw0kjHLSO2WNfQXxG/4J3fEXRvCknxC+CfjHRviJ4fjBaS48O3CvcRgDJPlgndju&#10;FJb/AGQOa+fJY5raRreaIq8bFXRlIKkdiK68LjsNjYt0pp237r1T1XzPFzHhvMuH5qGKouN1dPRp&#10;rupK6a9GLRQDkZFFdR5oVoeFbi3t/EFv9sWMwyZjkEigjn6+9Z9BAYYIoJlHmi0ejBfDump9oJsI&#10;R/eGwUl14h0e30n+3Tc7oGyI9o5kb+6PfNecLDGpyEH5U9pbh4Ut3uGMceTGnZc9cVXMcP1FaXk2&#10;T6vql5rl8+o3rfM3CIOiL2UVXooqTvjFRjZBRFNPaXCXltIY5Y23RuvY0UjDd3oGeg+H/E1nremt&#10;dyERzQx5uo/7v+0PbipI7vw3rcYkWazuFxk+ZtyPwPNedxPLAzPBI0ZZCjbe6nqKaYo2OWRT+FVz&#10;HC8DHmbTt2N3x7PYjUIdP02OFUt48t5KjGT9PasSmhAFwKdUnVTh7OKiFFFFBoFFNL+lW4dG1S50&#10;n+27a38yBZGSTy+WTHcjrj3oJlKMdytTbr/Vf8B/rQJPUUlz/qvw/rQVH4kPzRXT2Nr8JNbOzSPF&#10;WmzFvu/ZdajJP/jxq3L8LLS4TzdP1G6Veu5VWRfzFKMoy+F3M6kqlF8tWnKD/vJo42iuin+GmpxN&#10;/o2qQyegeMr/AI1RuPBHie3BIsFkA/55SA/4UyY4ii/tIy6Kln03VLU/6Vptwn+9GcVAJFJ2/wAX&#10;92g0Uoy2HUUUUFFjR9Ul0TUV1K3gWRlVhtdsDkYrfsviLfXOoQW0+m28cckiq0nmH5QT1rmKQqpG&#10;MUGNShTqO8kdf4g+INtalrTQsTyDhrhh8ifT+8f0ryn4/wB1c3/wQ8cXV5cNLI3hLUNzM2f+Xd66&#10;cIoGAK5b468fArxx/wBijqH/AKTvWOMf+zz9H+R6nD9GnRzjDKP/AD8j/wClI+f/APglMoPwz8ZZ&#10;/wCg9Z/+kzV9UFgDjP8AFXyx/wAEpv8AkmfjL/sO2f8A6TNX1kunajBoX9t4h+zXM/2f7ymQMvPA&#10;6qPfvXm8P/8AIppej/M+08VpcvH2Nv8AzR/9IifKH/BU7/kn3hL/ALDVx/6JFe4fs1f8m6+A/wDs&#10;U7P/ANArw/8A4KnZPw98JnH/ADGrj/0TXuH7NX/JuvgP/sU7P/0CubC/8j+v/hX6HsZ5/wAmjyz/&#10;AK+1PzkdtRRRX0J+ShVrw9Yxatrltp9yW8uWTD7OuNpNVadZX1zp93Hf2UgjljOY2K5HpQTJScWk&#10;dsnw/wBBikWZTc5RgwzN/wDWq7rfh/S9fT/T4cSf8s7iPhl/x+lcjD478SNMnnX8ezeN/wC5Xpnm&#10;r/iH4hM5a18O/KvRrplyT7KO31NVzHmyo4r2i1u+/Yxdc0G68PXn2S4uIpNwyjRt29x1BqmCe4oZ&#10;nldpZnZmY/MzEkn8aAMcAVJ6UeZRV3dhRRRQUFFFFAAeTmrU2t61cQfZZ9Yuni24MTXDFSPTGaq0&#10;VPJGXxGlOtUpJqErX3HW809pMs9pcSRyL92SNyrD8RTxfX6Xf29b6b7RnPnead+fXPWoqKOWPYPb&#10;VdlLz+fcuHxF4ha0awOt3QhbcZI1mYeZk87ufm6nrUP9oah5Edr/AGhceVE26OLzjtQ+oHQc1XLj&#10;dsHLf3RVq10PW705tdKuG9/LIH60ezj2D6xUj9u3z77gNY1hbr7aNXuvO2bPO+0Nu2+mc5xSTapq&#10;lxGkU+p3DLG++NWmYhW9RzwfetO2+H3iKc/v2ghHfe+4j8BWlZ/CsuvmXOrTSAfe+z2+B+ZzR7GK&#10;6Gcsxk9PaN/NnN/2zrAuft39sXXnbdvnfaG3bfTOc4r2r9mr9qr4W/CPwLqXgH4n/AqPxFHfTF11&#10;Szvjb3WDj92zYyy5GRg8c8HNec32hfDTw+uNc8SWtu3f7bq0cZ/LIrFv/iV+zP4cGNQ+I3hlWHY6&#10;qsjfoT/KuPGYbA4ij7Oq0lo97PTbVNM97Ic04kwGNWJy+lOc7NfA5ppqzummtfT5no37Xn7Vd1+1&#10;F4v03VIvC0eiaTodibTStNW480ohPLM2BycAYAwAB1615Ra3c9jMJ7G6khkX7skLFSPxFQXv7WH7&#10;JmjnA8e6a5Xtb6fLJ/JKzbj9u39l2x4t9avZv+vXQ35/PFZ0KmVYOiqUJxUVoldP9ep6OMyfxC4g&#10;zCeOrYCtKpJ3cuSUdkkrWSSSSsrbJG8msavHLJLFqt0rTf6xlmfL/XnmnaXqWt6NO11o1/eWsjJt&#10;aS1kaNiuc4JXHHArk5f+CiH7OsB2wWviOT/d0VR/N6rv/wAFH/gTGcR+HfE7e/8AZ8Y/9qU/7Qyv&#10;Z1I/eOnwP4jTkpxy+rpturffY7Sa91i5t/sk9zdSQ7twidmKhvXB7802e91W6MZury6k8n/U+YzN&#10;s+npXFf8PI/gi3/Mr+Jh/wBuUX/xylT/AIKQ/A0jbJ4b8TL9LCI/+1KFmGV/8/Imr4D8SL3eAqff&#10;93U7jVde1/W9p13W7688sfu/tdw8m36bicVXudQvbtES7vZpFiXbGsshYIPQZ6Vy8P8AwUV/Z5l/&#10;12meJI/+4Qjfykq1B+3z+zLeDE97qsW7/n40Nv6E0447LFoqkfvRzVuC/EOLbqZfWd99G7/de5tL&#10;JhwwfGDlTmr1x4p8SXVwt3c+Ir6SRY/LWWS8dmC5+7nPT2rHtf2x/wBk7VG2S+NbWE/9PWkyr+uy&#10;tix+Nf7LOv4W1+JHhvc3RZrvyT+uK2WJwNR/HF/Nf5nmVMj4uwEXz4KvBf4Jpfkix4O8X6r4R1i1&#10;vbW9ultYryGa6s4bhkWdUYHaQODkDHINenftl/tTWX7T/wATtN+Inh3w5d6H/Z+lparHJdB33K7v&#10;vDKBj731rgrKL4Oa7gaN4r0ufd937LrUZ/L5jVt/hXaTRfaNO1K4C/3tiyL+YxUyweFrYqNe15JN&#10;J36Pf1Mo8QZzgcsqZdPnjTnJSalFppx2s2rq13orHM3Ou65emZrzWruY3BzceZcs3mHAHzZPPAHX&#10;0pr6rqkpiaTUrhjB/qC0zHy/Tbzx+FbF18N9ZhH+i31vN9cof61m3fhXxFZcy6VKw9Y/mH6V0exp&#10;roeZHMKlTeo38/n+ZVkvb6a7W/lvZmnUgrM0hLAjoc9eKm1TW9b111k1vWry8aPiNrq5aQqPQFic&#10;VTkWSE7Z1aNt3SRSP504HIyKPZ073tsa/Wa/K487s99d/XuWDquoSzwXF3eTXH2dgY1mmZsYPQZP&#10;HSpNb8Qap4hl3X0u2LdmO3j+6v8Aiap0VpFcuiMZ/vZ889X3DaMYxRRRQAUUUUAFFFFABQTgZNFI&#10;/wB2gDd0/wCH+palp8V9HqlsomQOqsrZGa2rHwRZDQ10nV/LklWV3W4hUgrn6/yNZelfEVdP0+DT&#10;zoryeTGF3C4A3Y79K2rLxhps+if21fAWwMjIsRYMzYx0HFV7p5dZ4zrtfTb9Dldc8J6roTGVsT2+&#10;fluI1/8AQh2/lWaDkZFa3iDxrqOtbrWBfs1q3BjH3pP94/0FZCYxwKk7qPtOT95uLRRRQbBRRRQA&#10;UUUUAS2V/faZK0+n3bQuy7WZe49K0tJ8Z6pDqUMuranNJbq371FUHdwccfXFZFGB6UGcqcJ3ujW1&#10;/wAY6lrjNbxFre2/hjVvmb/eP9BWQqKvCj2HtSgAdBQzAck/nQVGEacbRVgop1vbXt3xa2ksvp5c&#10;ZNaNt4L8TXRyLDy1/wCm0gWgmVSnHdozKK6S0+GWoTsBdatGv+zDGWP9KvN8ONA0yPzNZ1KZR3a4&#10;uEhH60W6shV4Sdo3k+yON2PIREilmY4VV6k+lfXGlHwr/wAE7Pgpp3iy80m11D4u+MLPzrKO6jDr&#10;oVmw4YjsT09WbI6Ia8x/ZK8GfB34i/tL+EfAMWuaTeXF1qplFiuqJJJKsEb3DKFDc/JEc8cCsP8A&#10;bK/bH/Zx8U/tFeKNW8V/E7R5JrPUJLKONQ0zRRwny9mFU4xt6eua8DMKtDFYyGFnNKCXNLW19bKP&#10;pfVn6Xw3gc1y3Ia2bYXCTniJSVOl7jbhpeU0rPVJpRfd3Wxwvjn4geMPiX4juPFnjzxNd6pf3DEy&#10;XF5MXb6D+6PRRwKycgnADfSqN1+2v+yjp2Vg8V+fj/n10WU/zUVQn/4KA/s2W3+ql1yb/rjofX82&#10;FehHGZbRikqkUl2aPDlwlx9j6rqyy+tJy1blGV231u1c9G+Enxk+JnwS8UR+Lvhr4kutPuVYeZGj&#10;Forgf3ZE6Op9xx2r6D+O3g7wL+178Cbj9rD4VeHk0vxZobLF4/8AD9svyyjtcovv97I6jcDylfFd&#10;z/wUd+AMMbNFoniiQKOi6TGpP/kSvef+CX3/AAUd+DnxD/av0n4GadoOvpD45t5tLmTULWNIXJjZ&#10;lDYc85UgcHqfWvGzPFZdT/2qhNe0jrp9pdU+91t2Z91wvwpx1VvleZYCp9Vqq15L+HL7M431TTtz&#10;W3V9DzHyp9v+ok/74NNIdOSjf98mqnxj/bh+EHwk+L3ir4U6z4Z8SG78M+Ir7Srpo7KIqZLe4eFs&#10;fvBxlDWDF/wUa/Z+f/X6P4mT/e0qNv8A2pXsQzbLpRT9otT42t4dcfUpyX9nVH6JP8jqPMAHzUeY&#10;n96sWD9vz9ma8OJ7rV4f+vjQz/RjWhZfth/sm6r8knje1iLfw3WlSp+uyto5hgJbVI/ejz63B3Gu&#10;HV6mW1l6Qk/yRcUkjNFXtO+Ln7MHiL93YfEbw3uboragIW/JiK3bHRPhrr42aF4itZm7fY9WjkP5&#10;ZNbRq0anwyT9GeLiMHmmDf8AtGGqQ9YSX5pHKUV1l78LZEG+21WRAfu/aLfg/iKy7vwF4kt/njii&#10;mH/TKTn8jitLHH9Yot2vYx6KmutK1WybF3p00eOpaM4/PpVdGDLw1BrGUZaodRRRQMKKKKACkbd2&#10;paCM8EUAd14Z0PSLnw/Zz3OkwySNCCzNGCTWtbWltYJ5VnbrDHuztjXAye9eZJe3sMflRX9wqr91&#10;VlIA/WtWx8b3+maH/Z9uGkuWmYtdTNu2KegA7nr1quY82thKktU767Gl450Tw7DA2oGZbW6bPlxo&#10;ufOPpt7f71cjId0OCf8AOallmnu5murqdpZGbLSOeTTJOEb/AD3qTsoU5UopN3Pz7+zW5ORDHn/c&#10;rS0fxj4z8OyLJ4d8a61p5U/L9j1aeNR+CsB+lU6K/KY1KkdYu3of6ZVsLhcRHlq04yXZpNfcej+H&#10;P2x/2n/C+1bT4v314i/di1i3hu1/8fTP613Ph3/gpH8ZrF1XxR4P8PaqP4pYoZLVz+CsVH5V8/0V&#10;2U8zx9H4aj++/wCdz5PMPDrgfM7+3y+ld9YxUX98bP8AE+utC/4KY+DplUeJvhdq1o275vsN7HMv&#10;v97afwrttB/bS/ZX8YqsOreJ102R/wCHXNLaJV+sigr+tfB9NKnd0716FPiLMIfFaXqv8rHwuYeA&#10;XAeMv7BVKL/uzb/CXN+h+lOhab8LfH9v9u8B+KbHUFb7raRqkc//AI4CT+Ypb34YXcLstvqy8fwT&#10;QlWH5V+acMbWlwL2xZoJhz51u5jcf8CXBruvC37Tf7RHg2BbTQvi3rBhThLe+uBcoo9hKGxXpUeJ&#10;qf8Ay9ptejv+dj8/zT6OeaUpc2WY9SXSNSLX4pyv9yPuC68C+JbbmOzSZfWGQfy4rMuLPULFtl/Y&#10;TQ/9dIitfO/hf/gor8btI2x+J9C0TWkX7ztC1vI34ocfpXo/hr/gpX8OLwLD42+HOtadn701hNHd&#10;Rj/gJKsfyr0qOeZbV3ny+qf57fifn+ZeEHiLld/9lVZLrTkn9ybUn9x3qurjKsD9K5b47HPwK8cD&#10;/qUdQ/8ASd66TQv2qP2R/HQU/wDCwtLs5m+7FrVjJZyA+mWUL/49Ufx0m+Eev/s9ePrvwv4t0e8m&#10;j8F6m0a2OtRSEsLZyPlDEn8q6K2Iw9bCzdOaej2afQ+ay7KM8y7PMPHGYSrTftI/FCSXxLq0fMH/&#10;AASlOfhn4yI/6Dtn/wCkzV9T4H3iOa+Wf+CTqSTfDfxhDFGzSPr1kFRVJZj9mbgAV9UPlW8twVZW&#10;wysMEHPSuXh//kU0vR/mfReKv/JwMb6w/wDSInyz/wAFTv8Akn3hL/sNXH/okV7h+zZ/ybr4E/7F&#10;Oz/9F14f/wAFUTj4e+ESf+gzcf8AomvoT9mXwV4iuf2bPh/eQQQvHN4Rsnj/ANIAJBjHaufCf8lB&#10;X/wr9D1c+lCn4R5Y5O372p+bOiorTPgvxUjYOlZ/3ZlP9aYfB/igH/kCTfhtP9a+gPyP21P+ZfeZ&#10;9FXm8L+J0GDoFz6fdH+NB8MeI8f8gO5/790B7Sn3X3lGjp0FXF8LeJc8aFc/9+wKkXwn4ob/AJgF&#10;wPrj/GgPbU/5l95n0VpDwb4qZuNGf/gUiD+tSJ4E8Uv960hT/euVoD21H+ZfeZOe1Fb0Xw41yQ/v&#10;bu1j/wCBs38hVm3+F1y/+v1of9sYD/U1XKR9Yo9zmKK7L/hXOi2cfnahfzbR95nkCL+dY+seMv2d&#10;fBqsfEfxG8N2/l8uLjWkkYf8BVic/hWcpwpq8ml6ux0Yeni8ZLlw1Gc/JRbf3JMw94LbEOW9F5NX&#10;7Pwx4hvvmh0qVVPR5vkH61y3iP8Ab0/Zk8Glrbw1eahrkq/w6JpBSNvpLLsFeb+LP+CmHiKctH4D&#10;+Flraf3bjWL5pm/FEwP/AB6uCtm2W0fimn6a/lp+J9plfhn4gZxb2OBlCL61LQ+dpNN/JH0JbfDf&#10;UnwbzUIY89kUsatar4Y8C+CbD+1/HGvQ2duq5M2qXy20Z+mSNw/OviHxT+2f+0r4qMit8SZdNikG&#10;PL0e3S32j0DAFv1rzXVr7U/EN9/aniDUrrULlm3NcX1w0zk/Vya8utxNQj/Cg36u3+Z+kZT9HfPs&#10;RJSzTGxpx/lppyb8rvlS9dUfdniL9tX9l3wGGttD8QDVpE/h8P6eZFJ/66sAv6mvPfE//BTO0VGX&#10;wX8JppG/566tfhV/75jBP5GvlFVYHNOrya3EWYVPhaj6L/O5+m5X4C8B4GzrwnXl3nNr8I2VvW57&#10;N4m/4KBftJ68Gj0nV9J0OFui6ZpKPIv0km3tXm/if4xfGHxo2/xb8WPEV9uY/LJq8qp/3wjKv6Vg&#10;0V5lbG4yt8c2/Vv8tj9Ey3g3hTJ7fU8FTg+6gr/N2u/mzF1S1NxqDy3EDSuzfLJINxb8TWhp9o1t&#10;b+XLt3ZyqhelWGDZzj6U6uTrc+ijTjHZL7gwPSiiimaBRRRQAUUUUAFFG4etFABTHAB4Rfyp9FAn&#10;FPchNtAxybdf++aboXjP4g+Fr7f4Q8c69p0kbfL/AGfq08Sjn+6G2/pVikAOTkU+apGV1KxhWweF&#10;xFPlrU4yXZpNfcz1Pwv+27+0/wCFkSP/AIWT/a0ajmPXtPhuT9N20N+tej+Ff+CmPiiFli8cfCux&#10;uV6NNpN68LfXbJuH4Aivmaiu+jm2Y0fhqP56/mfF5p4Y8B5vd18BTTfWK5H98Wr/ADPtzwz/AMFB&#10;v2ffE+LXxTaato7McZv9OFxH+ceSB+Ar0LwvrHwP+Kyef8PPGuk38mM+XpOpL5g+sRO79K/OBwSM&#10;AVGIFEq3CptkU5WVDtZfcEcivUo8S4qP8SKl+D/X8j83zb6O/DeITll2JqUZdE7Tivk7P8T9LdQ+&#10;F11FMyWuqBSP+WdxEVYf5+lZV14K8TWmW+wecvrbtu/SviLwh+0v+0H4Et1svDvxW1b7PHjy7W+m&#10;F1GvtiXP869Q8I/8FH/ixpe2Lxn4K0fWIx96SEtayN7/AC7l/QV61HiLAVNJpx+V1+Gv4H5jmngL&#10;xzl95YWdOulsk3Fv5SSS9OZnvU0ctq3l3MTxMO0ilf50Ag9DXH+GP+CjXwN10JbeNfDWu6KzDDSS&#10;WaXkOfrGdwH/AAGu80P4z/sr+OI/O0T4neG2Zsbo5rz7JICfVZdlepRx2BxHwTi/K9n9zsz87zLh&#10;HjDJ7rGZfVjbqouUf/AkmvxKdXNA8OeIPF+tW/hvwpol1qOoXUmy2srG3aWSRvRVUEk12Xgr4RaT&#10;8UNfsfDfw/u/7QvNQuFitVsb1JlZmPB3AkAepzgDJPSvpvxTqnhb9gzwpJ8I/gS9pd/EC5tQPEnj&#10;C6sxI1ruGfJiH8Prg8DgnJ6YYzGypyjRoLnqS1SvZJLdt9Evx6GmR5LSxmHqY3MJujh6TSk+X3m3&#10;qoQTteTSfkt2eY6D/wAEz/jRFocfib4r+LfDPgmzk+6de1RQw9iFIUH2z9as2v8AwTe1XxUHt/hX&#10;+0l4A8TXwGVsbHVlMjH/AICW5/CvH/Gul/Efx9rc3iTxl44k1q+mbMl1f3EjufbLZwPYcDtWJ/wg&#10;Hiy1lWS1SHcrZRo7oKVPqOlYfVc4kuZ10n2UdPxd/wAjuefcB037OGAlKP8ANKq1J+ekeVPys7dz&#10;Y+Mf7Pfxh+AuqLpXxS8E3em+YxFvdYElvcf7ki5VuOcdRnkCuOr6Y+A37V/xD0qw/wCFQ/tM6BL4&#10;18C3+ILyPUJhcXVkp48yNydxC9QM5GPlIrjf2tP2T9S+Bfje3uvApk1jwjrlv9r8PapGwbMZ58tj&#10;3ZQRz3BBq8PjMRTxCw+KilJ6xavaVt7X2dt0/VGeZZPlVfLpZnk1RypRaU4Sa56beivbeLeikra6&#10;NI8ZpNq+lX/+EX8TA86Dc/8AfIpG8MeJQeNDuv8Av3/9evVPj/aU+6+8pUVeXwv4nPTQrg/8BH+N&#10;OXwl4pb/AJgUw/3io/rQHtqf8y+8z6K008EeK5OmmBP+uk6j+tTx/DzxM/8ArDbR/wDbbP8AIUE+&#10;3o/zL7zFzRXRw/DHUn/1urW6/wDXONj/ADxVq3+F0A/4+dTnfH9yELRaRP1mn3bOSppdVGWYV1ep&#10;ab8LvCymTxL4n0+0C/e/tLV4oT+RYVyniH9qD9krwDu8/wCIuk3dxH/y76PbSXsv0+RSv/j1ZVK+&#10;HpfHNL1aR6eCyvOszko4PCVKjf8ALBv8kTWthqF+2yxsJpf+ucZI/OtW08AeIrjBnSO3X/ppIC35&#10;CvJfFP8AwUt8DWqtB4F+Gurahj/VzapcJaxn/gK7n/PFeW+Lf+Cg/wAfvEGYvD/9k6DGen2Oz82Q&#10;D/elz+gFebWzzLaO0+b0X6uyPvcr8HfETNrN4eNCL61JJfgryXo0fYNh8LoyjTX+oySKnL+TGFVf&#10;qx6Vzvin4zfsx/CeRofEfj/RRdRj5raG4+23H/fMe7H6V8I+Nfi/8V/iNn/hOfiPrGpRt0t5r5lh&#10;HsI1IXH4VzcFvHCNlvAsa5ztRQBmvKr8Tf8APmHzb/Rf5n6Xk/0c+a0s3xzfeNJWX/gUt/8AwFH2&#10;h4m/4KQ/CbTGeDwj4L1rVNoxHJIEtY3P0JJH5V5z4o/4KS/FvUCy+DvBWhaSv8Mt0r3kg/BiE/Sv&#10;nlQQ2dtOryq2eZlV+3b0SX47/ifpeV+C/h7ldn9V9o11qNyv6q6j+B33in9rH9pPxmrRax8YNVhi&#10;f71vpOyzj+mIVU/rXCalq2sa05l1zWb6/kPVr+8knJ/77Y0yivOqYjEVXecm/Vt/mz9BwOQ5Llke&#10;XCYanTXaMVH8kfS3/BGTxlo/w3/4KcfCXxFqpjhhm1y407cVCgPeWVxaJ/4/OtecfttfDzVfhZ+1&#10;98SPAutWrR3Fn4y1DcHXGVeZnU/Qhgfxrz7wz4j1fwf4j0/xb4fvGt77TLyK6s5kOCkkbhlb8CBX&#10;6Dft7fBzTf8AgpT+zvpH/BT39mewW+8SadpsWmfGbwjYruubW5gQKL1Y15I24zxyhVh91q4KkvZ4&#10;hTezVvnfT7z1VH3bJH510hGTsRfmPTjrSswRir8EHB46Gmi4kglS6g/1kMiumRxuU5H8q6RSbjG6&#10;DO7lPw96+qv+CIvw0vPG/wDwUs+H9/p8LFNDvJ9WvZD9yGKGByWJ7dR+dfNfiPw/cQeLTpOj2Utx&#10;9uMc+mxwxlmlSYBkCgDJPzY47iv0K8CeC7f/AII9fsH698UPibJHa/HT42aO2leF/D7MPtGhaO4B&#10;kmkHVHOQWPZvLQchqwxfuxdPq9ETh61PE041Y7NJr7j4d/ay8b2PxN/ao+JXxI0h91r4g8faxqVq&#10;396Oe9mlU/kwrg6Gd5G8yRizNyxPc0VtGPLFIsKKKKYDGiQ5/dr+XWmJEkEnmwJ5bj7rx/Kw+hFT&#10;UU+aRMqdOW6X3I6Lwp8a/jN4GZW8H/FjxFYqv/LNdUkkjP8AwCQsv6V6b4V/4KHftC6Fti8RjQ9e&#10;hXj/AEvTRBIfffCVyfqK8Qorpo47GYf4JtfPT7np+B81mnBXCecp/XMFTnfryJP/AMCSUl959eeF&#10;/wDgpb4Mu0ji8a/DTU7FmbEsmn3KXCD3w2049q9G8LftEfst/FeWO00/x7pNvezcR2uqN/Z87H0G&#10;/aG/Amvz8YEjiqGsWD3yrE1usiYO5WAOfzr1qPEeOpfGlL5Wf3r/ACPzLNvADgzHXlgpVMPLpyy5&#10;o/NSu2vK6P08vvhdGI1n0zUnWOQZjMy7lceoYdR71kX3gjxLZglLMXC/3rdtx/LrX58/D74sfG34&#10;WYT4efELWNLhH/LnHfbrc+3lPlf0Fe1/Dz/gor8atBRbf4h+HdJ8QRjA86NTazEe5QFT/wB817GH&#10;4jwVTSpFw/Ffhqfk+ceAfGOX3lgK0MRFbJ+5J/J3X/kx9DPuhbyZ0aN+m112n8jRXO+Dv2/P2dPH&#10;CJp/jZNQ8PTSY3f2xY+fbj/ttFu2j6gV6Noc/wAGfHkXm+CvGOk6hu6f2Xq0bt/3xu3D8RXsUcVh&#10;cR/Dmn89fu3PyvNOHeJcjm4ZhgqlO32uVuL9JLR/Js5uiupufhcyHNnqrL/szRf1FZ9z8P8AxLA3&#10;7lbeYf7E4X9Gro5ZHiLEUe5jUVdl8M+Jrb/W6Hcf8BUN/LNQvpeqx8y6ZdD/ALd2/wAKDWNSnLZo&#10;gpsn3G+g/nUrW1yv3rOZfrC3+FMeKcqwFvJ/37Pr9KA5lzI/P+io4ru2uButrmKT/dkDfyNPPmKM&#10;slfk5/psLRTd5PQUbm9qAHUUA5GaKACiiigApGXdS0UANMQPB/Ws3xFaQx+H9QeOJFb7DL8yjB+6&#10;eK1Kx/F17LFo99bpHjdZyZZu/wAp6VMm+Ri5Yy3Vz3P/AIJRTXFt8P8AxlcW8rRyR+ILNo5EbBVh&#10;btg19Su8ksrSzPudmyzMeSSea+WP+CVZx8OfGh2/8x+z/wDSZq+udb8LXWh6Rp2sy6jazLqCkrHC&#10;2WjwAef89a/QuHv+RTS9H+Z/B3izKMfEPGp7uUbf+ARZ8j/8FTz/AMW+8I7v+g1P/wCiRVf4M/t2&#10;/HXwJ8K/Dfg3S7fw9PY6Totva2a3WlMZBGi4G5lkGT74qx/wVOJPw98JE/8AQan/APRIrxPwb/yK&#10;em/9eMf8q+XzTFYjC51UlTk4vlW3oj+hPDHh3JeIvDnDUsyoRqxjKbSkr2fM1ddnbTQ+loP+Ckvx&#10;nQYuvAXhef6CePP5OauQ/wDBTH4kJgT/AAd8Oyf7uqXK/wDspr5vorKOcZkv+Xj+5H1FTwj8O6nx&#10;ZfH5OS/KSPpiP/gpx4zxiX4H6L/wHXJx/wC06lH/AAU78UbcH4GaVn/sPTf/ABqvmKk2/wC0ar+3&#10;M0/5+/gv8jm/4g34bv8A5gV/4HU/+TPp2T/gpz4qYjy/gbpI/wB7Xpv/AI1UM3/BTbx83EHwV0Ff&#10;QtrVw3/sgr5pHHc0Uv7azT/n7+CHHwb8N46/UI/+B1P/AJI+iLn/AIKV/FyUYtfhp4Zh92nuJP6i&#10;s2+/4KK/tC3K4s9P8MWv+7pLuf8Ax6SvCaKiWb5lLeo/wX5I7qPhX4f0dY5fT+ab/Ns9a1L9uf8A&#10;ad1EbU8c2tp/156VEuP++g1c3rP7S37QuuhhqPxj1z5uot7ryR/44BXE0VhLHYyp8VST+b/zPZw3&#10;BfCODd6GApJ91CN/vtctat4h8TeIJPN1/wAT6lfN/eur6R8/maz0tI4zmOKNT6qtTUVzSlKTu2fQ&#10;0sLh6EeWnCMfJKy/Abtf+9Uc8v2eFpmBbbU1IV3Hk/hSNjMsZJ7y9Epc4XlsdB7VqU1YUQYRQvsv&#10;enUAFFFBOBk0AFFN8z2oDO3AGTQA6imySrCP3zqvu7Bf51RufFHh20H+la9Zp/28CjmSA0KKxX+I&#10;Pg6L73iC3/4CSahl+J/gmIf8hnd/uwsf6VPtKfdfeB0FFc0fiz4NHC3Uzf7tuaYfi74RHQ3R/wC2&#10;H/16n2lPuB1GRnFR3F5DbJvlP0Xua5n/AIW/4Tc8C8/8B/8A69Z8nxL8OzSmaRrjcfWHp+tHtqfc&#10;fKzrP7ZU8NaH/vqrFpcR3KeYg+oPauMX4i+GT1mmH/bE1d0r4j+EYC4n1No9zfKDC3+FTGpFvdBy&#10;s6yisVPiL4LkHGvwr/vgj+lTw+MfC1ycQeIbNif4TMAf1rTmj0aEadFRw3lrON0F1FJ/1zkU/wBa&#10;e3mL96Mj61QC1RTVYjMUkXaucbs1c3n0qtPpcFw5kBaMnrt70agWVcN0p1MhhEMaxhidoxzT6ACi&#10;iigBvlnPJpslukgxJGrf73NSUUA0paM+6P8AgiVp2k/Cg/GT9tvV7NZv+FT/AA9nm0WGTPlHUbgM&#10;sIYdOcYz15NfJN/+1H+0C/iC98T6h8bfED32o3cl1dSS6gz+ZK7FmbByOpPbFfXH/BMyJ/F//BOb&#10;9rz4YaOu7VLjwnpeqxxr9/7PayyvKR7Ada/P/U8/bWBHAUYrGjUqQrTkm09Fo7aWT6HHi8ty/HUV&#10;SxFGM472cU1f0tY9k0b9uD9pa0XbD8Umugv8N5p8Mn5/KD+tdBp//BQz9o61Xbcv4duh/wBNtFwT&#10;/wB8yCvnmyhkmuQI227cFmHYVrJ0r06eZZhHao/vZ8ziPD3gfFfxMvpfKEV+SR9DW3/BSb4zxf8A&#10;H34D8L3H+6txH/JzX2p+zt+2h4w/ai/4Jf8AxY1fUvh9pMniT4NTW+r6PYLqExjlsHYefl8FkxH5&#10;5AGQSF6dvynr72/4JXE+CP8Agnv+2F8UddG3S7z4croUMknCm7niuIY15777mPHuRWWMzTHSpxcp&#10;tuMk1tve3btcxwvhrwNhVUjSwUYqpFxkk5JSTs2mk7bq6a1T2PJF/wCCnPi4bTJ8D9H99uvT/wDx&#10;unn/AIKeeKO/wO0v/wAH03/xqvmE80m3/aNd39t5ov8Al5+CPHfgz4bP/mBX/gdT/wCTPpmT/gpv&#10;4yP+p+B+i5/6aa7cf/G6q3H/AAUw+J7j/RfhH4ci921K5f8AoK+cRxRUyzrMn/y8f3L/ACNIeD/h&#10;vT2wEfnKb/OTPf7r/gpB8dJv+PLwn4Wtf+3WaXH/AH1IKyL79v39pW93eVrGh2mf+fXRVBH4szV4&#10;vRWcs0zCW9SX32/I9Kh4ZcBYf4Mvp/OKf53PSNW/bA/aY1o4uPizexr/AHbWCKLH/fK5/WuT1r4q&#10;/FbxIGXX/iVrl4rfeWbVJdv5A4rDpvmgNsJXd/dzXPLFYqp8VRv1bPewnDHDeB1w+Dpw9IRX42TG&#10;zW/2l/Nuz5zdd0xLN+ZzSrEUXaAPwpytmlrnu+p7UYwhpFJDQwHBFUb7UmVjb27fN/E3p7Vcmz5b&#10;bDztPasUAFcBqmUrFE0d3dRNuEjN/stzmrlvrELtsnXY3T2NZ9BGeCKmMrAbatnnFLWfpd4yn7LI&#10;244+Q/0q95ntWi1AdRTfM9qd82zeF/OgAIyMGvUP2Sv2w/jl+xT8Sl+J3wT8Ri1mkURappd0pks9&#10;Shz/AKqePIDrycdGGeCMmvJrjV9Lsxm81O2j/wB+4Uf1qlN438Ix/I/iO1/4DJnFTL2claQH6Pal&#10;8Uv+CMH7fC/8JH8aPDniL9n34hXXOoX3hq3F1o15N3kChCFBOSQyREdN7dazR/wTP/4Jb6e/9t6j&#10;/wAFk/D1xpo5Nja+EUF2V9M/bG5/7Z/hX51yfEXwRE3z65G3+7Gx/pUL/FLwUpyuoyt/uwNXL7OM&#10;fhqNL1T/ADK+R+pOoftU/wDBND9gz4dab8QP2KPhXffFzx1p87aHp/j7x5CY7fSpFRpUlEOxS5+Y&#10;hNqJkD/WcYPwT8efj38Wf2mfiZqHxe+M/jC41nXNSb97cTt8saAnbFGvRI1ycKAAPqSaP2bPE3h3&#10;4t+F/H3we0+WaS6n0FNZ0uF4cFrm1k5KerbWx9GryZfi/wCEwu0x3gI4Km36H0612VKNGlThW5r8&#10;y3bu7p6r7rHz+UY72mNxWBkkpUZKySteM0pJ/feL9DqqK5b/AIW/4R9Lv/wH/wDr09Pi54PbrLcL&#10;/vW5rP21Pue8dNRXOx/FTwU5w2psv+9C1WE+IngyU/Lr8I/3lYf0qvaU+6+8DapvmKW2gj86zV8X&#10;eGJ42kttftX77RMMmq0Vzvk8+2nVmPOY2B/lRzRA3aKq2eofaB5bptk7r6+9WA5JqgHUEA9RRRQA&#10;AY4AooooAYYjnIxSJD5cgnh/dyL/AMtI2KsPxHNSUE4GaLtbEyjGeklc6zwt8fPjj4LCjw38Vdag&#10;VQAsMl4ZYx/wGTcK77QP+CgP7R2jqseoX+i6oo+99v0kBm/4FGy/yrxQsBShgeldVPHYyjpCpJfN&#10;nzOY8E8I5tJvFYGlJvryRv8Aekn+J9MaR/wU48YQfJ4h+C+kzcf6yx1mWIn8HRgPzrbtP+Cnnh7I&#10;Go/BHVF9Tb69E384xXyWVJ70gTjk12xzzNI/b+9L/I+TxHgt4b4iV3grf4Z1F+Clb8D7Ig/4KafC&#10;uXAuvhZ4oiPfbdWz/wDswqYf8FKfg042jwD4q/75t/8A4uvjHy/eiP76/wC9/Q1quIcy6yX3I82X&#10;gP4duV1RkvScv1bPCERY23xfI395PlP6Vds/EXiGw/489evI/Zbhj/M1Tor4vmktj9qOgtvid41t&#10;vlfVlmHfz4VY/nWlZ/GfVoxi80W2l9THIV/xrjaDz1rSNapHqB6JY/GjR3wl/o9xD/tRsHH9KtH4&#10;g+GNWuFW31lYh0VbjMefzrzGgjPBFafWKnUnlPdIJ4riITW08cqY+9G4ZfzBp27pxXhdvNNZv5tp&#10;PJE396Jyv8q1LHx74xsD+516aQf3Z/n/AJ1tHFR6oOU9iBOeRRXm+n/GXXIONR0q3n9WRih/qK2r&#10;D4yeG7k7b+yvLUnvsEi/+O8/pWka9OXUOU66s7xTAk3h3UN6/ds5CvsdpqvaePfB1422HxLb7j/C&#10;+V/9CAqXXby1ufDeoG2vIZP9Bl5jkDfwH0rRyjKLsyT27/glV/yTrxp/2MFn/wCkzV9UWX2G2u1u&#10;Lqx+0RKf3kO8rv8AbI6V8rf8Eqefhz40z/0MFn/6TNX1OQMc1+hcPf8AIppej/M/g/xY18QccvOP&#10;/pET5Z/4Kmn/AIt94TwP+Y3Pj2/ddK8R8HHb4U0wf9OMf8q9u/4KngD4e+EcL/zGp/8A0UK8S8H/&#10;APIpab/14x/yr5HO/wDkcT9F+SP6a8Fv+Tf4f1n/AOlMtz6lBbnazbm/upzT4blLhPMhbK9Poayp&#10;ubiQ/wC1U2mRXBmMq/LGOG/2vavL5veP1Y1KKKKoAooooAKKKKACiiigAopu5xyaq3etaRYKWvtY&#10;tocdfMmA/Si4Fyiudvfih4Kslyurtc/7NrCzH+QH61h3/wAa/wCHSdBb/ZkupP6L/jWcq1KO7Hys&#10;7wswNJJMkMXnTyLGn9+Rgq/meK8o1L4m+MdQBC6gtup/ht49p/Pk1i3l7fak3majfTXDes0hb+dY&#10;yxUVsh8p6tqPxI8HaYWjk1lJpF/5Z2qmTH4jj9axb741Wits07Q5ZB/emkC/oM15+BjgCisZYmo9&#10;tA5TqL34veKrk7bOK1tl9ot5/X/Csm98Z+LtQGLrxHdbT/BHJ5a/+O4rNp0UE9zKIbaJnbaTtX0A&#10;yT+AGaz9pUl1Y9FqxsrSXDbrmV5T6yOW/nSBFUYVaWisxhRRRmgAoqaz03UL6NpLS0kkVPvMvb/G&#10;oWV42KSIysv3lYYIoADknNFFFABRk5zmiigApCqnqtLRQAkaLGd8a7T/AHl4NXbLxH4h03H2DXry&#10;LH8IuGI/I5FU6KOZrYDorP4r+MrUDzrmG4Uf89oRk/iuK1rP40ygj+0PD4/2mhm/oRXD0VrGtUjs&#10;xcqPUrD4seELwhbi6ktWP/PxEcD8RkVvWWpWOpRCbTr2G4U/xW8gb+Rrw+iMmB/Ot3aNx0aNip/S&#10;tY4qX2kLlPdiSOrfpTgcjIrx2w8e+MNNbMWtzSL/AM85sOP1rd0/40anEMaro8Mw7tBIUb8jkVtH&#10;FU3voHKei0HniuX0/wCLvhC8A+1SXFo3pPDuX/vpc1rWXivw5qPFjr1rJ7ecFP5HFbRqQlsyT6n/&#10;AOCUn7Wnhn9kf9qyx1f4lBX8E+KrGTQPGcMylo/sVx8pkcd1RsMf9ndWL/wUy/YK8SfsTfH268NW&#10;ayXvgvWpGvvAfiJCJIb7T3O5E8xflaRAQpweeGAw1eAbvMjDIyt9OQa+yv2SP+CmngrSfg5F+xz+&#10;3t8LJviN8KVYJpM8Lj+1fDnYPauxG5VHRNykDgHA21hUhKEvaQV+6/VeZXkz4zs7ZLeLYh+p9as2&#10;VrLfX0djEfmmkCJn+8a+/r7/AIJMfsd/tFv/AMJN+wt/wUd8Fy21188fhj4gO9leWmf4HYL5nHTm&#10;Ht941FZ/8EKb/wCHl3Hr/wC0T/wUC+CvhXSLeRZZbzTdclvJNqnPCzR24zx/eP4044qjdXfys7/k&#10;TUU1Tdu2nr0PhXwT4L8ZfEjxdp/gHwH4cvNW1rVryO003TLGEyTXEznCoqjvn8B1OBX3d/wUEl0D&#10;9gb9hjwn/wAEyfDut2914016+h8T/FyexlDLFJw0FkWHUKwRuf8Ankp74rc8b/tYfsLf8EuzfaD+&#10;wH4TuPHnxO1rT/tP/C1vElvmz0+C5BYGyQgF+CRwoUYwWfkV+e/jnxz4v+JvjLUviB4/8R3Wra1q&#10;921zqWpXspeSeVjksxP6DoBwMAUSjUq1NVZJ9dG33t0M6FanXoqpFpppbNNfJq6Ov/ZL+F/hn42f&#10;tNeBPhH4ykul0nxH4ntNP1BrOURzCKSQK2xiCA2DwcH6V+lOuf8ABLv/AIJCWH7Wr/sNTeMvipp/&#10;j6fT47mxluNQt3s5PMh81VVxDksF6qwUHHWvz5/4J28/t1/CUY/5nzT/AP0cK/UD9un9tL/gm1+x&#10;X/wUTv8A4s/Fj4H/ABF1/wCLumaDafZdR0v7K2lKr2wEW3zLpGV9nDN5Zxk4BrnxUqntlGF9une5&#10;vH4T8z/jD/wT8+PvhL9rPxx+y18HfAWvePLzwbqBSS48P6RJOTauiywyyBARGWjkTOTjdkDOKk/Z&#10;r/YO+MXxN/bJ8MfsrfFv4W+MfDk+oX0Z16NvD8y3On2GcPeFWTAiBKjzD8gLDnmv0A+Ff7W/xH8W&#10;/wDBKv8AaW/4KE+Bj/wivjbxR8SC9vd2O15bK2R9MtoIw7L85SCVl3Ecklsc16h8QviT4+uviN+w&#10;x8eIvFP2fxH44tY9G8XXkcaiXVbO4tbO4ljbj7hlTccYwWGOtZ/Wq3K00uq87pXY+VH5d/tvfsHe&#10;N/2dP2y779lr4U+DvFniJplhm8Lq2hyvdatC68ywoi/vUDrIu5MgGNgTwa8x+Mv7Mf7R37PC2j/H&#10;L4JeJvCkd/8A8eVxrmjTW8U7DqqOy7SwHJXOQCDjBFftl+z3qmoeOf8AgsN8fvEfjHXPNm8EfD+w&#10;0nwzdXEasNLs5n8+QJgf89Nzc8ncwzg4rwv9vf4+fs/eKv8AgmN4s+EGr/tlWPxg8XWviP7ZpOrP&#10;pbQzRn7SCIQQu3Mal1zkfKcHoKqnjKl4xavtffqHKj849P8A2Av26NUuZ7K1/Y7+JqzW1t580M/g&#10;e+iYR8/MA8Q3ZwcYzntmvaP2Ef8Agk/d/ta/szfFT45+MLXxlpmseEVuI/CenWGiuy6tcxQuzQpu&#10;XdI6yqIyqZIY4IzxX60/F/8AaG+Kfhj/AIKh/B39njQfELQeFfEXgvWL3WtNEKkXU0UZaJixG4bS&#10;nGD3Oa8e/Z4+K/xD8MeD/wBtKy8P+JprSLwf4m1W88MxxRoBYTyWskzyJ8vJMnzHOeayljK1SGiS&#10;2a++wRij8zfHX7NfwD8L/wDBOfw/8c7fwV8UrX4kXOsfZdYvtW8NXcPh/AuJY2SO4e2WIyAKBtEp&#10;O4MMZBA850z9hr9tDWvAi/E7Sf2WPH1x4fa2+0x6pF4Uumjkgxnzl+TLR453jK4yc4Br7++Keu63&#10;ef8ABBb4T+JDp8er6nN8RLS4FpcKCt/cHU7hhGwGM73OMDGd3FfaX7P/AIk+Oo/aI8IX/wC118fP&#10;DXhfxV4g8ESpoPwJ8GtJJb+VGxeS9neUszSorIh24jUrgM3U28ZKjF9dXv5dg5eY/KX9lD9g74If&#10;Gv8A4Jq/GH9rPxhc66vinwKsx0OOz1BEtTtiRh5kZjJblj0YV8RzaXdz6jHZ6fbSTSXUgSCGGMsz&#10;uTgKAOSScYA5Oa/X7whqOgeHv+CeP7f1h4bsStnoPxM8VWkVqI9iqsNy6hF/2QAB0r81/wDgkv4q&#10;/wCFmf8ABSv4N+GNd0W1+wSeNLeaSE5fc0YZ1GTxjKjPHNXTxMffbfXT7kLl2I9Y/YE/bm0FoU1P&#10;9j/4lK01g17GI/BN9Ji3UgNI2yI7VXcud2MbhnqK5/wf+y9+0x8QtA0/xb4C/Z58ca1pOral/Z+m&#10;6tpPhO8uLW5utxXyEljjKGQFWBXORtOcYNfuB8Ff2rPjb8T/APgpZ+1l+zt4u8WSTeDfBfgezfwz&#10;orQoEspDaKJXVgoYmQuWbJPRcYxz83/seftieN/2Ef8Ag3bh/aE+Gmhaffa9ZeOtTtdNXVIy8MMk&#10;2pyqZSoILELuwM9TWH16r/Kr6fiVyI/Mn4V/s4/tRfGTxHrmgfBb9mXx14tvfC97LZeIIdH8PyyL&#10;YXSMVaCVwNqyAg/ITuO08cVzf/CDftV6v8V7n4CeGv2YPF9x44s1drrwjB4ZvbjVIlQZZjaxx+YF&#10;AwS23GCDnBFfqpd/tKfF34D/APBA7wr+1D8FPEn/AAjHjLx/8XBqfiLU9LgjUzS3mq3LzqNwOFby&#10;1X/d4r6M8X6NpD/8F3/gd8RYrCOLVPEX7PuqPqs0a489o2bYxHcgSFc9cBR2qJY6tr03/AORH4Dj&#10;4V/tl6/4X8QeNtO+CPjptE8J3stn4q1bT/B919l0a4jCmSC7mERW2kQMpZZCpUMucZrS8IfsF/8A&#10;BQP4s2+l6l4V/ZN+K2rWuuaamo6Pf/8ACH6h9mv7R0V0uIZWjEckbK6srqSGDAgkEV+svwXGP+CY&#10;P7f/AB0+Mnif8P3FjXq9n+078Y/gf8GP+Cb/AMM/ht4n/s/SvH2keF9N8VwLCr/brP8AsWzXySSC&#10;VGZC2VwchfSoliasv68rj5T8F/BP7LP7RvxH+LV18CPAnwH8V6r4109pRqHhez0Gdr608sgSGaHb&#10;uiCkgEuAASBnkV9seN/+COujeBv+CQum/tQa58MviFafHO48bHQ5vB00LcsdUktUjWyEHnGRolQj&#10;DHJOQMECv0++C+lWvgn/AIKRftofGTQorOPWNN8D6CLJ1iHmRMLO6mZz6q7RxZ9TEPSvnP4oftp/&#10;GL4s/wDBvp4D/a8+LniWbU/FOm/E/Tbi+1JYxHJcfYteZASEAGSkQBwO9Z+2nKSt5fkHKfkCv7HH&#10;7XjfEC6+EqfsqfEj/hKrLT1v7zwyPA9//aEFoelw9v5PmJEezlQp9aw7T4FfHDUfhVc/HbT/AINe&#10;KrjwPZ3QtbzxlD4duW0q3nLIgie7CeSr7pEXaWBy6jGSK/qK8FfDHwxH+3NeftzT3Ucdj4o+DOg6&#10;HbzcbHuJNRnkQg45ZlliXr0Hbv8AAn/BQTwtqn7DP/BM34f/ALMPg7wJbahqHiL9py+l03wjdQbo&#10;9as7PW7p7a3ZFIPlzCOx4GCVcdM1UcRzS27f8EOU/PL9j39ir9u/4cfEvwn+0XJ+yJ8RF8Iyny77&#10;Wf8AhFLryTp9yhjM33M+VlkffjbtUtnAzX0Jc/8ABDw+Lv2MPjZ+15HpvjSPxJ4e8WXkvgXwzpui&#10;tJDrGmfZrK4FzGoQvIgkuLqMtHlR9mbJyrY/WL9l26/aFl/atS9/bH/aY8N2fjbxB8NWls/2ffBK&#10;yPpukWiTQCS/kklLPJKGIj3ZVP3jhd4UEeIfEb9o34i6f/wRs+PHxL8B+NZrO40XVNQsvD15bqmb&#10;S2Y24MK5BGAZJRzn7xrvhiJVstlT092Sa9GrNfgfHYjD/U+N6OJjf9/SlTkktLwalFt33s5Jbn4Y&#10;fBz9hr9sv9oXwpceOfgd+y9468VaNbSPHJqmieGrie3Mi/ejV1XDuO6KSw9OlYPgb9mf9pH4neIN&#10;a8JfDT9n7xv4i1bw3n/hItM0PwneXdxpeGKn7THFGzQYKsPnA5UjtX9EVh4k+Gv7Mn7Gn7Jp1H9t&#10;K1+Deiaboug3N5p76Usq+Mh9igkuLR9o+VpS8jsygnfLnmsX9hP4kfBP4o/8Ff8A9or4mfAnV7LV&#10;NG1P4c+HZ7i9s7do457pWuFkJDqpLYVQTjnFcHtpXdkfYycYR5j+en4ofBv4k/BmfRbD4m+DNS0S&#10;61zQYNYsbbVLF7eR7WZnEbhXAJVgm4HoQa5evpr/AIK6ftZ+MP2vP23vFHi3xXY6fbR+HZjoGkw6&#10;fCUVbW2dtobJ5YFm54r5lrqlGUW1LdaO22hy4eqsRh41Yt2kk1dWdmtLrpoxNqngr+lLHmA7oZGj&#10;PrGxX+VFFSdBo6f4u8UaUc2OuXA4xtkbePp82a2bH4w+I7c4v7O1uPcKUb9OP0rlaK0jUqR2YHom&#10;n/GjR5iE1TS7i3P96PEi/wBDXRaR4t8Oa58ul61byP18tn2P/wB8tg14zSFFbqK2jiqi31J5T3dv&#10;MB+YY/CnDOOa8X07xZ4k0cKun61OirwsbSbl/I10Wl/GXV4MR6vpUNwv9+FvLb+oP6VtHFU3voHK&#10;ejVUutVitzsX529B0FYlh8U/CGpQN5l/JZyFT8l3GQM4/vLkU+1vLS8j32t1HLnq0bg1p7SPRkly&#10;a/u5Tkyso/ux1PYakwIgnbOfuuf5GqZGTgigkAc0czA2kJPWnVFZeZ9mTzfvbRuqWtACkg/1i/73&#10;9DS0kH+sX/e/oaAPCKKKK8c0CiiigAooooAKKKKACiiigAIBGCKFGz7jFc8HaxFFFAH2l/wStKr8&#10;OfHGW/5mC0/9J2r6y0bRItWs767bV7e1NlbiVY5jzOT/AAr78e9fKH/BKO5uLPwN4yvLVgskXiOz&#10;aNmUMMi3fqDwa+oXLO/mP95my351+scPf8iml6P8z+CfFqMpeIGNSdtY/wDpET5a/wCCph/4t54T&#10;Pzf8hqf/ANEivlTSfiv4g0jT4dMTTbOSO3jWONm3g4HrzX1b/wAFT/8Akn3hH/sNz/8AooV8WV8T&#10;xJOUM2m4vovyR/T3gr/yb/D+s/8A0pnWP8W7+V/Nm8M2e7vtndQasR/Gy9Vdh8L2/wBFuG/wri6K&#10;8P29Tufq/Kjuv+F3zY58Lr+F4f8A4mj/AIXe/wD0K3/k5/8AY1wtFH1it3DlR3X/AAu9/wDoVv8A&#10;yc/+xpr/ABsujwvhaL/gV0f8K4eij6xW7hyo7NvjXrGfk8O2Y/7eJD/SopPjP4kf/U6TYx/99t/U&#10;VyNFT7et3DlR0s/xa8aTH5Z7SMf9M7Xn9SapXPxC8a3XEniCZV/uxqq/yFY9FHtKkuoyxc6zq97z&#10;d6rcyf70zH+tViik5K596Wis7gFFFFABRRRQAUjZxxS0UAdB4/8ABMnhq30fxNp8Mn9jeJNP+16T&#10;MxzhlOyeDPdo5MjnkqVPetTwR4cOm/CDxd8Wb6Bljjlt/D+hyMOHvLkl52H/AFzt4/zmGa9V/Y40&#10;rwl+0H8PPEv7Ivju+W2mkkGu+D9SZAz6fcJhZyntgqzJ0ZC/cAg/bp8KeHvgV4J+Hf7L/hrVlvv7&#10;DivtY1TUI12i7uJ3EQlI/wBoRttz0UAV7Sy+McK8Yn7vLou0m0mreV+ZPsfmsuKZVM+jw5OLWI9o&#10;m3Z2dFLnU77O9lTavu2fOwzjbt9qKB7dqK8U/SgJx1q1o+ky6xd+Su5Y15mkHYen1NVScda3vBNw&#10;mLi2I+bKv+HSqiuaVgNu1ght4lt4IwiKo2+1Vda0W01eNmddkiqSkq9fx9RV2qes6nbabaSPLKvm&#10;bSI488kmuj3eXUDjxlePwooGe9FcoBRRRQAUUUUAFFFFABRRRQAUUUUAFFFFABSMisclaUnAyaku&#10;bK6tPIe6tyoubcT2/wDtxlmUN+aMPqKBcyi0n1C3vr6zObO9mj/65zMP61oW3jXxhaDEHiK5/wCB&#10;MG/nWWQR1FBOOtVzSXUZ0MPxT8aw8NfwSf8AXS1H9MVaj+MXidf9dp1hJ/wBl/ka5Siq9tLuB9De&#10;NPH+qeJf2TfBfxft9FtZLrRNVu/DWrReY3yRhzLbsD15DHr6ivL0+Nd6D+88MQf8Bum/wr079j3w&#10;6vxj+B3xW/Z+LA3lzp8OtaDGwzm8hBCj2yVRf+BV88RSB4w7IyHurdVPofcGvSx1St7OlWT+NJP1&#10;Wj/BJ/M+P4YxEaeLxuWS+KjVckv7lT318k3JL0Pe/wBln9sbSPgT+0d4J+MnibwNcXen+GfElrqN&#10;5bWF2pmljikDFU3gLuIHGSBXoX/BTj/gpH4F/be/az1X4/fDv4a6tpml6hpdjax2euXEQuA8EIRi&#10;REXXBIyMN09K+Q3YBclse/pV+28MeIrrWLPw5ZaHdXGoaisJsdPt4GknmMv+qVUA3FmyCq4yQy46&#10;ivN9pUcvaX1Wh9deOkerP0G/4Jw/8Fdf2avhF+zl44/Ys/bW+C+vaz8PvGd4t2tx4ZuVaaCXCFgy&#10;s8bAboYmV0bKsoypGSOj/ak/4LsfCbxd+078CfEn7PnwL1S0+GvwLvLc6bp2s3Kx3t7EpiSQIFZ1&#10;TEMKKhdiSw3N6V8J/F79jX9rD4AeGIPGnxt/Zz8ZeFdIuJFji1PXPD89vB5hGQhd1AViOikgnB9K&#10;n+Gf7Ef7YPxk8Et8SPhR+zL448Q6CN+3VtJ8N3E0Emz72xlTD4wc7c8jHWsPdcudv/Lt+RR+i7f8&#10;HB/7NXhP/gpFcftV/DX9nrxVF4H8Y+AY9D+Ium6g1umoXN6s7ut3CiTPEwWNYY9pdNw39Ccni/26&#10;v+Cwf7GupfsZ3H7F/wDwT1+Bev6Lp+ua82qa9rHiyND5ZeXzXSMebI7uzBRklVVVAGa/PnwJ8Afj&#10;v8Uv7Y/4Vl8FPF3iL/hHSo8Qf2F4burz+zC2/b9o8qNvJz5cmN+M+W39047bTv2E/wBqLR/ih4E8&#10;AfFT9n3xx4dXx3rVtZ6S954ZuEkuUd13mJWT52WMlyvUAZOBzS5Y8y128+wH398Tv+Dg74C+N/8A&#10;got8Mf2wtJ+DnjSDw14J8K6lpeqaLMtn9suZrlGVHjIl27V3c5YdOKxf2Vf+C7P7OPwv+Kn7RF18&#10;cfgh4w1rwX8Z9aa+02x01rZrq2jeJ4pLedXmjXaVYfMjkg54PGPC/wDgr/8A8En0/wCCc3xg8G/D&#10;/wCF2q+KfF2neLLHFnqV5om3zr/zdgtITECskhBU7Bl/mHHIr59+J/7EX7YfwV8Gf8LF+LX7MXjr&#10;w7oPyeZq2r+GbmG3h3kBfMdkxHksAN+Mk468VPLTnFf59ncfvH1f45/4K/fB6b/gnV4E/Y7+Hfwo&#10;8SQa94F+IVv4hsb7UpIDYvDb6lLdxQkiRpM7WRSSuMg8nv8AVus/8HEP/BNKb49eF/2xJP2UPiBq&#10;HxMt/CZ8P6jqBuLeNdNsi7StFEpn2SkyO2H2qdpOSD8o/J/wL+xV+2D8TrHS9W+H/wCy18QdWsdc&#10;hMuj6hZeD7xra9jAyXim8vy3UDuGIq5pf7Bn7bGtXOvWWk/sn/EK4m8LzeT4ghh8J3bPYSeWJNkg&#10;2ZDGNlcDqVZWHBBI6dP+n3H7x9dRf8FjfgJYfs1ftUfA2w+F/jBrr49+Mta1vQbyb7L5enLfyGTZ&#10;cYlzlWZh8gYYxzXyb/wT28Z+Pvh3+3B8LPGfwv0KPVNfsfGtg+m6XNqCWqXknmgeSZXwsYYEruY4&#10;+bmvTf2Z/wBk79ln4m/8E/8A4pftA/EZPio3jzwqJj4Ybw1oU02gArErL9tnWzkSPknO6aPA9Ote&#10;T+CP2If23vFF7pdz4H/ZV+JU0moWZ1LRbq28IXyLc26eW32iCQxgMo8yP51JAMiYPzDNR5FdIXvH&#10;9I/h63+Hfh74ifGj48a1+yR4i+G+va58O4bvxt438TX1sba/8q3kjitoTDPKjNGiEyMuwZ8vO4t8&#10;v4bar/wUz+Fcv/BH5v8Agm9H4E15vEyeMZtWHiAeR/Z7RNeyThR8/mFtrAfdxmvItS+Mn/BS79oD&#10;Vpv2UdY+Kfxn8YXqyNaXHw9uta1S9dGi4aN7NmbbsxghlAXHNcf8Q/2Nv2tPhP4n0fwV8R/2bfHG&#10;j6t4gnEGg6fd+GbkS6lMTjyoFCfvpCf4Ey3TjkVnTpxjuxyPtz9hX/grD+xXp/7CVr+wD/wUP+C3&#10;ijXvDugeIF1Xw7qXheReqTeekcg82J0KuXGQSGViGx329f8A+C/PgbX/APgrN4T/AG1B8INYt/hz&#10;4S8IzeFbHQVliOoLZy+YXugoYRiXzHB2biNiBd2fmGd+1F/wRP8Agl+yJ+3/APCf4B+N/EPxQ8Sf&#10;DPxxY3kmta/4b8MtLfLcRW9w621qIIJ1kkBjidlCMwjLNgD5h8f/ABv/AGU9R1D9s7xl+zj+x98N&#10;vH3ii10rWZotD0rUPD87a19lTb89zAII2jILDcWjQDIyBmhRoyk2HvH35+0D/wAFxv8AgnpP+zT8&#10;bP2av2Yf2XfGmhj4qTXmoT65cy2/l3eqXQTzrmWNp2aNP3aBVUngfdXpXmHir/gs/wDA/wAQaP8A&#10;scabb/CnxZG37N66OPFDSG2xqn2OxtrZ/sv7z+JoWI8zbwRmvh74mfsyftFfBrxtp/w2+KvwM8We&#10;H9e1iRI9H0nVNBnin1B3ZVVYFK5mJZ1XCbjuYL14roT+wN+3Eulaprdz+yB8S7e10WDztWkuvBN9&#10;F9lj2lt7B4gcbQWJxwAT0qvZ0w94/QD4L/8ABfb9n7wr/wAFE/iz+0H40+DPieT4b/Fzwvp+l6jp&#10;/wDo7X9nJaI6q5jEmySNllmUgOGAZSM4Iriv27v+CuP7DPxb/wCCddx/wT6/ZC/Zy8XeDdIstet7&#10;rRZNUngkt1hjuzO7MfOeTe5LHBzgnG49a/NmvWPhf+xN+2l8UfCkPxT+EX7LvjrX9GVvMt9V07wn&#10;cXFtcbeu0hCJl7ELnuOtP2dOMk2TKUuV2Pu/W/8Ag4R8Kz/sBfC39mrSPhx4o/4TjwLeeGX1jXp5&#10;oBZ38OlXEUhCssnmbpFhT7y8knOM1if8Fa/+Cv8Aon7WfxG/Z5/aL+DPw41XSdJ8F6xNr1np3iNo&#10;t099a38TYPkuy7T5K85BO6vjO3/ZU8b/ABj8Ea98Vv2efhv4hvP+ESUn4heD4tNnmuPDjDdulRgp&#10;aS1Oxzh/3kQVlbIXNd946/Y3/af8Qfs/fCX4faT+z14xuPFz3erSL4bi8O3BvhazSLNHO0OzekZX&#10;ncwAGecV208BTjGbf2Y3TT0eqX5M+bxGfR9vho07rnqOnJSVmnyTkk16pWeqfRtH6KXv/BxN/wAE&#10;0NG/aOsf2wtA/ZO+Il58QNW8J/8ACP8AiLUpby3T7BYhhMIYYzOY5WM0ceXwh2LnOcocf9g79uX9&#10;nf4p/wDBPL4vfs7+NvhTrutaL4k8Ta9/Zdm0kXnKsyia2S4xKoVgfLIKE8qfx/JX4x/s+fHP9nnx&#10;BB4W+O3wj8ReEdQuofOtbXxBpMtq08ecbk3qN4zxlc4PFfYn/BNL9mH9sHwBY+Jdf8V/s3eOtN8K&#10;6zpdvqen6xfeG7mKDzImKmTLIPlaNgQ2MELnOOa1yfD4OtilRrP3Zab21Wq19bL5nl+IWJzbLeHZ&#10;5ll1vbUGpJWvdP3ZK3pJv5Ht37Nv/BbD9gTxH+zT8H/hp+3r+zv4u1Txd8A7i1k8G33h9Y5LeaWx&#10;URWjMrXEZEqxxRK6ybkMke/IyVXvP+CfX/BVrSPid+278ef21PE/wk1DS/C/ibRNN0Pw3Y2bxGS2&#10;jtRK+ZmJVS2197bchS2MkDcfz8+N/wDwT5/aV+JH7TOv6T+zP8BPEnijT9Ymi1OCbRdIlktbJ7lv&#10;3kcsirsiCyiQ/MQdvIHFem/tb2sn7D37Kdv+zNa2dxp/ibVLc6XceZbtb3AJw19dMpAZS2di57SD&#10;tXXhMow1PE1vrL92mnpe13fRLrq9bnj55xljMXk+XRyeP77GuNm1dQi0nNtbXirqz8+x8Y/EnxQn&#10;jf4l+JPGsWdur69eXibmydskzsP0IrFpFQoAiptXoAO1PjgnlVmigdgv3tqk4ryZe9K/c/TaMPZ0&#10;1BdFb7htFFFSWFFFFABRRRQAUUUUAFCNJEd8LsreqNiiigC/beK/ElltEOsTbf7sh3fzrRtviX4g&#10;hZftFtazgH+JCufyNc/RVKpOOzA7i3+Nk+M3nhdP+3e6P9RVyL41aIw/e6HeR/7siNXndFafWKvc&#10;XKj0pPjH4WYYe2vl/wC2AP8A7NT4/jB4QDrlL7/wFHp/vV5lSp96q+tVA5UJRRRXOMKKKKACijcM&#10;ZooAKKKKACiipLS0ub6dba0j3SN0GcUAR0U6aGa3lMFzE0br1VqbQB9pf8ErG/4t542OP+ZgtP8A&#10;0navqRmBGBXy3/wSpMQ+H/jRrhW2/wDCR2ZZQeo+ztxX2N4+1XwPqYsR4N05oWjB+0MbfywVwMDr&#10;8xznmv1jh3/kT0vR/mfwP4tTcfETGqz1lHXovcjufHP/AAVP/wCRA8I/9hqf/wBFCvi2vtL/AIKn&#10;/wDIgeEf+w1P/wCihXxbXw/Ev/I2n6L9D+oPBb/k3+H9Z/8ApTCiiivnz9YCiiigAooooAKKKKAC&#10;iiigAooooAKKKKACnQxS3Ey29vE0kjHCoi5JPoB3ptJ+8Qh0kZWUgqytgrjuD2NAe90FBBOBRXq2&#10;h/DhP2lPA114l8Awxr8QPDtuX8R+H41CLr9moG2/th0+0qPlmj4DkBxyxz5QJFflUIwxB3Aggg4I&#10;IPII7g9K2rUZ0YxlvGWz79/RrqjzcBmdDHTnSXu1KbtKL3V9n5prZ7P1ujo/hD8Qrz4T/FPw/wDE&#10;iydlbR9SjmmC/wAcJ+SVMdwY2YfXFe1f8FL/AAZe2fxa0b4xW2o/atD8WaHDDp85YbYZLdc+Vn+6&#10;ySrIPq3pXz5omhav4r1uz8L+HbBrvUNSuktrO2XrJI5wB+fU9hk9Aa/Q/UtO+FH7PH7Nfhvw/wDt&#10;MX1jrVt4ft44Y2u7EXL3F4AWEdtGeWZQdoPA2KCxAr3cooSxuArUZvlgmnzPZNaa+qPy/j7NqPDX&#10;FmXZlh6bq15qdN0oq8503qmu3LJXXe78z4F+H3wq+JvxY1FdK+GngTUtZk6yTWtufIiHcvM2I4wO&#10;5ZhgVV8YeFE8Gaw/h6bxLpWqXluSt82i3P2i3gkHWNZ1GyUjnLRkqDxuNem/tE/tm+P/AI4xTeEP&#10;Ddt/wi/g0SbbXQbBgjXKD7rXDIACSMfIoCjp82M144qKqhVUKoGFVRwK8jExwtP3KTc/7z0T9Fv8&#10;2z9DyWtxBjIrE5hTjRTWlNPmkv8AFLRX8ktO7HHkYzUlrczWU32i2lKuOhqOiuM98tS61q84Ky6j&#10;Lj0VsfyqqfvbiefWiii4BRRRQAUUUUAFFFFABRRRQAUUUUAFFFFABRRRQAV6rJ4G/wCE5/Y0s/iR&#10;psW++8A+LLrT9T2jLNp14I5YyfaOXd+Ep9K8qr6s/wCCZdloXjjw58T/AIQ+IJEa11SwtJ5oH/ij&#10;ZZYGKjn5hlT/AFHFenlNCOKxPsH9qLXo0rp/ekfF8eZlWyXI1mlNN+wqQk0usW1Cf/ksn+Z8pkrj&#10;Iro/hD4Dn+J3xO0fwPHuEVxO81+4/wCWdrBG807H2EcbD6kVb+MPwG+J/wACNbl0nx94Yure2WZk&#10;sdWVd9reRg4V1kGVyRg7SQwOQRxz6d+xt4Z/sf4cfFr473SgLofgm806wduomniYSEe+3av/AAKo&#10;w2DqPGqjUi1bVp7pJXf5aHRnHEmDp8Oyx+DqRnzpRg4tP3ptRjt2b1XkeApMlxm4hTbHIxaNfRSc&#10;gflTqjto/Jgjiz91Av5CpK4HvofVx+FHuH/BOrxYPC/7UWm2rTGP+1tNubRW/wCmgHmoPxKVzP7Y&#10;Pw1tfhX+0V4k0DToPLsby5Gpaeg6JHcfOUHsrlhXIfDDxnL8Ofid4d8fo+3+xtctrpz/ANM1kG//&#10;AMcLV95/tTfsZ2v7T3jPw/4i0XxbHphsN0GoN9iaaS8sS28eVt6SAZwW+XD5PTFfR4HCzzTJ5Uaa&#10;vKEk16NWa19Gz8a4mzzC8E+IlLMcZLlw+IouEnZtKUHdNpJ3dnZdrnyb+zJ8CdJ8WaXrnx4+K9q0&#10;fgPwbbvPdKzBf7Xu1wUtEz1TO0Ow4yyp1bj6S/4IGQ23xr/4K++FfGHj6yt7i5kXU9XjSRQEiuEt&#10;28oIO2wYVR2CgDpXA/8ABRXx54Z8EeEPDX7Kfw5s1srCzjj1DVLaA4WOJAVtoT/eZmLytnqQpPXj&#10;z3/gnR+2JP8AsH/tfeE/2lP+Eek1az0e4ki1TTbeRUluLSVCkqxluA+DkZwCRgkA5HnZtRp4X/ZK&#10;Tu4r3n3bW3ouh9ZwTjsbxBRnnmJTiq2lKL+zST0b85v3m+3Kuh98/tp/8FY/2hvG2gfthfsbfFH4&#10;Ea58QvDMXxA1rRfD/iWxsyLPwfa2l5LHB5rRwkfKbeOUM7g5Dc4NfZfxZ+NvxU/ZF+Pv7Cv7KvwR&#10;8Vf2T4L8R2EemeJNJhs4impxLaQRjeSpZSCzSZUqSzEnNfFP7Yv/AAWV/wCCeUv7MHxl+Gf7DvwX&#10;8a2viz9oPUJNQ8dah4otIYLe0luMfaGAW4kLSHdJhUGwNIzbugPSfBf/AILg/wDBODxx4D+C/wAR&#10;/wBsv4OfEK4+K3wJ0vyPD9x4dhhls7+YW6wCbLXEeSwjVtsigK+SCa8D2cu39WPvbo+v/wBl/TLP&#10;4F/t0f8ABQTxB4As4bWe10HwvrsCrEPLF22m6xcltvTHmckV5F8dP2o/jf8AEn/gk7+yr+1d4r8X&#10;rN49vvirpM1xry2ECvva+ubV2CbNilocqcKBzXyn+z5/wXa+F/hH4p/tWfFT4yfCzxNNcfHuxs7T&#10;wxaaEttKulx21tqNui3DSyx/w3cPKBvuP6DPnfjr/grL8JNY/wCCYHwb/Yu8M/D3xGvjD4ZeJrTV&#10;rrU71LddNuvIvJrgKjLK0nIkUfNGOc0KnK6uu35C5j9Ef+Cpnxo/ah0H/gsF+zx4B/Z8+G+m+PNS&#10;sdDvtQ8O+E9ekWCytr2eOWCa/lmA3xrFBlySSBsGFLEA+t+Nl8Zaj+yN+1R4D/aA/ab0f4ieLP8A&#10;hE76913wfo8O7TvB0c1jKYrCNmG5v9WXw53jCsVXcM/D/wAYf+DhL9jXxX+2T8Hf2xfAf7PfjyHV&#10;vCtjf6T8QI9Tjs1aTS7mEAR2RS6ZZHjmy4Mixb1G0lc5W944/wCC5P8AwS58MaL8cPCPwV+AHxQW&#10;T402M82veIpltA02oTW0kB/dSXR8qJBsI2kkln+UYBafZy0Vv6uHMeuaf+1Z8bP2Vf8AgkZ+xbqv&#10;wS8UJpVx4s8feG/D2uSSWcc3n6fMlw0sI3g7dxjX5hzjoR1r6d8TftU/G3TP+C4fhz9juw8SxR+A&#10;NQ+BcviG80f7HHul1D7bcRiUy438JCi7c4xnjpj8dviT/wAFZfgf4z/YX/Zr/Za0/wCHniuPWvgt&#10;4+0XXfEOoTQ2v2W9gs0nWRLciYuXPmrtDqg4OSO/sHiD/gvb+zHq3/BW7Qf+CgkHwl8eL4V0v4Qt&#10;4Tm0dray/tBro3VxN5oX7T5fl7ZlHLhsg/L0qpUZb27/APABM9o8D6RY6B/wTf8A+CiuhaXbLDa2&#10;XxY8Y29tEigBI0upFVQBwAAMV714l/aY+NHwM8BfsCfD/wCFviaKw0z4hanpOleLoZLWOQ3tj/Z9&#10;uDDucEpzKWypB3KvOAQfzX03/gsX8A7D9l/9q34HS/Dfxe2pfHrx1r+t+GbpYbXyLCG/neSNLo+f&#10;uDqGG7YHHBwTW58VP+C2X7O/jy3/AGRo9L+GHjSFv2fdesb7xV58FoP7Qjgt7eJltcXBySYWI8zY&#10;MEd+KPZy6r+rBzH1x4ej/ac0f/guD+0hpP7Ivwu8Jyalrmg6XDr/AI28UyyRw+GbdrCBvPQIP3sk&#10;kpVvLPDmHJwATUP/AAVB+LPiT4Z/8Ed/BPxY+Gn7XP8AwtLxh4D+MVqLP4sR2kDGXUoZ7wyGLKNF&#10;IkTYiDAOrCIct1rwH4D/APBfD9mPw5/wUB+OHxl+I3wp8XL8NfjNo2m2bRwW0DanYva2gt/3kaz7&#10;CjB5gdjlhlDg8ivNf21f+Cpn/BP/AOKv/BN1v+Cen7LPwH+IPhnTdB8Ux6l4UvNcktZY5lE0kskt&#10;ywuHkV3aeY7QHA+X5uwHTlKS07flqHMfox+2x8UPHkv/AAXp/ZV+DsniKRvDcOl6xq0Wl+UgUXra&#10;dqETTbtu/JRQuM446Z5rmf2fpW+EPxB/4KLftNeCrNY/GGleKprfTtSWFXlgjgsXmQJuBwPMk3EY&#10;wxRMg7Rj5h+O/wDwXq/Yf+MH7XnwB/bKtvgF8QrPxN8NZNQTxcslvZYntbjT7iFYLUi7xLtnnLbp&#10;FjO3PU8Vxv7NP/BcX9n3wR+1X+0VffGX4VeKr74P/H7VGu5LSyWD+1NKby2hJaPzgjB45MPtkypj&#10;QrnkUezny7dP1DmPpz4w+PPEn7Uv/BNP9in9pj403i6x41Pxs8M+frckaJLMx1VraRjsCgb1jUkA&#10;Bd3OBgV9baH+1F8ZNW/4LJ+Jf2S7jxDH/wAILpvwZtdZt9J+ypn7c9yytN5mN+SuF2524HTOTX5Q&#10;/tgf8Fif2TdV8L/AT9mP9jf4XeLtP+Fvwd8caTrupT69HCt7fx2dwswhhTzW3McyMXkdCXIGAPmP&#10;YaF/wX3/AGYdK/4KmeIP26Z/hF49bwzq3wwt/DUGkrb2X25LmOYyGRgbny/LI4GHJz2qfZycdu/5&#10;od0fmT8fbC10347+NtN061SG3t/F2pRwQxrhUVbqQKoHYADiv6Ff2NPGX7Vk/hf9nbxd+098VPCv&#10;wP8ADLWcWkeD/hT4dmNxeeNnltoltxdCRT5ZVEaTy4shfNLOy8Y/ne+JnjS28ZfFbxB8QtHt5YYd&#10;V8RXeo2sVwo3ostw0ihsEjIDDOCRmv10/wCH9f8AwTY8baD8EvjZ8bf2dfiBq/xU+Edm1rpdpp62&#10;62NpJLDDFcXKu1wFlBECMgZAwbj5R81bVoylFJIUT6a/ZDu9C+DH/BTD9vLxVpOgwva6RZ6XrUmn&#10;qoVZ5DpX2uUHjH7yQuSSOSxJz1PW/wDBPf8Aa01r9tT9nb4k/tivqOl+Cda1fwWPsetXFt5sOhCO&#10;0nIlkGf3iQyAuwyNyryBX54eGP8Aguh+zD4b/aW/ag+NA+FvjyTTfjl4bs7Hw9a/ZbLz7CaLShZu&#10;bj/SduwyDcChY7cZGa6r/gj5+298L/2Xf2BNb0/9oLwpqmr+A9U0PUbXxBDocaSXUUAmkhk2ozpv&#10;XypWzhgwC5AJ4ruy/C1sRh68IRu+VPzsmm7fI+L4qxmFy7H5diMRPlj7bk8nKcJqN13ukkzuv+Ck&#10;37R/wQ+Kn7EfwP8ACukftMeD/wBoj4z+CvixpM9vLpcAjk8QFhcJJEUQfJG5MG/aeTEhPSvuv9mf&#10;VP2kZ/2n1vf2wv2g/DOj+IvEngMNpf7PfhOf7TaaZBG6iW/lldd7OWJTcdqEkqpbFfkZ+2H/AMFd&#10;/wBj+w+G3wR/Z4/YD+CWvW/hH4P+PrPxW2oeL4447i9mtlmWO3XbJIzKwuZWd3IOQmFwMn60+Ff/&#10;AAWz/wCCavxI/bd0n9on4Xfs4/Eu++JXivweui+JNSuvs0dvo9hAGlwqm4KyNv2oWULlQO/ynhp0&#10;K1WcYQi29kut29EfU4/FYXCYGpXxDUYRTbb0SVtW/kfTX7GnjTTNe+EPir9nH4W/EGHwX41tfFV9&#10;caddTW6v9sj87IxuGJMBdjAfMFAxX42/8HBfxG+O3j7/AIKAX2n/AB/+EFn4T1DQdHisdJbTbxp4&#10;NWsdzPHeIzdnJIxwRtwQCMV+gniD/gpV+xJ8GfgxqPw8/ay8N+LLXTNY8ZXd74b1bwjCg1LEjtLh&#10;mWRGjZAxG5WI+YAYIBP5l/8ABY3/AIKQ+G/+Cl/7Tln8VPAfgO+0Hw7oeirpujQ6s0f224TeXaWY&#10;RM6ISzcKruAB949B7GaxnRx0ocrWt3e19Uuq1d97PY+C8OXHHZJSxUZqcFHlja6Ss3dcruk43a5o&#10;tc3U+S60PD+tppM7rOv7mXG5h/D7/Tms+jvmuBS5Xc/RjU8WmybUI5bZlaR48ysjDB9PxrLpArAc&#10;fypQMDAocru4BRRRSAKKKKACiiigAooooAKKKKACiiigApU+9SUqfeoASiiigAq1o1idQ1WG32/L&#10;v3Sf7o5NVadG8kUglilZGXoynFAGv4yW3ikt1hjVWVW+VVAwKxqdPNNcyGW4laRm6sxptVJ6gFFF&#10;FSAE4FdJ4P05YbQ6jKvzzcJx0X/65/lXNgBmVSdoZsEntXdQKsVuiQn5VUBdvQitKS964FPW9Gt9&#10;VtmBG2RVzHJ3Ht9K5Gu6aRIlM00m1VXLMx6CuGJUuzRj5SxK/TNVU+JAfa3/AASduRY+A/G1ybWG&#10;fbr1sPLuF3Kc2zjOM9R296+oHW3xF9nkdm8secGXG189BzyMY5r5a/4JXZHw78bY/wChgtP/AEma&#10;vrXV9Y0i/wBI03T7Dw/Ha3FqpFzdI3NxnHJ/LPPriv1Lh7/kUUvR/mfwT4saeImMst5Rv/4BHc+S&#10;v+Cp/wDyIHhH/sNT/wDooV8W19pf8FT/APkQPCP/AGGp/wD0UK+La+H4l/5G0vRfof094Lf8m/w/&#10;rP8A9KYUUUV8+frAUUUUAFWtK0mfV5mhglVSq5+aqta/g1v+JjIpHWH+tVFc0rMCteeGtXskaVoV&#10;kRerRnP6VRznpXeZrkfEtpBZaqyW5+WQB9q/wk1VSHLqgKNFFFZgFFFFABRRRQAUUUUAbHgDx74o&#10;+FnjPT/iF4Hv2t9U0u4EtuzH5ZB/FE/qjjKke+RzX1F8aPgD4J/a9+HUP7Tn7NumR2viC6BbxB4d&#10;80L9pmA/eR4+6typ6NwJVIPU8/IrbmGM19hf8EvPh9490m01z4palM1t4X1aFYbW2mcql5NE+WuB&#10;2VEUOhfjOT2XNe9kf+1VHhKkeaErvzi0t0+nn3PyvxMl/YmDhxBhKqpYmi1FJ7VYt/w5Jb911Wu2&#10;5pfsa/s7aP8As7+CtS/aQ+O9r/ZurQ2cjW8V8oB0e0AwzbT/AMt5fujuF+UcsTXgvxJ+JXjv9uH9&#10;oHR9BQzWtjeaith4d0pW+XT7VmHmTNjrKUBd39gBwvO5+3L+1gnx98YN4M8BT+T4L0e8aS1jhkOz&#10;ULgfL57Z5ZFGRGD2JbqRjpv+CZHw7fXvEfjf4m6dapeal4d0E22k2KuPMWW4V8zEHouFEYb+8xFd&#10;1SpSxOIp5bhH+7T959ZNat6b7aeZ83g8NmGS5PieNM9SeMnFKnF7UYyajGKT2d2ubqlfW7d/nn4h&#10;HR2+IOur4fg8qwh1i4hsY16CGOQxxn6lUBPqST3rJodbuOaSK/RkuEldbiORcMkgYh1YdiGyD70V&#10;8tOX7xn7hhIuOFppu9ktd76bgTgZNAz3okZY42dxtVRk+1dB4v8ACUngTTdO0nXIlXW9Ss49RvLY&#10;53afbSDNvE47SyL+9I6qjRg4JNKMJSi5dEVUxFOnUhTfxSvZemrfou5z9FFFSbBRRRQAUUUUAFFT&#10;WWnXupSeTZQ7sffbdgL+NRz29zaTtb3URR1P3T/P6UeYDaKKKACiiigAooooAKKKKACr/hjxV4n8&#10;Ea3D4m8G+IbzS9RtzmG8sZijr7e4/wBk5B7iqFFVCUoyTWjRnVpUsRTdKpFSi1Zpq6ae6aejXqfW&#10;3wb/AOCjOjeJtM/4V/8AtUeGbG4tbhfLk8QW9iGt5Vx/y82xDAH1ePjvtFejftO+HPhn8J/2IPF9&#10;h8IvDmm6bo+uQ27Qtpu5luDczRDzA7MSwK9OeBX5/wB1DJcQPawE+ZMPLj92bgfqa+6/+CgVtF4K&#10;/Y+0XwBAoRVv9JsFX/r3h3H9Ur7DLcxxGKy7EOtZuMWlJpc2qta/b8T+euLuEcpyPjDKYZa5U416&#10;6lKmpP2b5HF8yjsmr7bLpY+GNjhPNEbCPdt3bTjdjOPrgdP8KAcjIrc+HnizS/CmuN/wlehNq3h/&#10;UI/s2vaSJNrTwEgiSNv4J42AeNxyGGOjMD03xw/Z91X4U2Gl+PfDerr4g8E+IoxJ4f8AEkCgbsgn&#10;yJ1H+rmAzkdGKtjkED5WOHlUpOpDVR37rs/Rn7rVzXD4XMI4Sv7rn8De0mlrFPpK2tnutV1t5veK&#10;j28kciMyupUqq5LZGMD1J6D3r9Wvhn4j8S/Dn4LaH4w+IN8NN1LRfCUUuvSLMA0JjtsyA59VG05/&#10;iOOtfC/7AfwaT4rfHi01zWLUPpPhXZqN20i/u2uN2IEb1G/5yO4jr2v/AIKe/GQaD4VtfgPo+rLN&#10;c69MLvWpoZOHs45MonPOJJF3EHqqe9fUZH/wm5bVx09npFd2tvxdr+R+F+KXLxpxjgOF8OruL56k&#10;t3FO112+FXd924nyF8SfiFrXxZ+IGr/EnX2P2nV71p9vaKM8JGPZVAH4Vi0EAchcUV8lKcqs3KTu&#10;3qz+gMLhaWCw0MPSSUYJRilskkkrfdoEcTyyLDFGzM3Cqo61pWvg/VJ/mmkjh5/i+Zv0qTwfGW1R&#10;5SPuQnH48V01VTgpK7Og4rVNNudLuvs1z3XKSL0YVBXReM5rVbOGF1/fGTdH7L3rnaiUVGWgBSBQ&#10;KWipAMfLgUgUYxmreiw2txqkMN4u5Gb7vqfQ1r+JtH0+LT2v7eBY5EZc+XwG59KrlfLcDnqMY4xQ&#10;MgYNFSAm1fSloooATbgYFLtA4xRRQAEA9RRRRQAUFQaKKAGlfQ//AFq+4v2BLnw/8Uf2Tte+DV7e&#10;bZEmv7G+j/ihju0JSQDuASfxWvh+vVP2NPjWPgj8dtN1HVJmXRdcZdL1oL/AsrgRTf8AbOTa3+6W&#10;r18kxdPCY5OptJOL9HbX79z8/wDEzIcTnnCtSOFb9rRaqwtu3DWy82rpeZ514t8Ha/8AD7xTqHgX&#10;xRbGPUNHumtbpSvBZejj/ZYYYexr7S/4Jq/A+Pwt8Obj4z6tbE6p4qbydLQ9YNPjbAI9Glkyx/2U&#10;UVpftcfsR3fx7+JOk+OPC+s2OnTFRZ+KPtG7M0KH5JY8AguF3Jg4yNvPFdn+0t8SdI/Zy/Z0vrvw&#10;+ws5YrFNH8NwrjKSsmxMf7qAsfoD3r6PL8p/svG1cTW+CCbi+/n6paH47xZ4hPjbhvA5Llz/ANox&#10;LiqqV/ds0mn5SfvadEfIf7efxtg+L3xyuND0K783Q/CgbTrF1b5Z7gH/AEmbPcGQbAfSP3rxXHOa&#10;aqgKAefUnv7n1p1fG4rFTxmInWn9p3/4HyWh/RXD+T4fh/J6GX0F7tOKXm31b9Xdv1AnAyaRd8kq&#10;wRIzySNtjjSMszn0AHJPsBXq/wCzh+yD8R/2kIJtf0jULTSdCtbv7NNqt4rMZpAAWSFB/rCoIycg&#10;AkDOa9O+IfjH4CfsQpdeBf2f9Pi1z4lLH5OoeMNSVbk6M5HzKgPyRzAc+Wg+X5d5J4rro5XUlR+s&#10;VnyU+73fklu326HiZhxpg6eaPKsui8RiusI/DBaXc57RS62u/I+dfFnw+8V+BLe2/wCEzsf7LvLy&#10;NZYNJuuLoREcSSR9YlPYPhj1xjmsUHIyKkv76/1fUbjWda1K4vL27maa8vLyZpJp5GOWd3Y5Ziec&#10;n27YqMcDArzp8nN7isvPf+vQ+swscRGivbSTl1srK/ZX1svPfcKKKKk3CjNFIw3DFAF6Pw9qk1kl&#10;9BGrq652K3zYqkySRsUlQqy8Mp7V0Fh4s0+GxRZ4ZFkjULtReDjvWNqV9/aN7Je+Xt8w5256cVUl&#10;FbAQUUUVIBRRRQAUUUUAFKn3qSlT71ACUUUUAFFFFABRRRQAUUUUAFSW95d2nNpcvH7KxFR0UATX&#10;WpahfKI7y6d1ByFY8fpUNFFAH2l/wStP/FvfG3/YwWf/AKTNX1I/CMQufb1r5Z/4JVyD/hX/AI4Q&#10;dvEFn+tu9fU25D8oYV+r8P8A/Inpej/M/gvxY/5OBjvWP/pET5l/4Kw2en2PgPwbHp2sx3yyalJJ&#10;JJHGV8tjCMxnPcV8R19pf8FTmH/CvvCJ/wCo1P8A+ihXxbmviOJv+RtP0X5I/pvwT/5N9h1e/vT/&#10;APSmFFFFfPn6yFFFFABVvRNSTS79bqVWZNpVgo5qpRRzW1A3rnxunSzsWz/elYfyFYc9zNeTtdTv&#10;ud2yxxTaKqUpS3AKKKKkAq3odnoV7e+V4h8SNpdv/wA9106S6P4IhB/WqlFNaPYmpGU4OKk1fqrX&#10;XpdNfemereEPAP7Gl6FPi79prxNC38ccXgSWJR/wIs5/HFer+AfhT/wS+uL61tdQ+O89+00qK0eq&#10;389rnJ/64oB+LAe9fKVNZQwwRwRjFenh8wo0d6EJeqb/ADbPi814Qx2ZXtmmIhf+V00l/wCAwT/G&#10;/mfWP7Q3/BONUFx43/ZU1v8AtrSWzJb6He3SGeWP+9bzZKSn/YYgnsT0r5U1PTtT0TUJNI1vTLqx&#10;vIG23FneQNHLEfRlYZH5Y967D4P/ALRPxg+BV1u+HXi2SGzMm6bSbpfOs5eehjPTPqpUj1r6W8I/&#10;Gv8AZw/b1v7H4YfGX4azaL4uuPk02+s7hczyAZKwXONyE44jlVgexyK7XRy3NZXofupv7L+Fvya2&#10;9GfNU8x404Fo2zSLxuEgrurGyqxit3OLdpJLdrXS7Z4n+x/+y5qX7RnjX7ZrkE8PhPSZFOsXkeR9&#10;qk6i0iPdm/iI+6vuRXqX7ev7T2mafYt+zF8HLqG0sbK3W08RSaWwWGOJVAXToyvRVAHmY/3Dn5q7&#10;79rf4pab+w/8LdN/Z2+FmgSaTrV9YyLY/Nu/s+3JxLdM3/LSd2JAPXPzHgKK+DVXaMLuPfJbJJ6k&#10;knqSepPrWuMqU8mw7wdB3qStzy7eS/U4OGsLifEXN48SZgmsJTb+r03s7OzqSV7XutN/w1coUHaq&#10;Y9sdPau+/Zv+Ousfs8/FWz8eWTSPp8gFtr1nH/y8WhbLcf3kPzr7j3Ncz4k8F6v4Z0rRvEdyjSab&#10;4gs2uNMvduFkKNsli9nRwQR6EHoaZ4L8FeKfiN4qsfBPgnSHvtT1CXy7WBTge7Mf4UUcljwB9a8K&#10;hLEUMRGULqSaatvd7etz9SzSGU5lk1aninF0HFqV3oraO76NNfJo9z/4KB/BfSvD/jCy/aC+Hjx3&#10;Phvxsq3E1xandCl4y7vMB7JMvz+zhxXzzX19+0vq/g/9mT9kfS/2SL7VP+Ek8RX9luaRj8liDMZW&#10;uFHVEDEpCp5Iyx44r5g+FHwy8TfGf4i6X8MvCflrfapMVE0zYjt4lG6WZvUIgZsDkkAd69HOMPH+&#10;0Ixpr3ppNpa2k919+p8b4fZvWjwnKtjJP2FBzUKklbnow+GdnrsrarVK52/7NPws0vVbXWv2g/id&#10;p27wT4Ft/tNzDMp26vqHSCyT+8N5UuewwP4jjzfxV4p1zxz4p1Hxn4muPO1DVrx7q8k9XbsPQAYU&#10;DsF9K98/bl8Z+HfA2keHv2P/AIYS7dD8Jwx3OuTLgNe3xX5A+O6hmkb/AG5B/dFfOtc+OjTwslho&#10;O/L8T7y6/JbI9nhOvis6hPOsQmlV0pRf2aSeja6Ob95+XKugUUUA5AYdOoPrXmn2IUUUUAFd5+y7&#10;pem63+0l4B0bWdOt7yzuvGGnRXVrdQrJHNG1ygZGVshlI4IPBFcHXoX7JWf+Go/h3n/odtM/9KY6&#10;UvhA/a7/AIKh/thfsm/8E5f2gLL4F+F/+CSvwz8YR33he21j+0bbwRYworSzTxeUdlowyvkZ65+e&#10;vgX4Vf8ABGv9rz/gplpt1+2n8CdP8A+HfCfjnx9qMNr4bl1KeGbQIRdS7gYktfLEEWNoCMWI2gIO&#10;33v/AMFuP+C0v7TP/BPT9rjS/gj8H/h54D1bS7zwPZ6vLceJtHnnuBNJc3UZUNHOg2YhXAxkEnk9&#10;B5Z4L/aI+LfhD/g2s1z41/D7xbceG/EOs/EjUpJr7RZGhaEXOrO0iRnJZVOccHOO9c0ZVIxVluX7&#10;x8k/s8f8EDf2qvj3Z+MPFd58S/Avg/wr4R8YX/hpvEnirVJoIdSvLW6Nu5t1EZPlmQYDOVyTgAnO&#10;OF+Kf/BG/wDbM+Fv7b3h/wDYKuNJ0XVPF3iy2+2eHdS07Um/s+6ssSF7ku6K6JGIpC4KZHlkKGyM&#10;/bH7E3w78J+Bf+CTkf7aX/BQr4m+PviV4F1Lxh5/hX4PWOoH7Ddak9+8cc1xzmSSS5MjszNtUAna&#10;7MBX3h44msL3/gtZ8D9XvtIhsbu8/Z+10x28mN8TfaYW8kHAJKK0g6DjccdaPbTjJoXKfjX+2z/w&#10;QY/av/Yr+Bd5+0Lqvj3wX4y0DRbwW3iVfCmoTSTaW5IG51kiXKhmCtg7lyCVxkj7C/4Kyf8ABKvU&#10;f2pPjb+z38Dv2K/g/wCB/COoap8Nb/U/EOqQaOmmWIWMWeJruS0t2ZmLMVXKMSXOMDJrwf4ieD/+&#10;ClGo/s4ftaeIvhv4+0Wy+C9n8VtaHxC0bWAn227u91t5hhLRM33Ps4+V15U/j+z/AMVtIt/iV+zj&#10;dfAn4aeObfw/8VPE3wUuY/CeoIdtxDGbeNN6vjKoJniDEcrnI6CplUnGzuOOx+OGv/sneLvhJ/wR&#10;M+LWnT/CT4F+KofC3xCj0q8+L+i30s2tpcLrWmxPFZvJpys8IkfySxmQFHmIDDAfJ8D/APBr9+3d&#10;4tttL1G9+LfwrsLXWtFTUNLmbXb12mZ0DrCUNorbgpyxUMFHc1618K9F1rwv/wAGtfxY8N+JLGa1&#10;1DT/AIoQW1/a3CkSRTR+JtIV0YHowYEH3FfU37Qmt6vF/wAFOf2DdHh1O4S1/wCEH1V/s8cpCFms&#10;LdWYgdchQPoKftJxvbz/AASD3j8mf2Uv+CKv7W/7VH7QHxG/Z80+78P+Gbr4U3TWvjPWNevH+yW8&#10;+91SNDGjNJvEburYC7EJJGQDF+3Z/wAEYv2p/wDgnt8HtN+N/wAafGXgTUNF1bW/7NsY/DWtXFzO&#10;7HeySkPbJH5bKm4YcnDDIByB+qfhld3g3/gpUPDkVwdYbxNeLK1uvzND/ZJ2Bcc/89/w/Gvmn/go&#10;ppviqf8A4N1/2ZrTXra6+3farM7LrO8QmK58rO7nHllMe2KuNSpKSXohcp+RdFa0PgrVHUGWeGP2&#10;5b+VZLKythl+YHH611OLjuSdD8IvDn/CYfF3wr4UMZYX/iOziZQP4fNUn9Aa+tP+CrOu+b4K8LaU&#10;Pl+1eILm62DuFiK/zevkr4TeOD8M/in4b+ITJuTR9at7iZT3jDgP/wCOkn8K+3P+Ck3w6Pjr4Cf8&#10;JzpYWabwfcR3UUkcf37B8JIeOoAZHz3AzX02Uw9pkeKjD4tG/Ra/kmfh/HWIWD8TckrYnSl76i/7&#10;70t97ifAW5sfe96+r/hT8P8AxH8ef+Cbl14E8JaX9u1jR/FlxJptmsqo0jRyJIEUsQMlZpMZOCTX&#10;yioONua+2P8AglhrkV38K/F3hmWQr/Z/iSO4j2rnImth/wCzRGuXh2nTrY10J7Ti196v+h73i5is&#10;RlvC8Myw6Tnh6tOor3tdO1mk02nzWdrHpn7KXwTsP2bvgfDp/iu6t7XVLhX1TxdfeYNkDhSTHu6F&#10;IYxt46nce9fBHx4+Ld58cvi3rHxMnRo7e+uNmlwN1hs0+WFT7lQGPuxr7B/4KPfF0eCvg5H8NdOu&#10;2TUPFkxjnVG5FjGQZc+gZtqe/wAwr4RyM4zXbxJiKdHkwFHSMEm/W2nzW77s+Z8G8pxeYfWeKcw1&#10;rYiTUX2inq12TeiXRRQUUUV8ofvBoeHdXt9Ju2e6VtjqAWX+Hmty68TaTa2/mxXSzNj5I4+p+vpX&#10;J0VcZOKsBJf3k+o3TXlw3zN0HoPSo6KKgAooooAVXeNxIh+ZTlT6Gp73VtS1H5by5LLnO1eFH4VX&#10;ooABnvRRRQAUUUUAFFFFABRRRQAUVNDp95Npc+rQxboLWaOO5Yf8sy4bYT6AlSAfXFQ09UTGUZXS&#10;e2j8nZP8mvvCmyIkiMki5VlKt+NOzW58Mfh5rXxa+Iui/DXw8rfatZvkg8xR/qIs5lmPske5ufQD&#10;vVU4TqVFCCu20l6sxxWIo4PCzrVnaEE5Sb2sld38rH6Hfsh/EDxP8Tv2efDvifxZazLfLC1o1xMv&#10;N4sLbFmHruAH1INfKX/BRH403HxD+M//AArnTLrOi+DgYFVW+Wa/dQZ5ffaNsY9NretfXPxj8deF&#10;/wBl79n+813RoFjttC06PT/D1nwDLcMPLgT65+c+ytX5l3V5eajdS6jqNw01xcTNLcTN1eRjuZvx&#10;JNfa8RYueHwNPBc15NJyfdLb72fzb4O5Dhc24mxvEkaXLSU5Kkuicnd2/wAMdPmNrtP2fvgh4k/a&#10;B+J1j4A0PzILVm87WtUVcpp9ov35D/tH7iL/ABMw7A1yeiaJrfibWrPwz4a0ua/1LULhbexs4Fy8&#10;0rHAUfj1J4A5NfoR8NfA/gP9hD9nG+8QeLZ47i8t7dbrxFdW7DdqF83EdrCT1AYiNf8AgT4rwMmy&#10;369Wc6ulOGsn006fM/VPETjKXDOXxwmCXNjMQ+SnFau705rdlfS+7+ZzP7W/xq8P/sm/CHSvgl8G&#10;EXT9avrMxaatuQW0yyBxJcsf+esjHCk8kl3/AIRXwqCzu0sjs7sxZpJGyzMTkkk9SSSSe5PrW58S&#10;fiN4o+LfjvUviN4xn3X+pT72jVsrAg4SJf8AZVcKPxPesOss2zCWYYi8dIR0iuyX6s7uA+EafCuT&#10;qNX3sRVfNVnu5Ser1etle2++vUKKKK8s+4CiiigAooooAKKKKACiiigAooooAKKKKAClT71JSpnd&#10;wKAEooooAKKKKACiiigAooooAKKKKACiiigD66/4JUa1EP8AhPfC27586ff+X6qPMiJ/UfnX3f41&#10;1b4d3fgy3tfD1rAt0CnkrHDtkj/vbjjn8Sa/MT/gnh46Twd+03Y6TdTbLfxNps+lyZbjzsCWE/8A&#10;fUZH1av0IHD4Ffp3C2I9plSh1i2n99/yZ/D/AI5ZRLC8ezru6VSMJq3WyUXf5x+4+df+Cmfh2XVP&#10;gJp3iCGNv+JT4ihaZv7qSo0f/oWK+EUbIxX6mfHL4byfGD4N+JPhpb7ftWraXImntJ0W6Hzwn/vt&#10;QPxr8tdlxE7QXUDQzRsUnhkGGjkBwyn3BBBr5vizDyp46NXpJfitH+Fj9o8As3p4rhergW/fozbt&#10;/dmk0/v5kFFFFfKn7wFFFFABRRRQAUUUUAFFFFABRRRQBa0zR7nV2ZbZo18vBYyNjFGpaLfaTgzx&#10;hkY/LInSo7O8u7OXzrO5aNun1qxqev3mp2i2lwqfK+5mX+L0qvd5fMCjVjRdd1fwvrVn4m8PXbW+&#10;oaddR3NncI3KSIwZT+Y/WtLwqnwxRg/jqTxEy5+aPR0gBP0aQ/0r1Twb4q/4J76QVfxF8KfiFqUi&#10;9WvtVi8s/VIXQV1YbD+0kn7SMfVtfkmfPZxm31SjKH1WrWTVmoRTTT3XvSin5nv37RvhbSv2zv2T&#10;9N+Mvg23+0a1YWbajaquWkDqNt5Zk9SQUJAz1RfU18HpJHLF5sZ3K6hlb1B6V+lX7Kvxq+BHxE8M&#10;y+FfgRoEmj2PhvyxJoc9j5PlpKWIkHzNvDMGy2Sc9a+Ff2nvhX/wp34+eIPAemWcjWr34utEjjjL&#10;M9vcHfFGoHUgsYwB3GK+g4gwsalGljINS5lyya2bS3X5H5J4SZ5UwOZ47h3E05UlTk6lKM/ijBvW&#10;L6aJpqza1Z6t+xLYeEvj78PfFn7JXxDVWab/AInPhG425msrniOV4e+5SY2K9GUsD6j1LS/A/wAN&#10;f+Ca3wjv/GPiGWPXPG2sSPa2000Jia6deVtooycxQJkPI2csSMn7oEn7MvwL8MfsZ/C7Uf2g/jE6&#10;2viJdN8y5kZhv0uJiNtnD6zyNtVsck/L0Br5N/aF+PXjX9pH4m3XxK8a3Mm518nTbFpCy2VvnIjH&#10;qxPzO3Vm+gA0lUhlOX05VYr29mo90ns35rocuHwWI484uxdHA1pLKuZOqlpGpUjo4we/LJ2crOze&#10;vVHM+MfF/ij4heK9Q8ceNNWkv9W1S4aa+upf4mPRQOioowqqOAoGK7L9knxQ3hD9p7wNrTy7Y21+&#10;O0uPeOdWhI/EuK873bflxXo37MXwL+IXxu+JdivgmL7Na6HqFtfaprVxnybIRyrIo4+9KxTCoOe5&#10;wBmvnMHLEVcdCUU5S5k+7bTv/wAOz9i4ijlmB4XxNKvKNOj7Nxu7JJNOKSX5LuaP7dHh/wD4Rb9q&#10;nxdbSx+Ss1xFdfMNuN8Sk59Od35Vg/DP9nH4v/FiwbX/AA94YNlocKmS68Sa3ILPT4EHVjLJjIH+&#10;yDX2h+2P4l/Y7+F3jix+LPxO8O2/i3x5cacslnoZV3dsMdjzxsTEAvO2WQEnkKG7fHv7Qf7UvxT/&#10;AGjr6O38V362Oh2p/wCJf4b0/K2sWOjP/wA9XHQM3AHCgCvVzTC4LC4ypKtU5m22ox31d9W9vRHw&#10;fA/EPEWfcPYShgcP7OEIRjKtUWj5bL93BayvbSTaXqVvEkfwW+G0U2keC7weOte2mOTXr63MWkWT&#10;dza25O+5cHpJKfLHUIa4e9vb6/umu9Su3mmf70jYGfwAAA9gAPaogwTl/wAfatO68K6hYeGrbxXq&#10;+LO31Dd/ZMMv+tvVU4aVF6iEHjzDwx4XcQceHUlKs3ypJLotl69fnc/TsNh6WBjFVajlOTteTTbf&#10;ktku6SS6szaKKKxPSCtjwB411n4beOdH+IPh5IGv9D1KG+s1uoy0ZlicOoYAgkZAzyKx6KAPaf27&#10;/wBvL42f8FEfjLafHL48adoNtrNnoMOkQx+HbGW3g+zxyyyqSsksh3bpnydwGMcVp2v/AAUb+P8A&#10;a/sHN/wTuj0zw5/wgbas2o/av7Ol/tHzmnMxHm+ds27j08vpXgdBOOtTyx0VtgPs79jD/guT+1j+&#10;xR+zjcfsyeDvBfgnxNoMd491oL+LtJluZNKmd95ZAkyK4D/vFVh8r85I+WqPxX/4Le/tu/F39ov4&#10;b/tU61P4T0/xl8MbWe20a+0nRZI472GYbZo7qN5nWRXUuCE8vHmNjBxjvPgz/wAG4H/BQH46/Cbw&#10;r8Y/BPiX4arpXjDw7Y63pUN54muEuFtrqBJ4hIgtTtfZIu4AkA9z1rnf2cv+CC/7an7RfjDx14d0&#10;vUPCmh6d8P8AxBJomreItY1SRLO6vkALx2xEe6RVBGWIUAnHJBAz/c6vQr3h37bv/BeL9rD9tn4G&#10;3X7PWr+AfA/g3w7rF0t14iXwlps8c+qTBgx3vLM+ELAEgDc2ACxHFV9U/wCC9X7c+p/HLwH+0ELH&#10;wTb618PfDN3oOkW9totwtrdWdwIhItyhuSZGBhjYFWTBHSsPx1/wRV/bQ+H37Zvh39iHX7Xw7H4k&#10;8XabJqHhnWm1ST+y7+2j372EoiLKylCChTIJXsyk958bf+DdX9vv4C/ADxX8fPGNz4Nurfwda3V9&#10;q2j6VrTzXJsYAWkuUzEqkeWrSbSQ2wdA3y0fudFoHvHnvxc/4LKftUfGL9njx9+zDrng7wFp/hj4&#10;keLB4i8QLo+h3EM6Xv2y2vGMLNcsqK01qjMCrE73554teLv+C1n7X3jX46fCv9oTWNC8Errvwf0q&#10;bT/CsdvotwtvJFLEsbG4U3JaRtqDG1kwSfw6D9jv/ggn+2f+2L8E9O+Pug6v4T8L6Dr0hXw3/wAJ&#10;PqjxT6nhmXckaIxCllIXPLYJAxzXzD+03+zT8XP2Q/jXrXwA+OGgLp3iLQ5VW6ihmEkUiOoZJY3H&#10;3kZSGBwOD0B4qkqTlZWF7x+kX/BGH9vDxv8AEb9qj44fHD4mftW/C/4d698Qlt73UPC/jbR3TRda&#10;mAlG+OVruM27RZC7S8m5Z3+U4Fd9/wAF2/2y/hb8RP2Q/hr+zlbfHLwT46+IFvqS6n4suPhzdJJp&#10;VmwjYeXDsZgsQaTZGrMX2ICxJJJ/GGpbG+uNOuFubVgGHBU9GHoaI0oqop9h8x3AdT0Zq4i/Xy7+&#10;ZT2mb+dbUHje3zi5sHX3jbNYd3OLi7knVSA8hIB9zXRUlGSViSGWNZo2hkXcrDay+oNfpL+yn4os&#10;Pjd+yp4fg8Ust552iSaFryyf8tPLU2759zHtI/OvzaLE8ba+yv8Aglt4yS58NeLPh3POxktb6HUb&#10;dG7rIvlsR/wJVz9a+g4Xr+zzD2b2nFr5rb9UfjfjflksTwlHHU/jw84zTW6Tdnbtq0/kfI/jDwre&#10;+AvF2q+CdUDLcaPqU1nJv4J2MQD+IAP419zf8E0vh83hv9nyXxXPZbLrxRrU135m35ntYQIYj9Mi&#10;Vse+a8R/4KN/CW70b496f4m0S1/d+NrWNYdo63kbLE6/Uhom9Tkmvtj4b+EtP+G/gvQfBlvaRTQa&#10;Lp0FsY5M7ZCi/NnHq2SfrXqZDlssNnFVy2hovns/uPg/FPjSlmvh3l6pP3sTaU0v+na95f8Agdl8&#10;j4++PnwF+OX7Qf7RXifxj8QYo/B3g/Qh5EPiPW2/0O102H7skWDmZ3JMhwR8z4ODxXgHxI1P4ey6&#10;wug/CfTbpdB0/wCSDUNUUfbdVk/iupsDEYb+CJcBFxnJJNe+f8FHvjT8RNY8Z3HwRTwxqWl+GdKm&#10;inmvGtX8vV5SgdJBIBt8ldxCrnO4EnGAB8vw3FvKcQzqxB52tmvCzqVGGKnCnd+8+aT3bvsuyX4n&#10;6t4a08wxXD+GxOLlGEVBKnTh8MY2SUpatuUt7Pa/e5JRRRXiH6UFFFFABRRRQAUUUUAFFFFABRRR&#10;QAUUUUAFFFFABRRRQB6B+zHoujeOPiXN8IdfdY7bxpot1pNvIzYEF/tE9nL/AMBmhUfRyO9cLqek&#10;6poOq3Oha3ZNb3ljcPBdQMuDHIjFWH5irHhPxHeeD/FGl+LtPZlm0rUoLyFh6xyBsfjivdv+Cinw&#10;zh0n4jaX8e/DsK/2H48s0mkkjXAjvljVmB/66RlXHqUevRjR9vl8preEtfR7fc1+J8jiMy/svi6l&#10;hqjtTxUHy9vaU9WvWUGv/AT55k6Yr7J/4Jk/Bj7BpGqfHjWbQeffM+m6EzLysKn9/IvpubCfRSO9&#10;fGxIJyelfeH/AATT8cr4g+A914Mkf994d1qRUX/pjP8AvVP/AH1v/Ku/hmFGpmkefdJteq/yWp8j&#10;41YrMMPwLUeG0UpRjN/3G3+bST9TyX/gpX8ZV8XfETT/AIQaNe77HwurXGoeW2Ve/lXGD/1zi+X6&#10;u1fNLSxojSO4CqMsT2r3D/goJ8L2+Hn7QVzr1pBtsvFVv/aVv6CbOydfwfDf8DFaH7Cn7Lc/xi8V&#10;r8UvGNgf+EV0G+URRzR/Lql4mG8oA9Y0O0uemSF9cTjsPi8xzqdO3vOVvJJbP0sdXDWbcPcI+GWH&#10;x0Zfuo01LpeU3q0l1k5Nry+R7B/wT3/Zau/Aejf8Lq+IWheXrmrQAaDZXKES6faMOZSD9ySUevKp&#10;1wWNeI/tzftIn41/Eb/hDvC+qed4V8NzvFZtC4Md/dDKyXXHDDqidtuT3r7k+MXg7XfiV8M9e8De&#10;H/FcmiXus2L2y6pHHvaINgNwMHDLlSQcgNxX58/F79jf49/BGCTUdX8GNqeiwdNY8PqbiFE7GRAN&#10;8Q6feXA9a9rOsLiMDl8MLhoNw3lJa3fnbVbXPzTw1zrJ+J+Lq+eZziIxxN+WjTk7KMe8W7Ju2itr&#10;u+p5jRnnFMSaORd8bhl9VOa3Ph58O/GvxZ8YWvgP4faHJqGqXh+WFW2rEg6yyOeI0Hdj/MjPxMYV&#10;KklCCu3slq2f0riMVh8Lh5V601GEU222rJLVu5kW8U91cRWdnbyTTXEqxQQwxl3lkY4VFUcsxPAA&#10;5NTX9jdaVeSabqAC3EDbJ41cN5bjqpI7g8EdjxXtHxN0rwv+x1HN8OvBmuRav8Srqz2654qt1IXw&#10;7DKnzW1mDylw6H5puHVG42k14bHGqRrGi7VVQFHpW2Iw/wBXlySfvrdLZeV+r72POynNP7Yp/WaU&#10;WqL+BtWc1/Mk7NRf2W9WtdFa7qKKK5z2QooooAKKKKACiiigAooooAKktLOe/uVtLVNzt+g9ajqx&#10;pd9Jpt+l6q7gvDKP4lPWheYE+t+H5tIRbhZvMjbhm242t/hVK3/1y/57Vsat4qtb/T3tLe2kVpBg&#10;mTGBWPb/AOuX/Paqly9AG0UUVIBRRRQAUUUUAFFFFABRRRQAUUUUAW/D+vah4U8Q2HirSWZbrTb2&#10;K6typwd0bhgPxxX6s/DvxVp3xV8MaL4w8LTJNb69axT2fzgDLjlSTwCGyp9CDX5NkZGDX1d/wTV+&#10;P39n31z+zx4pvlW2vJHvPC8kjY2XB/11sD6MAJFH97cB1r6jhfMI4XFOjPadreq2+/Y/D/HLhKrn&#10;mQQzLDK9TD3bXVwdr+vK1f0ufZ97ALB20ySFlvLe4dLiRZg0Z9NuO45+bPNfB/8AwUT/AGfZPAXj&#10;1fjP4Z04roviWY/2m0cfyWuod8+glHzDsWDDrgH7usLi1tL+3ur6w+0wxzK01qzbfNXOSue2aoeP&#10;PD3hH4iaXqvhrX/DEUmi6tG0dxpcjblEZ7Z7EHkEYII4xivts2y2GZYN03o90+z/AMuj9T+aOAeM&#10;cTwXxBDGJN02uWcdrpvW1+q3Xpbqfknk45or1b9qH9lDxj+zjr0l9DDcal4Tup/+JZripnygTxDc&#10;Y+5IOm4/K+Mjk4HlKHcM7TX5RiMPWwdZ06kbNdP63R/emT5zl2fZfDGYGop05K91+Ka3TW2tgooo&#10;rA9MKKKKACiiigAooooAKKKKACiiigAoIHUiiigD1b9in4rp8Jv2gtJutRvRDpmtN/ZepszYRVlI&#10;CO3ssgU59zX6E6z8I/Ad9490v4k+JvAmn3Ovafasmkancjc9spJw4wcBlbJUkZHUda/J51Uryte2&#10;fAH9uz4s/BXytB8QhvFfh1VC/wBn6hdFbm2X1gnOSOP4HDL6Yr6jIs5w2Dp/V8RG8b3T3s/T8U0f&#10;hvil4c5txBi1muTT5ayg4Tjflc49k7rW2lno1Yk/br+Pfi34p/FS48C3llfaXoHh+6ZdO0u9haF7&#10;mUAq13IjYJJ52Z6KcjkmvD1OFya/R7QfFX7Lv7b/AIVNpc6fZatMsOZdL1BRDqdj7qQd4x2ZCV/l&#10;XmOp/wDBKjw5beOLHUYPijqC+FZh59xp13Zr9uaPOBHHOp2bSRtLsoYAZwT00zDJcdja31ijNVIy&#10;e90rfe9ltozl4T8S+GuG8tWUZjhp4OpRjZxcW+ZpXbTSvzSau76eZ4B+zJ+y141/aQ8TKYFn0/wx&#10;ZzAaxr2zhccmGDP+smPbsvVsHAr7/wBJ+H2mfBH4R3Oi/BbwNbbrHT7iTSNL84K1/eKnyiWQnJd2&#10;wCzdegx24/40/Hz4Q/sd/Duz8M6XotubqGz2eG/CNlJ5ZZezyEAmOPPLSHLMc4yTmvnTwN/wU9+M&#10;OjanJJ8RvAuha9ZzXBdU09XsJrZM52I2XV8dBvGfU16eFllOQ/uak71JL3pJX5fLq16WZ8bndPxA&#10;8VovMMHh0sHTleFOUuX2lnq3quZ+rSS0jrc8O+Ln/C1pfHOoa98a9J1Sz13ULhpLz+1LVoiW6BVz&#10;8uxRwApIA4FY/h3QPEXjDXLfw14Q0G61PULpttvZWMJeST8P6ngdyK/QDwh+2R+yp8e9OXwz4pv7&#10;eykuF2to/i+zTbn0WQ5jb2OQfYV10Hwh8J/BT4Z+IvFn7L/w30WPxJe27yWNsqmRLqTblcSliNvp&#10;ECAT16153+r1HFVHWpV1OOrbSvLvst2/Ox9Z/wARcx+S4aOAxuVyoV/dhBP3aXRJt20ivK/qfImq&#10;fBv4e/sieGLfxR8c49L8UfELUIBJovgPzDLY6ardLi9Ix5u3+4MKzcAkZYeJeLfGHij4geIbjxV4&#10;y1mS+1C52iSaQBQqqMJGijASNRwqKAFHQVH4n13xL4o8T6hr/jW+urrWLi8kOpz32fO84HDKwPKl&#10;T8u3ouMDA4qmBjgCvncVWjN8lKPLFbLq/Nvq/wAj9hyHKq2Hp/WsZV9rXmruVvditPdgukV973bA&#10;DAwKKKK4z6EKKKKACjJHSigsAcGgD9kP+CZ1pr3/AAS+/wCCU/i//go38RbTVtU8bePdPXSfhX4e&#10;m82UrC/yWziMniIsDcMRjMMAxksoNOx8S+K/FH/Brh8RvGOu6leTeJNU+IJudeumdvtEs8niW0Mj&#10;SfxAlTzx09q+efhV/wAHH37dfwh+DfhP4G6H8OPhTfaL4L8O2Oi6Q2seF7uaZre1t0t42ci8Clys&#10;a5IVQSTgDpWB+zh/wXq/at/Z/wBb8cJqPw28A+LPDPxA8QTazrPg/XdHm+xWt1IBuNrtmzEhKoSj&#10;+YpK5G0kk8vs6m9ut/8AgFcx+svxJaxl/bK/YHudWluG1pvBviDcZOrRf2Zpu/efvZDbcfV68+tN&#10;T1O91v8A4Ki2l5qNxNDD4VvRDDJMzKgHhm5UAAnA+UAfQCvzA+In/BcH9sX4jftneGP21tU0zwlD&#10;rPgrTZtP8J+Go9Ln/siwt5AQ48vzxIztnJcyZJVQMKoAz7f/AILM/tY2958db5PDvgnf+0NYyWfj&#10;ndo9ztgjksnsybT/AEn90fKkYjf5nzYOCOKI0Zf16hzH6feOPH/7Onw3/wCCZP7FviH45/BPxt43&#10;uI77RW8D6f4H1ZLRk1xYVa3Mu91V9zAgAkc7vevzp/4OAviJ46+J/wDwUCu/FXxF+BesfD3U28K6&#10;bHJ4f12/s7m42qhCyl7OWWPDDoN2QByBxVn9j7/gvd+07+yd8CNH/Z6vfhN4B8faH4XuvtPhGbxh&#10;ps8lxpEoZmQo8cqhgjMSvyhhkgMBgD5i/a0/av8Ai/8Atr/HbWP2h/jjqNrca9rXlrImn25ht7eK&#10;NQkcUSFmKoqgAZZiepJNVTpyjO7C+h5vRRRXQSNZ1Qbn4Ud2r1b4Ifsa/HL45Sw3+naAdD0OTlvE&#10;Gto0cRX/AKZR/wCsmb6AL6sK4bwH8QtT+HOqjXtA8P6FdX0bZt7rWtLF4bYjvGjNsDe5Ukdq7fWv&#10;23P2qtdXZdfGO/hXGFjsbeCFQPQBUyPzruwf9nRfNiXJ/wB1Jfi2/wAkfLcQf63Vo+xydUoXWs6j&#10;ba9IqLTfZt/I9O+NH/BMvxh4X8Px678GfE0/iSeGBft2jX8KQXMzDq9uQdrf9c2IPoTXE/sQeKNT&#10;+Ev7WOl+F/FVncaa2tedouoWd9C0TxyyDMO5W5GJUXH196p/Cf8Abg+Pnwv8RNrOpeKLjxRY3DZ1&#10;DR9duiyyj1jkwWhcdiAVPdTX2D8H/ix+zp+1Tqtj4/0TQLOTxVoq+ZHZ6xbx/wBo6ef7ysP9Yo7O&#10;uQOuFNfRYGjleMxUK2El7OUWnyy1TSfR+a3Vz8i4lzLjjhvIcRgeIaKxeHqQklVp2UoyadudWskn&#10;Zp2+b2Oy+Inwt8N/E678O3Ov226Xwz4ih1Wx+XJMiIQY/oxZT9UFYP7Tv7Qlh+zZ4Dh8Z6r4Ym1a&#10;5vNRFla2C3AhzIVLMzsQSqgDnAJJOK9h8K+HvDWpaFf6vq3iR7S7tPmt41ZVPAyGweWJbjAxjrXx&#10;r/wVb1y5n8L+B9ImMjvcatf3c8j5O4iKNQSfXJP15r6zNqry/L6mIhpKy1tfW6S9dz8F4BwUeKuK&#10;8FlOLvOjFyvG7SUUnNpNWaTa1aPPfGH/AAU1+P3iCBrLwxouh6FbtnaqWxunX8ZTt/8AHa8W8c/F&#10;f4gfE26+1+OfEZvHLbtq2sUKhvpGq0vwu+FXj/4z+LofA3w38NyajqE2DIqttjt0z9+R8YRfc9eg&#10;BNaXxg8NeBvhtq3/AAq/wnrcOvX2nSY8ReJIciGW6HBtrUdoYjwXPzSNzwAFP5vWxGZYqi6tabcb&#10;21ejfkur76H9m5TlPCOQ4+OBy6hBVbXdleUY95Sd2r9Lu76dbcbRRRXln2YUUUUAFFFFABRRRQAU&#10;UUUAFFFFABRRRQAUUUUAFB4GcUUUAelfDL4X/s6XyR6l8a/2mLPT4mXLaP4c0e6upzn+F5miEa8f&#10;3Q2K+sNM/ad/YP1/whY/CPWPGlneaLY2sMNrD4k0W4MJWJdqEu8Z+cDvx1r4Fox3xXsYPOJYGLVO&#10;lHXR3Tbfrr+Wh+ecSeHtHiqtCpi8bWXI24KLhFRb6q0L3827+Z+gUv7I37FHxjtjf+CrDTf3i58/&#10;wvrmNo/3AzAfitdN+zz+yp4L/Zqv9Zu/CHiHWLz+2fKEkepSJiFUzjG0DcTuPzEV+bNhc3Wj3S32&#10;k3k1nMpys1rM0bA/VSDXrHwl/bQ/aA+H/iDSbe/+Jl9qGirqVumpWWsbblTbGVRLh2G8EISQQ3av&#10;YweeZb7eM54dRkvtRt10emh+dcReF3G39k1cLhc1lWotawq3u1GzST967utNFqfYn7Wf7NK/tKeF&#10;9B0S11OOxvNJ16OZr51+7ZyLsuFHHLYCMq9Cwq58XPHPgf8AZC/Z8aTw7aw28OmWYsPC+msP+Pi6&#10;YErkfxc7pHP1z1r0wrC8u21k3RvzHJ6qeh/Iivzl/bV+OOsfGz4yXluBNDoPhu4l03Q7V1KjcpxN&#10;Ow/56Ow/BAo4zXuZzicNldOWIgv3lS0U/Tr8vxPy7w5yfNuOMdQyfETf1PCt1JR23e3nzO612TkU&#10;/Bf7aX7TfgzUm1SL4o3WqCaQvNaa0ouYWyckAHBQf7pFe+fC3/gqP4WuZI7D4y+ArvSZGwsmtaC3&#10;2i3H+08LYkUf7pbAr4zye9IVBGCK+JwueZlhfhm2uz1X46/kf07nnhpwZntO1XCqEkrKUFySX3WT&#10;t0umfpT8Rf2V/wBnX46WS69qXgyyjmvoVnh13Q2FtNKrDKyZUBXyCPvKa8z+Onj/AOFX7CPwxb4V&#10;/ArT7e28Za1bruuOJbqGHn/TLlz/ABdRGnAzyFwMnxzxP8XtY8afsA6LoKatcQ3nhPx1Dpd40M5U&#10;zW7W80tsWwQeMMPQFB3rwq9vr7Vr2TUtWv57u5mIM1xczGSSQgYBLE5PFexmGdYenHmw9NKcop8y&#10;tdX3S03W17n5zwh4b5tiKjp5tjalTDUasl7GTbUuRrkbu/has+W1hs891e3U1/f3ctxcXEzTXFxN&#10;IWklkY5Z2Y8licknvTaAMcAUV8je+rP6BjGNOKjHRIKKKKBhRRRQAUUUUAFFFFABRRRQAUUUUAFO&#10;t/8AXL/ntTadb/65f89qAG0Vf1zQJNHInRt8DHCueqn0P+NUKcouO4BRRRSAKKKKACiiigAooooA&#10;KKKKACpLa5vtOuotS0y7ktbq3kWW2ureQpJDIpyrqRyCDzUdFC0d0TKMakeWWzP0S/ZE/ar0j9of&#10;wimka7PDb+MtLtf+JtYrhFvFXj7XEPQ8F1/hYnsRXtFxBbwMsdreLOrRqzMqFdrEcrz6flX5J+Ff&#10;E/iTwR4lsfGPg/WZtP1TTbgTWN5bt80b/jwQRwVOQRwRX3d+yz+3F4T+Nnk+CPiFJZaB4sZcQxmT&#10;y7XU/wDrizcLJ/0yJyc/LnkD9EyLiCniIxoYh2nsm9n/AMH8z+QvFDwlxeT4ipmmUxc8O7ylFauH&#10;ey3ce1tuump7tf6bpOtWkuja/YQ3VjdRmO6tbm3WaOVD/CyNww+tfK/xw/4JpaHqt1N4g+AWux6S&#10;0jF38O6pIz2wb0hl5aMf7LbgOxAGK+rdrIxV1Kn0NLk7fN2Ntzjft+XPpn1r3sZl2Dx9O1aN+z2a&#10;9Hv8j8s4b4uz/hPFe1y6s43tzResXbunp+TPy/8AH/7Mn7QXwxDXHjD4U6stspwb6wg+1QH/AIHF&#10;u/XFcDNeW1o3l3k6wuPvJN8jD8Div18juLm3LSWkjK/IXa2M1a8YaH8O72a2k0rTbfUd1uDdyalp&#10;cTssncfOn+fevma3B1OTvTqteTV/xTR+1Zf9IrGU4qGOwKm+8JOK08mpW+8/Hf8AtnSf+ghb/wDf&#10;4f40f2zpP/QQt/8Av8P8a/XfTvAGh6xJJDpfw80e4aGEyyKmi22VQdW+5VdPCvg5hlfBWh/+CW3/&#10;APiK5/8AU6p/z+X3P/M9T/iYzB7f2fL/AMGL/wCQPyQ/tnSf+ghb/wDf4f40f2zpP/QQt/8Av8P8&#10;a/W9/Cvg9Rn/AIQvQ/8AwT2//wART38I+FYW8ufwHo8bYztk0OBTj1wY6P8AU6p/z+X3P/Mf/ExW&#10;D/6F7/8ABi/+QPyN/tnSf+ghb/8Af4f40f2zpP8A0ELf/v8AD/Gv2E8PfDX4fa1Y6ld3+j+HbN7O&#10;3EkMcmi23748+qc9AOMnmsseFPB/U+B9D/8ABLb/APxFH+ptT/n8vuf+ZMfpHYKUmll8tP8Ap4v/&#10;AJA/I/8AtnSf+ghb/wDf4f40f2zpP/QQt/8Av8P8a/XD/hFPB+cf8IVof/gnt/8A4ig+FPB69fBW&#10;h/8Agnt//iKP9Tqn/P5fc/8AMv8A4mKwf/Qvf/gxf/IH5H/2zpP/AEELf/v8P8aP7Z0n/oIW/wD3&#10;+H+Nfrh/wing8tx4K0P/AME1v/8AEVai+HOkT6RJr8Pw10lrKFtsl0NDttqnOP7mePXtR/qbU/5+&#10;r7v+CS/pGYGO+Xv/AMGL/wCQPyF/tnSf+ghb/wDf4f40f2zpP/QQt/8Av8P8a/XBfC3g/HPgvQ//&#10;AATW/wD8RR/wifg//oS9D/8ABRb/APxFH+p1T/n8vuf+ZX/ExWD/AOhe/wDwYv8A5A/I/wDtnSf+&#10;ghb/APf4f402TWNIVCRf257484c/rX65N4T8IAZ/4QrQ/wDwT2//AMRSyeFPBTSKLfwPo2Nqhg+j&#10;25JbHzdI/XOKT4PlGN/b2+X/AAQj9IrCzklHLpP/ALif/aH5qa7+zx8fvh9oWj/F7w74X1S80PUI&#10;Y7vQ/GPhUSTw4YjB3w/NC4OVKuAcgg8V+r/ww8Hahf8AgKG98RBmurizgLCRRu3BAzE/Vs10Pwmj&#10;l0jw0LOLTo7GGJmFvHbwrEu088KoAAz6CvWfB3wxudX8KXl9ex+TcXUY/s5ZOCmDncfTd0+gz3Ff&#10;xB4ieO3EnDeIxXD1BRU6VeP72ErqUacuaK5dUm2lzNPo1Y/trhfwf4N44y7LuLczjKMKlCaVGcbS&#10;jKtFQk23ZtRTly+71TufiZ8Rv2Zf2m/ib+014z8JaH8MvE3iDVI/ElwsuoTWr+SIWkLQk3EmI1jE&#10;bKB82ABgDivK/iR4a/4Vf451L4eeIvEGl3GpaPcfZtU+wXgkjhuVH7yEPwGaNvlYjjcD1r90NcbV&#10;7C2uLL7LKtxbqwW3kbGxueMfWvC7zwf4djupDqPgjSBMzs0xm0WAuzHksSUyST1J5Nfsng7xnmHi&#10;1isXXrOnQhS5eWHNzTk5auTu07Kytp130Py/xuqYDwLy/L8NSoTxXtVK80uSnFRsktpLmle9r6Je&#10;Z+RUmq6O67TqFv8AjKP8a6f4d/tAfEn4R3aXnw1+LN7pezn7LDfCS2f2aByYyD3+UZr9Sj4T8HgY&#10;/wCEK0P/AME9v/8AEVo6L8JdP8RafdalpHw+0CSGz/1xbSrYEnGcKCmWOOa/oClwniKb5qdez7pN&#10;P8GfzPjPpAZLjKLp4vLOeD0alNNP74M/Lb4y/tA6T8dLqHxb4r8LaLp/ilVEeo61okggi1VAOHng&#10;JKiUdPMQjI4YGuHGsaTjH9pW/wD3+H+NfrenhTwcw3DwXofTP/IGt/8A4ikfwp4PHXwXof8A4Jrf&#10;/wCIorcJ161RynXTb3fLv667lYHx9ynLcOqFDLpKC0S9rdJdleLsl0XQ/JH+2dJ/6CFv/wB/h/jR&#10;/bOk/wDQQt/+/wAP8a/Xa98C+HtNdI9Q+Huj27SRiSNZtDgUsp6MPk6VFF4P8J3EywxeCdD3SOFX&#10;do9sBk8DJKYH1rP/AFOqf8/l9z/zOpfSMwe6y9/+DF/8gfkd/bOk/wDQQt/+/wAP8aP7Z0n/AKCF&#10;v/3+H+NfrlceDvCtpcyWdx4I0HzIpCknl6RbMu4HHBCYI9x1po8KeD26eC9D/wDBPb//ABFH+p1T&#10;/n8vuf8AmH/ExmD/AOhe/wDwYv8A5A/I/wDtnSf+ghb/APf4f40f2zpP/QQt/wDv8P8AGv1w/wCE&#10;T8H/APQl6H/4KLf/AOIq9ofwz8O+IZp47Hwj4djNtbNPJ9o0q3XKjsP3fWj/AFOqf8/l9z/zCX0j&#10;MFGN3l8v/Bi/+QPyB/tfSP8AoI2//f4f40f2xpH/AEELf/v8P8a/XTTPCfgCW8tzqfg3SY7VpF+0&#10;PDoduXVO5A2daLvwr4FS7mWw8GaM1ush8lpdEtwxTPBPydaP9Tqn/P5fc/8AMP8AiYzCc1v7Ol/4&#10;MX/yB+RZ1fSD/wAxG3/7/D/Gj+19Izn+0bf/AL/D/Gv1w/4RPwf/ANCXof8A4KLf/wCIoHhTwef+&#10;ZK0P/wAE9v8A/EUf6nVP+fy+5/5h/wATGYP/AKF7/wDBi/8AkD8j/wC19Izn+0bf/v8AD/GgavpA&#10;6ahb/wDf4f41+uH/AAing7/oS9D/APBPb/8AxFA8KeD26eCtD/8ABPb/APxFH+p1T/n8vuf+ZX/E&#10;xmE/6F8v/Bn/ANofkf8A2zpP/QQt/wDv8P8AGj+2dJ/6CFv/AN/h/jX64Hwn4Q6/8IVof/glt/8A&#10;4irE/wAP9BttNg1m4+H2iLa3TMtvMdHtvnK9RjZnij/U6p/z+X3P/Mn/AImMwa3y9/8Agxf/ACB+&#10;Q/8AbGkf9BC3/wC/w/xo/tfSM5/tG3/7/D/Gv1wHhTwfj/kStD/8E9v/APEUHwr4OAz/AMIXof8A&#10;4J7f/wCIo/1Oqf8AP5fc/wDMr/iYzCf9C+X/AIM/+0PyP/tjSP8AoIW//f4f41NpfieDSNVt9X0n&#10;xYdNuoJlaPUrO8aOW255kDIQ3HXA5PTnOK/W+w8C6DqU5tdM+Hek3EgXcY4NBgYhR1PCVEnhTwnv&#10;zF4I0XcrZXbosGVP/fHX+VTLhGpTi5e3t5tf8En/AImEweI/dPLXK+8edO9/Lk6mT8FtJ+Ma/CPR&#10;b/40QwXGtNbkzalY7WhvIc/uZ8rwC8e1ugJJOQDmrH7U37K+oftB/su6l4V0azh/4SSO4i1Hw/JN&#10;hcTRnAjLdlZGcH3b2r3DwMb1vDVvHqlsyuvypvXkr2/SvUNP+Fd7N4Eku5rfbqckgmt4W+8sYH+r&#10;Pu3X64r+IvEz6RXEiksgcIRlhsQuarCTaqqlLRW1snZOWr1P7A8K/o48F5TjI8Ze1mljaN6dCcEn&#10;h5VknJp6X5E3GK5VZdz87fGnwE+LHw0/Z4034BfskfDy4m1zWY1tda8RW6rAQmzNzczXTEbHdjtT&#10;klVOFAxX5868ui+G9fvfDkHinTL9dPu5Lf7ZYXAaCZkbaWjJwWXIOGwM9RwRX7peKhfx6Hd29has&#10;bjYyeXtwwPQ59/8ACvE38G+E4G8mTwLosbLwUOh24I/8cr978J+NMw8YI4jG1XTw9Ok4whST5pbX&#10;lKWq0d1a0V17H4/4o4PLvo5SoYCNKrjq2K5qtXENckW27KKdpLRLbm007n5H/wBs6T/0ELf/AL/D&#10;/Gj+2dJ/6CFv/wB/h/jX64f8Ir4Pzj/hCtD/APBPb/8AxFOi8HeD55REfCHh+PIPzy6RbhRgZ/55&#10;1+yf6nVP+fy+5/5n4/8A8TF4Pf8As+X/AIMX/wAgfkb/AGzpP/QQt/8Av8P8aP7Z0n/oIW//AH+H&#10;+NfrcvhXwcRn/hCdDX/uC2//AMRT18JeEpP9X4E0Z9q7m26HA2F9f9X0o/1Oqf8AP5fc/wDMr/iY&#10;rB/9C9/+DF/8gfkd/bOk/wDQQt/+/wAP8aP7Z0n/AKCFv/3+H+Nfrh/wing/G7/hCtD/APBPb/8A&#10;xFaWheGvhLHY3w8Q+AdNkna3xp7W+jwbVk5+98n05ORihcG1P+fy+5/5kS+kZhIxv/Z0n6VF/wDI&#10;H4+/2zpP/QQt/wDv8P8AGj+2dJ/6CFv/AN/h/jX63L4U8H7Vz4L0P/wS2/8A8RTx4S8G+VuHgzQ9&#10;27Hl/wBhwcD1zsxR/qdU/wCfy+5/5l/8TFYP/oXv/wAGL/5A/I7+2dJ/6CFv/wB/h/jR/bOk/wDQ&#10;Qt/+/wAP8a/XAeFfCJ6+CdD/APBNb/8AxFB8KeD16+CtD/8ABPb/APxFH+p1T/n8vuf+Yf8AExWD&#10;/wChe/8AwYv/AJA/I/8AtnSf+ghb/wDf4f40f2zpP/QQt/8Av8P8a/XD/hFPB+cf8IVof/gnt/8A&#10;4ij/AIRPwf8A9CXof/got/8A4ij/AFOqf8/l9z/zJ/4mMwf/AEL3/wCDF/8AIH5H/wBs6T/0ELf/&#10;AL/D/Gj+2dJ/6CFv/wB/h/jX65ReD/BbyIk/g/Q40ZwHk/sWA7Rnk42c1peMfh98MdF1hbHw7ouh&#10;X8JhDNMuj2xCt6ZCfj7dKP8AU2pa/tl9z/zJ/wCJjcHzKP8AZ8tf+ni/+QPx7/tnSf8AoIW//f4f&#10;40f2zpP/AEELf/v8P8a/XA+FPB69fBWh/wDgnt//AIigeFPBx6eCtD/8E8H/AMRR/qdU/wCfy+5/&#10;5mn/ABMVg/8AoXv/AMGL/wCQPyP/ALZ0n/oIW/8A3+H+NH9s6T/0ELf/AL/D/Gv1w/4RPwf/ANCX&#10;of8A4KLf/wCIobwn4RA48FaH/wCCe3/+Io/1Oqf8/l9z/wAw/wCJisH/ANC9/wDgxf8AyB+R/wDb&#10;Ok/9BC3/AO/w/wAaP7Z0n/oIW/8A3+H+Nfrvqnhb4dtfPJo/gTS47fjy1uNHti445yQmOtQr4N8L&#10;GFrgeAtHMattaVdDg2qfQny8A0f6m1P+fy+5/wCZP/ExmDtf+z5f+DF/8gfkd/a+kk/8hG3/AO/w&#10;/wAaueHLO08YeI9P8I2Gq2qTapeR2cDOxZVkkYKu4Lk43EAkA4ByeAa/WR/CnhAcf8IVof8A4Jrf&#10;/wCIqxZaD4dsLmG48P8Ahmxt7nZ80lrpcEbq/T5WRQcY79azrcIzp0pSddKy3a0Xnq7aGtL6Q2Hx&#10;FRU4ZbKTeiSqXb8tIXIPA/hDx14P8A+H9D8cWEkerWOkWtvqDK3mL9oRArYcZDcjqDXlf7av7EGk&#10;y/slan4g8BaT5mvaP4ovPFt1tj/eTJcqouohjqFjRCo/6Ze9fX/hcXl1otol9Zt9oaNV8vblmPpj&#10;rXpGo/Cy6tfAsN7Bbs2qQs09xGvJZSP9WPUqBke+fWv4X8QvpG8QY3FYXL50YQng6zcpU5Nxq8l4&#10;2S1tFq99ZXumf2j4V/R14V4QqYjO/rVSUcxpR5KdSCjKjz2m3KzV2nZLSNte5+E/wm/ZL/aF+NFo&#10;+teEPhrf2+iwwma88Qa5GbGxt4VGXkMkoXcqqCx2huBXncptzLILW8W4hV2EVxGpCzKCcOAeQCOR&#10;nnB55r9ev+Chq/FfVv2SfFehfCXwxqOtajqUEdpfW2mr5lxHYM3+kMiD5n+QFdqgthjwea/IM5il&#10;a1ljaOaNiskMiFXRh1DKcFSPQjIr9m8MeOsbx7ga+OxEYU0pKMIKV5JJJtyb3u3ZWSWhlx1wnh+E&#10;8XSwlJym3HmlNq0W22kl6ddWTwanqNtpt1o8F2y2t5JDJdW/8LvHu2Nj1Xe3PoxqBOlOor9SPgYx&#10;jGTaW+r8+n5JBRRRQMKKKKAHwW811KsFtEzs3RVFJPBNa3DW1xGVdThlrpvC2mpaact4B+8uF3E+&#10;i9gKm1nQ7fWIRk7ZlGI5P6H2/lWvs/duByNFEkZhkaJsblbDY6ZorIAooooAKKKKACiiigAp1v8A&#10;65f89qbTrf8A1y/57UAdhrVxBbaXLJcgMrLtCt/ExHFcaQR1FXtb1qTV5lAXbDH9xO/1NUaupLmk&#10;AVb0fRpdZuTGkyxrHgyMev4VUyRWn4U1KCwvmjuX2rMAA56A570o25tQL2o+EbX7FjTAVlj5/eN9&#10;8ensf0rnhxxXS654ktLe2e2s51kmZcZXkL+Nc1VVOW+gBRRRWYBRRRQAUUUUAFFFFABSSIJAA3O0&#10;5+hpaKBNKSsz2z4Hft6fGX4PxW+g+IHXxXoUWFFjqcxW5hX0iuOSP91ww+lfVHw6/b0/Zu+IkUdg&#10;fGlx4fu5CGfTfEcPkASdPlkUmJyOm7K1+dZAPUU10DDawBH+1XvYHiLMMFHkupR7PX7nv+Z+XcT+&#10;EfCPEk3W9m6NR6uVOyTfdxtZvvZJvufrlpWp6Xrdql3oep2t7DJgrNZ3CyqR6gqTmrV3apDcyQ2r&#10;SSRKx8uSSEozr67ecfma/I3SNZ1zw/P9o0DXb6xk/wCeljePE35qRXU2H7RHx/0tPJsPjX4mjX+7&#10;/a0jf+hE171PjCjy/vKbv5O/5pH5TjPo746NT/ZcdFr+9Fr77Nn6kwy3dsWNtNNHuUoxjJXcp6g4&#10;7UxEkB5U/wDfNfmF/wANO/tG/wDRdPE3/gyP+FH/AA07+0b/ANF08Tf+DI/4Vp/rdhf+fT/D/M4f&#10;+Jec/wD+gul90v8AI/VTwPqem6J4ss9U1qBmt4y24+Xu2MVID474Nb/xc8U+HvEFrZ2ejTi6mhmM&#10;klxGpwibcbckDJJwcdsV+RZ/ad/aPzgfHTxN/wCDA0h/ab/aOJz/AMLz8Tf+DI/4VX+uGF5bezl+&#10;H+ZjL6OWeSrRqPGU7ryl/kfp8YnY5aLp0+XpTtrY4RvyNfmCP2nf2jQMf8L08Tf+DI/4Uf8ADTv7&#10;Rv8A0XTxN/4Mj/hU/wCt2F/59v8AD/M3/wCJeeIP+gul90v8j9QpTbPBBHBp7xyxqwnlMhYSnPBA&#10;x8uBxUbIx/5Zsfm9DX5g/wDDTv7Rv/RdPE3/AIMj/hR/w07+0b/0XTxN/wCDI/4U/wDW7C/8+n+H&#10;+Yv+Jes+/wCgun90v8j9QJyss8ktvaGCNm/dwhi2wemSOavW/inxDa+HpvCsFxixmYlk8v5hk5IB&#10;9Ca/LH/hp39o3/ounib/AMGR/wAKP+Gnf2jf+i6eJv8AwZH/AAo/1wwv8kvw/wAxS+jvnkrXxVJ2&#10;8pf5H6m+GtP8N3c9wnijU5rONbcm2aGInfJ6H2/nVBFfbyjf981+X5/ab/aOPX45eJv/AAZH/CnD&#10;9p39o0cD45+Jv/Bkf8KX+uGF/wCfb/D/ADGvo78QKTf1yn6Wlp+B+nxV8cK3/fNXNB1q40O589dP&#10;jmX+JZoskfjX5a/8NO/tG/8ARdPE3/gyP+FNm/af/aPSMunxx8Ttt52jUjz7dK4M0z3J84y+pg8Z&#10;Rc6c1aSva6fmmmvk0epkvgnxjkGZUsfgMfThVg7xdm7NeTi0/Rpo/aT4deO/NCazaaVbs0bAPDdQ&#10;hlz7en1617f4d8caP4h0KTXhJ9nW3U/bI2bJhOM/iD2Pevyo8Mf8FPPh5+zd8D9D+HludW+JPjK3&#10;08Sa3qhvBFZi6kO9k+0MC0gTds+RSDt619qfDP4nyeKvhnD4m2LaJq2m282oWobdsO0SbM+gLemS&#10;K/zF8QvDDN6eY4jMsDgp08E63JSu+Z2k7RTTblZ20b3ulc/064Y4pynGZTg8tznHwnmEaPPVlFcs&#10;WocvtGtFG6Tu0u21jufiP8S49djmnTTIYbW3UlJWjDTMoHUt/D9BXjHivxy2uFoLLSo0j6CSSPLH&#10;/CsH4wftn/Dz4F2Om6x8UfDepf2JqeoGxm1DT4xMLViuQZFGGwwBGVzgjpX5s/Fj48/GLwl8R9a0&#10;LwB+054g1zw/HfM+h6rDqbfv7NzuiDggFXVSFdSAQyGv6D8C/DenwTnlZ8T5dUjiYKMqMnL93Z/E&#10;/dfK5LTRvrtofgvjZxPivFDhTD0eBM0pLAz5oVk4P2jkmtLyjzJPW9ktlrZn6TWttZvaXL3c80cy&#10;RqbSOOHcsrZ5DN/CAOeBU2na5r+k2c9jpt/NBDdcTxx9H4xnp1xX5a/8NN/tHf8ARdPE3/gxP+FO&#10;/wCGnf2jf+i6eJv/AAZH/Cv7G/1wwn/Pt/h/mfxXL6O+fS3xdL7pf5H6eJGyjG1v++TSvGx4Mbfl&#10;X5hf8NO/tG/9F08Tf+DI/wCFH/DTv7Rv/RdPE3/gyP8AhT/1uwv/AD6f4f5j/wCJeeIP+gul90v8&#10;j9QLu51K/dHvrmaZo0CK0hJ2qOgHoKjMbkco3/fNfmH/AMNO/tG/9F08Tf8AgyP+FH/DTv7Rv/Rd&#10;PE3/AIMj/hR/rdhf+fT/AA/zEvo9Z8tFi6X3S/yP08EbYwEb/vmp4Ws106aCbT5GunkVoLhZCFjU&#10;feUrjnPHPtX5ef8ADTv7Rv8A0XTxN/4Mj/hR/wANO/tG/wDRdPE3/gyP+FH+uGF/59v8P8w/4l5z&#10;9/8AMXT+6X+R+n21v7r/APfNSWWn3Op30On221ZJm2K0z7FGfUngD61+Xv8Aw07+0b/0XTxN/wCD&#10;I/4U0/tOftHnp8c/E346if8ACl/rdhP+fcvwB/R5z9r/AHul90v8j9QTHIjtG68qxX5eRxx170sc&#10;Skt56S42HZ5aj73bOe3r3r8vh+07+0f3+Ofib/wZH/Cj/hp39o7/AKLp4n/8GR/wo/1uwv8Az7f4&#10;f5h/xLzxB1xdL7pf5H6fhXK42f8AjtaPhk+GIdQkbxjaXUlqYGEa26/MJO1flh/w07+0b/0XTxN/&#10;4Mj/AIU0/tN/tHdvjn4m/wDBkf8ACn/rdhP+fb/D/MJfR4z6UWvrlP5KS/Q/T7y5AeY2+9kZHNTS&#10;i2MFutvbTrIqsLppHDK7Z4KjHAx1zX5dj9pv9o4HP/C8/E3/AIMj/hTv+Gnf2jf+i6eJv/Bkf8KP&#10;9bsJ/wA+3+H+Yf8AEvOff9BdP7pf5H6fBXxyrf8AfNNYTlRGTIVGdq84GfavzD/4ad/aN/6Lp4m/&#10;8GR/wo/4ad/aN/6Lp4m/8GR/wpf63YP+SX4f5h/xL1n3/QXT+6X+R+n/AJEf2YyGV/N8zasPknlc&#10;Z3bunXtS3WLibzYbFYF2qPLj3EcDrz69TX5ef8NO/tHZ4+Onib/wZH/Cn/8ADTv7Rv8A0XTxN/4M&#10;j/hT/wBbsL/z7f4f5h/xL3n/AP0F0/ul/kfqh4U8V614OvpL7SY42aSPY6zRkqecg/XNO0fxVd6R&#10;fSX11Yw3DTSmSRpIxuJJycHtX5WH9p39o/t8c/E3/gyP+Fen/sZ/Hz9ovxn+0p4Z8G6n8UNX1bS7&#10;64l/tix1KUTR/ZViZnk5GVK4UhgRg/WvOzPMsk4lwcsux1BzpVNGr2303TTXyZ1YHwm4x4ExDz7L&#10;sdThVoRck7X0irtWlFp321R+sHw58fG3SHX7LSoplZvmjuYQWH+63Y+9ey2njXQbvwwfFbXDLaqp&#10;MoI+ZGHVPr/iDXyN45/aC+HfwR8ByeIPE+qpZ6Xp/lx3OoTMRGGc7VAABLEnoAP5V33hz4k2PiP4&#10;eQa3o2qRzaTqKx3sTQtlZCV+VlPoQR+lf5h8feEXEuW5l9bpYGdPD1qzhRjJ3m05e4nG7krrZySu&#10;f6ZcG+JnBnF2U06VbMIVMXhqMZ4icIuNO8Uva8srcj5W9VFu113Oj+I3xHXV0k1a50aG3hh+6sce&#10;ZmH+0/f6dK8c8U+L5fEP7uHS44Yzxu8v5z/hXg3hz/grP8F/G0+s/C743+B9e8FtJLd6ZJrOm3H2&#10;pISGeHzQVUSROCNw+VgGr4p8Q/tA/tFeF/EN94Zh/aQ1vVI7G8khh1Sx1UtDexq2EmQ46OuG9skG&#10;v6Q+j7wPgeD8ZXq5/gakcZTadNuXucjVny2fK5Jp3ve10fi30iK3EHH2V4fA8L5jTjl84tVIuPvu&#10;V7q8mnJRcbWta+t7n6cQQQLFL9p85ZFVTbrHHlWbPO49hjOOvNMKEnlD/wB81+YA/ac/aNH/ADXL&#10;xN/4Mj/hS/8ADTv7Rv8A0XTxN/4Mj/hX9e/64YP/AJ9y/D/M/i3/AIl54g/6C6f3S/yP1I0TSW1n&#10;WLfSmvI7VZ5Nv2icHan1pznVfDepX1hpuqbvv2009r92ePPI5HQ1+WZ/ac/aOJ5+OXiY/XUj/hQv&#10;7Tn7R2Mf8L08TfhqR/wpf64YX/n2/wAP8yP+JeOIJS1xdO3a0vv2P1A2SImBGc9htp13Bbxyj+z3&#10;mkj8lCzzQ7GDkfMuOeAeAe9fl/8A8NO/tG/9F08Tf+DI/wCFN/4ab/aOzkfHPxN/4MT/AIU/9bsL&#10;/wA+n+H+Zf8AxLzxB/0F0/ul/kfqNcSWkllawW2lyRTRKwupjIW84k8HGPlwOKh2t/df/vmvzB/4&#10;ad/aN/6Lp4m/8GR/wo/4ad/aN/6Lp4m/8GR/wo/1uwv/AD6f4f5iX0es+X/MXT+6X+R+n21v7r/9&#10;80hikLbljbr2r8wv+Gnf2jf+i6eJv/Bkf8KT/hp39o7/AKLp4n/8GR/wpf63YP8Akl+H+Y/+JeeI&#10;P+gun90v8j9SNbOkyam0nh6xuIbXauyO5bc27HPI7ZqsFburf981+YP/AA07+0b/ANF08Tf+DI/4&#10;Uf8ADTv7Rv8A0XTxN/4Mj/hR/rhhf+fb/D/MUfo75/FW+t0/ul/kfp8VY9Eb/vmgIR/yzb8jX5g/&#10;8NO/tG/9F08Tf+DI/wCFH/DTv7Rv/RdPE3/gyP8AhT/1uwv/AD6f4f5j/wCJeeIP+gul90v8j9Q7&#10;Kyjvrr7PPfR2q+W7edOrFcgZC/KCcnoO3rUKK+OY2H/Aa/MI/tO/tHdvjn4m/wDBkf8ACkH7Tv7R&#10;/f45+Jv/AAZH/Cl/rfhP+fb/AAF/xL1xBe/1un90v8j9P9rf3X/75pdj4zsb8q/MD/hp39o3/oun&#10;ib/wZH/CnW37TH7Rl1dR2jfHzxDB5kgTzrjVCsceT95jjhfU9qf+t2F/59P8P8wf0fM+jFt4un90&#10;v8j9PCH7I3/fNWItW1iDSptBhu5Fs55BJLb7eGYdDX5rePfid+2p8Lplj8feP/GumxyKHhu5Lwtb&#10;zIejpMoKMpHIIODWAP2ov2jCgdPjr4mKnv8A2mf8KqXFlCm7TpSXk7JmOH8As1xtNVKWOpSj5Xf5&#10;Jn6gJDLLKsKJyzYG75QD9T0rW8MeLZfD7Lv0uGZM8t5eHH0NflSf2nf2jycD45eJsf8AYSPP6Ve8&#10;LftD/tC694q0vQr79o3xBptveX8UN1qVzqmI7SEsPMmJI/hTc2OckYxk189xJmXDvEWT1MHmWHlU&#10;pNO8U2nouji00+2p9Zwl4Q8dcI53SzLKMwp068Ho3HmWrWjUotNPqftd8OPiIdGjh1m30iKeGZdz&#10;CWELMo/2W7H9K9Zv/Guh2PhtfFXns9tJGDbqvDSMeiexz19MV8V/Br9sb4VfGbRL5vg9HqV9p/h+&#10;8j06TUNSh8prkiMESgHk7h1JCknPArr/ANof9pnSfgN+zvffFDV9l1a6apk0nTXl2faryXCpFnkj&#10;J56HA3Gv8xeLPCXirA4vD4t4KdOji6ko0U2nJpv3Yy1upWt8Vtmz/SzIePuCeJq9TL1j41MZgoRe&#10;K5VJLVauN1Zq6+ze115G1+1X+1T4P+CXgC6+M3xF0S4WwtZ44I7XQrMSTyzSEiNCxKgZIxvYhRX5&#10;R/tYftna3+1XrElxcfCbwz4ds1m3W7WtikupMoOR513tBYnuqgD619Ka7/wUf/Zy/a8+DevfAj41&#10;aDqHgS61/T2gtdUmYXllb3Qw0MvmooZAsoUncnTPNfArwzWs8lpctG0kMjJK0MgeNmU4JVhwVPUE&#10;dQRX9GeCfh7TyCNapmuEnTxdOVk2248jSs42fK3dNN6taHw3iZxXHMlSo5ZWjLCuOqS95ST1Urrm&#10;WjTW1wooor+jD8cCiiigAooooA2vD/iOCxs/sN6WUK37tlXdwe1aE3irSBCxinZm2naojPJx71yt&#10;FaKpJKwAuerHqc0UUVmAUUUUAFFFFABRRRQAU63/ANcv+e1Np1v/AK5f89qAG0UUUAFFFFACKCvR&#10;qWiigAooooAKKKKACiiigAooooAKKKKACiiigAoq94f0+21O/a3ui23yyRt7mtz/AIRTQwObZv8A&#10;v4aqMJS1QHKn2NFWNWsP7M1CSzB+UfMh/wBk9Kr1O2gBRRRQAUUUUAFFFFABRRRQAUUUUAFBPc0V&#10;6B8O/A37OGr+XN8Tf2jr3Sd2C9tp3gu6k2/7JkfA/EA1rRoyrS5YtL1aX52OHMMwo5bR9rUjKS7R&#10;hKb+6KbXq1Y87l+5tU/xALiv128GahdaP4FtNEh4WXS7VG56BY1/nXyb8Ivg/wD8E1NW1mx0PSvi&#10;iPEer3Fwq2dnrF7c27XEuchAnlonOPuk89O9fQXx9+Mem/AH4WX3xG1DSPtn2NooLPT1lEXnzOdq&#10;R5wdoxkngnCmvscryXA/UqjxvJUheErJ8yTg1JN2W6aTVj+Z/EvjLMc6zjB4PJ6NajX/AHkFzxcH&#10;JVUoNJNp2aum2rK5m/tafD6T4l/s6eKvDlna+beQ6a19p6Dr51ufNAH1CsPxxX5lwyRyxrNH8yso&#10;ZT65HBr9Uvgp8XPDvxt+GWl/E7wuVjjvoyLuxeQO1lcKSslvJjqVPt8ykHvXwp+23+zzbfAf4p/b&#10;vC9j5PhvxF5l1pMa8rayg5ltgfRSdyj+63tT4owscRRhjaWsbJO3Z6p/ozt8D8+llOOxPDOPThU5&#10;nKKf8y0nH1sk1bR6s8cJwMmpJLG/itxdyWcixt92RlODS2RjF5CZcbfNXdu6YzXW6lqNpZWklxOy&#10;yLjAj3A7z6V8XGN1dn9MnG0UFizk7dvOQvpRUAFFFFABRRRQAUUUUAFFFFABRRQRkYNABRkYzmtD&#10;w9eaVaXB/tO3BLH5JmGQv4f1rQ1u68KXUTGR1eT+FrdPmz/LFVy+7e4HPg5FFAz3pQBjo1SB1vwc&#10;+GVr8ZtbuPh3peqpZ+JLq2abw3Hcvtt9RmjUs9mzfwSOgZo26bkKng5rl9T07VNE1S40PW9Mms72&#10;zuGgurS6jKSQyKfmRgehH9R617N+xb+zH4t+NvimX4gaX4uk8O2vhbULeaz1KOy86Sa8DbxHGpKj&#10;CqMsc9CB3r7A+N37IPwb/aC1+38V+NtLuLPVrW32XWpaTN5D6goPyrKMMGIzweCBxmvosHkWIx+A&#10;VSPuyvpd6SX5pp9bH4/xD4pZTwrxVLBV5OpTaXMoq7pzSTS7OMk1ondNa+X5os3YV9df8EsPh3p8&#10;974u+LGrGTfBbLpWlsiZ/eEiWTJPQYCAkZ4Neqaf+wB+yrpGw3Xgu6umX+K81yX5j7gMorstesfB&#10;P7NHwK8Sat8PfDVro9joOj3l/DbW6/L9pCHYzbjliZNnU89K9bK+H62AxP1nEONoJuybfTzVvM+B&#10;448Vsu4qyZ5NlVKpGpXlGHNJKKs2tFq3d6L0Z8m/8FF/jsPiD8RYfhBoF4W0nwpMzX2xvluNSZdr&#10;E+vlKSg9GZq9w/4JqfHCXxj+z9c/Bm+vR9u8J6oAnmNydPmJaFvXCyCRc9sAV8BzXd9fzyalqly0&#10;11cSNNdTM3MkjEszfixJr7V/4JofA678OeEdR+O+vpPDceIE+xaPanKr9hRstOR38yQYX0WPI+9X&#10;kYOnDPc8jUxFNTSkpWevK4tcrXZp2sz7DjTA4Pgfwt+pYas6U1FQTjvUlP4011UouV+2j6I8I/bz&#10;+HUfw6/ak8RLZLGbPXWj1eyaP7jeaMS7fYSq/wCdeP7O26v0a/a6/Y4tv2iV0jVx4uj0bWrCxYWV&#10;wIxcQSwSHeI5gp3KQwJ4yRnpXxt8Vf2Nv2ivhFLJNq/gObWNNX7useG83cJH+0gHmRn2ZMe9POsn&#10;xeHxc6sKbcW201ra+rvbVWfc9Dw18Q+H814fw2Dr4mMcRCKjKMnZvl0TTdlJtK9lqeYUU1nKSNA6&#10;ssiHDRsuGX6g8ikM8IODIv0r57lkfrftI8t00PoqSXT9TtoI7u6064jhmP7mWWBlV/oSMGo6Q4yh&#10;LVMKKKKCgooooAKKKKACiiigAooooAKKKKACk2r6Utdt8D/gbr/xs12VTrFroPhzTcSeIvFmqOEt&#10;dOi9MsQHmYfdjByepwOulGnUrVFCKu3/AF/wW2ceOx2Fy3CyxGIkoxSu/wBEktW3sklqe/f8E0vi&#10;t8R9eu9S+Bur6VJrHg+y0+S5W4u4xJFpUhI2253AqySktiM8qQSOM16x8Vv+Cfn7PnxGafWtI8PX&#10;HhXUHYrJdeH2225k/wBuBsxhvXbtNfOvxB/bF0H4e+Ev+FK/sc6ZJoPh+3ZhdeKLiL/TtTk+60yb&#10;hmPd2cjdjoEGM+M+Dfij8TPh1q8niDwN8QNY0y7mkMlxNb3z4nY8kyKSVfJ65BJr6mOaZfhcNHC1&#10;4+2tvLovKLtdpd7o/DavA/FmdZxWz3K639n89nGGt52+1USfLFy7Wfmr3v7N8Rf+CbPx18Jia+8C&#10;3um+KrdeUgtZPs92V/65yfKT7KxJrn/gb+xD8Zfi54pk0/xT4evvCek6fcCPVr7WLNo5SwOWigjb&#10;/WSY7/dHcnpX0B+wv+018c/jpr+qaH8QdNtb7S9NsvMbXrez8lkuCw2wttIRiy5OAMgDJ4NelftM&#10;ftQ+C/2cvC/2rV5V1LxBeQldF8PxzDfKcf62U/8ALOBepOMt0UEnI7KOU5JWorGpyjBXum7Xt07/&#10;AHPU+fxniB4m4DMp8NunTq4uVkpw1av1a207tK270K/ifxh+z/8AsPfCrT9Ka0/s/T2maLTNNs1E&#10;l7qc2B5kpyRvPQvIxCjIUHkCr1p4+/Z2/bh+Ev8AwgIvrTXrGGQ3E2kyTGHUNNkx8sgTO+NlJfDj&#10;cpBx04r86/iV8TPG3xh8X3Hjn4ha1JfahMuxTjbHBGDxFGvREHoOvU81i6bquo6BqkOv6JqVxY3t&#10;pJvtr21nMUsTDurKcjt9a8fHZtgcdiKarYaM6dOScItaxaTjddnZv/hz6zKvCfMstyyrXpZlUpY+&#10;tF+0qRk+VpyjLlfVq8VeV07+Wh9DfHT/AIJzfEvwILjxB8IbibxZpaZf+zxHt1GJepGwcT4/2MMf&#10;7tfOgyJWikVlaNikiSKVZGHBUg8gjoR1FfpD+yNe/Hq9+EUPi39ojXI2uL1Vm0mG6t1huYLMD5ZL&#10;lhgbn+8AwDBcFuTgcP8A8FDvgH4Z8SfCjUPjb4f8O28PiLQpornVL23h2vfWRYJIZMffZNyuGPzY&#10;B5xXfj8go1ML9bwqcNOZwe9t9O2mtup5PCfitmOCz9ZBnco1vfVONeD0crpJPRJ6tK6tbrfc+F/p&#10;RRv3H71FfHn9EBRRRQAUUUUAFFFFABRRRQBc0nRLnWFd4ZY0CNhtxq63gu8EZZb6Nmxwu080ng++&#10;gtpZoJ5lTcFKbmxyK277VbPTrU3k0ysP4VU5LH0FbRjTcbsDjCro2xxgqcMPSillme5ne4kADSMW&#10;YDtk0lYgFFFFABTrf/XL/ntTadb/AOuX/PagBtFFFABntX7tf8EeP+CR3/BO39pP/gm/8MPjj8eP&#10;gjb6p4q8TNqsd5qEmqXMRuZItVvooxtSQKMRQKOBzsJ6mvwlr9//ANgn41Rfs6/8EEPgB8Zbq7W3&#10;s9F+JFu2pzM+0JZyeMLuG4JPYeTJJWOIcuVW7lRPjb/gk1/wSz+DPxf/AOCk/wAcPgx+0t4MGqeC&#10;fhTDqVu1ncXkkOJjqAjtJGdGBx5Eczcn0NZv/Bxd+wj+zL+xJ8T/AIW+G/2YPhoPD8PiPRNQm1O3&#10;hvJpzcSxzwqh/eMxBw5GB1zX6VftTfC+y/YS+Hv7WX7WFqsdrdfFO90W00maHG/zLlYNPGPdZbh5&#10;MdOp9a+d/wDg4m8faR8LP+Cgv7LPxF134czeL7XRmvLqTwzbqDJqbLeWxWBQQQWZsY4PNYxqSlNO&#10;/wDVgt7p+UFp/wAE5/28L7wcPiBZ/sl+O5NHaDzlvl8PTbTHjO7GN2Me1cD8N/gb8ZvjDqF9pPwr&#10;+F2veILrS4w2pWuk6ZJO9qCSAXCAleQRz3Br+mP9m7XP+ChXxi/an0v49/HDVbP4U/C+98L/AGLR&#10;/gnqNzaXOpX95s3tdSOiBkZc/cDnCoOBls+Af8Eq9C0Pwv8A8FqP20tK0HSYbO0W8s5vstugVA0k&#10;zyOQOnLMx+pNaRxEmm30DlPwg8Tfs+/HLwbbeHbvxV8KNesE8XFv+EZF1psitqeHCHyVIy/zMo4B&#10;znjOa6z4lfsF/tofB3wQ3xJ+J/7MvjLQ9BjVWl1S/wBDlSGNT0LH+Ee5wK/Xj9kH9s7Qv+Cnv/Ba&#10;fw/oWu/BLTPD+jfAPw/4mbwrDHdmX7QyzQWUcrx7AisokLKq8KSDnKg1k/F3/gu9a/Bb9qz9p79l&#10;f9tHRr7xZ4LbWJdD8B6Ro+j2wWwhWOaGdJXO1pA4MLZYsQwYjaOKPa1OayQcp+PXwU/Zm/aE/aQ1&#10;C40v4DfB3xD4sms1DXa6JprziEHpuKjC5weCa2Y/2a/in8Kf2hvCfwm/aI+FOteHZtS8QWEN1put&#10;Wclu01vJcojbSQMggkZBP4V+3/8AwSZ+FfxXtf8Agg/per/sT+ItD8F/ETxvqmsXsXijVraIpFIm&#10;t3NqHfzEdXYW1ska7lIHpnmsr/gtZ4K1y9/Y5/Zt8YfHLXfD+ufE7w/8WPDem+INd0ny8XM0sUn2&#10;mRAgXbHJJAjlQoUE4AA4o9tLmt52DlPGf25f+CXf7Efwk/4Kx/s2/s5eAPg3HY+D/Hccx8UaSupX&#10;DC8KyuoyzOWXgD7pFfJf/BYX9gzRPhP/AMFINc/Zx/Yt+CeqTaZY+F9Nv49C0WKe8kj8yEGWTqz4&#10;LEewzX6b/wDBS4D/AIfpfse8f8sLn/0e9a/gDH/ETD49/wCyI2X/AKBBWaqSjZ+X6j5UfgP4P/Zr&#10;/aC+IN9rGmeB/gx4l1a48O3TW2vQ6fpEsrWEylg0coVTsYFWGDz8p9Km+CP7Lf7R37SdxdW3wH+C&#10;viPxY1ng3baJpbzLFnnDMBgH2yDjtX7hf8ERMf8ADQ/7c2D/AM1b1X/0s1GuZ/4IaeLtS+L3/BIz&#10;xV+zr+xd8adH8C/G/S9UuLttQudPguJYmaeN45ZIpVbfFLGpg8wq3llsgZAFaOtJX07fiLlPxM+L&#10;PwZ+LXwI8WP4F+M3w61jwzrEcYdtP1mxeCQoejAMOR7jI4rE0HQNe8Ua1a+HfDWkXWoaheTLFZ2V&#10;nA0ks0hPCqiglj7AGv0K/wCC+/7VHxV+M2pfDf4I/tN/sxX3gv4m/D/T7hNW8SXNxHJD4ghnSBWm&#10;gMSqrQtLAzjshdgAPmFeZ/8ABBT4sfBr4O/8FL/Bfiz446np9jpc1teWVlqGp7RDbX00RWB2ZuI/&#10;myNx6Fq0Upez5rC+0eL+Of2If2x/gB4dX4ofFz9mXxloegouJdT1DRpI4UDdCzYwvOPvYHvX6IfB&#10;T/gnt+zx8Vf+CE2sftU+Gfgnea18VWEkei3dlNO9xNN/aUMCosKsVY7GK/d719df8FCPjt+2j+xz&#10;ofxm1j9o34aT/HD4D+PrSeDQxotna27eELOeJ43t7pRHukiAcYmYvkruJUnFef8A7B/7QfxA/ZV/&#10;4Nt9U/aB+FclnH4i8N297PpM19aiaKKZ9RjhDlDwxUSFgDkZHIrGVap7NW7j5T8U/jz+zb+0V+zx&#10;q9pB+0J8HvEHhO41aNpbFdb094ROoxnYSMHGRkZyMjPUV0Xw/wD+CfX7cHxT8Gx/EH4e/sseNtW0&#10;WaPzINStdClMcq/3lJA3D0I4I6Z61+sf/Bcn4sz/ABY/4JO/szftF/FfQLXVNT1L4gaHqGtQw26o&#10;LlZNMvJbiFRj5VkMYyo44HoK+m/gL8T/APgoB+018SPhL8b4dEh/Z9+DWmWfk6h4H8STWst94qMq&#10;BbaNU2brcYClF3I3JyD0Fe3lyp27/gHKfkZ/wQi/Yr+En7T37fuufs/fta/C64vrPSvAuo3dxoeo&#10;NNay297FdWiAsFKsrASOMH+9zXin7XP7L2pp/wAFA/iJ+zb+zF8L9U1KPSvFV1aaH4f0W2kupY4E&#10;YY45baMgbie/Jr9pPhr4f0TQv+DnLxpNo+lw2zah8ABd3xhTHnTG5s1MjerFUUE98CrH/BJ34f6X&#10;/wANhftqfE/w/p9qvixviH/Zmn6neKGWBFhllRenyqZHy+Mbgq5+6Kn20ovm8kHKfgz8bf2Qf2ov&#10;2brK21P48fAbxR4VtbxttrdazpMkUcjf3Q5G3PtnJ9K85r+j39pz4c/HvWv+CM3xb8C/8FBvil4U&#10;8beNrWw1DUNP1fRFgRY4ldJbYBURAJIzuUEKDt25JOTX84VbU6ntE7iasFFFFaCCiigEBwWXcO6+&#10;tABTElSSXyIn8yTtHH8zfkM102h+PtB8PwhLb4NeFL6T/ntrkd1eNn1wZ1X8MV12j/tk/G3wxH5X&#10;gvTvBOgqv3W0jwLZROB/vlWb8zXRTp4XepNr0V/zaPHxWKziN1hcPGX+Oaiv/JYzf4HMeFfgX8av&#10;HAU+FPhTr14r/dlXTnSM/wDA3AH616r8Pv8Agmz+0B4rlE3jG80nwpa8bmvpPtU59QIoTjp3LiuU&#10;1X9vD9ru4gkm/wCF230e1SRFZ6fapk+gHlGvoT9tP48fGL4TfBvwFpWleN5NJ8Wa1Zxz+IbzTYUj&#10;dttunmKAwbywZH7Acg9K9zA4XJZ0Z1p88lBJtOyTu7JaNv8AE/NeI858SqGY4XL8P9XpSxLlGLTl&#10;OUeVXcneKVltflep2nwd/YJ+Bvwc1Oy8TTwah4i1yxkWa31LWHCJFKOjxwJ8qkHpu3HvXmH/AAVQ&#10;8exfZPB/wrtrjM0klxrGooG42ACGHd77vNYV6L/wT7vPiNr/AMELjxj8R/GOo6s2ra1LJprapO0j&#10;RQphGKs2ThnDcZwMcAZr5R/bg8Sat4n/AGo/FU2s20kJ0+eHT7OKT+C3ijGzHsxZn/4FXsZpWoUO&#10;H4+whyKpbTrbe7fW6XfqfnHA+W5rmnixU/tTFPESwik+a7s3pGyTtZJyb0W6Oo/4J4fGbVfAXxmh&#10;+GM6STaV4wmWBolP+ovFUmOf6EAo3sR6V9jfH34K6B8fvhdqHw31qQQTSr52kagRk2V4gJjl91z8&#10;rjurH2r4K/YwhE37VXgn/pnqjSf98xOa++fiX8dvhX8IdZ0XQviJ4oXTpteuDDp7SQs0YwQpaRhx&#10;GgLAbm49eM1pw7UhUyicMQ1ypuOuis0tL+r08zl8YMLisD4hYbE5RTf1hwVT3U224N62Sd9I690j&#10;8w/EWga14U8QX3hTxHY/Z9Q027ktr6DdnZIpwQPUdx6g1V8uQLlo22+6nFfYX/BSH9nU/Z0/aN8G&#10;2SrNa7IPFlvCv348gRXnHXbwj+oZD2NfMNr4r0m8j8m/gMeV+ZWXcpr5HMcBLAYuVKXqn3XT/Jn9&#10;D8FcUYXi7IKePp2U/hnH+WaSuvTqvI5uihyhkYxLhSxKr6DPFFeafWBRRRQAUUUUAFFGaKACiiig&#10;AooooAKCM8EUUUAFOt4L68uorHTrWS4uLiZIbW3jGWlkYhVQe5YgU2u8+BnibTfhPeXnxyvrCG71&#10;LRVMHg2zuo90T6s6/LcOO626Hzcd3MY71tRpxqVEpOy6vsur/wAjhzLEVcLg51KUeae0V3b0S9Lt&#10;XfRanrH7QPxSu/2bPhNov7H3wv1xrXWrKFLrx5rWnSFHF0/ztaxsOVO4jewOdqqo6mvALrx94/vf&#10;+P3x5rU+evmarM3/ALNWdqWpapreo3Gta3qE19fXkzT3t5cvuknlY5Z2PqTz+gqOujFY6piKml1F&#10;WUVfZLRf8E8jIuGMDlODtUjGdWbcqk2k3KcneT726JdEg1TUdXubaQvql5LIykJuu3OW7d/Wvvb9&#10;trVr74ffsPR+DrnUJpLrUrfR9JuJJpCWl2hHlLf3j+7NfEfw08Ot4w+Jfhvwoi7v7S1+0g2juDMu&#10;f0Br6x/4KveK1OleE/CVtJhbnUru/aP0VVEa/o5x7ivXyqcqWVYqq3ulH79H+h+fcdYejjuO8jy+&#10;EUkpzqOy6Q5WvleLR80fAD4VW3xf+I8Oha5qS6foGnW76l4q1abhLLT4uZCT2ZziNR3Z++K6z9pH&#10;9rbxF8T/ABtpzfC2e80Hwr4VaNfC+l28vlNIYsAXEu3uwAVUPCr6kmvP7rx1c2Hw8/4Vj4Zdrexv&#10;7hbzxLMq4fVLhP8AUxuevkQjO2PoXZmbPy458HjJryFinQoeyou12m2t3bZei38z76pkNPNM2ePx&#10;8VJQTjTg9VFPSU2npzS2XaK7tn6XeOvif4g8Tfspah8ZvgzeJHqF34U/tXTZPJEnlsFDSqF6b1xI&#10;oyMZWvlz4Z/8FOfjV4YEUPjvw/pfii1/iuFzZ3m313xgo5+qCvYP+CXV5rXiX4H654W8RwBtD0/W&#10;pItLkuG4uEnUG5t09cMxb0G8jtXw94l0nTtB8T6poOjagl1Y2OqXFtZXUZyssKSMqMPYqBX02a5l&#10;jY4fD4qlNx5otNdLq2tno737H4zwHwfw3XzbN8hx+HjVVGopRnbXlley51ZppWuk97n3B8Pvi7+x&#10;3+2v4rj8KeJvhF9n8RCGS6t7fVrFN06xgFlW4gZd55ztbHAJ5xXnn7SH7Rng74AeN9U+DfwE+Avh&#10;vR9S0eRYrzxNfabFNIGaNXH2eMr2DD55Ceei188fCLx/efCz4o6B8RLORlbSdUjmkx3iztkX8ULC&#10;u+/b0hgX9qvxDqFm4a31Ky0++tpFOQ8clqm1ge+cVw1M2q18rdRJKopJNqKTcWtOmjut0fR4PgPA&#10;5XxtTwcp1J4SVKU4U5VJOMakZRTVrq6tJWTv1PNfFPjLxb471Z9d8Z+I7zVLt+s15OWx7KOij2UA&#10;Vl8jiiivm5SlKV27s/Z6NGlh6ahTSilokkkkuyS2XoFFFFSaBRRRQAUUUUAFFFFABRRRQAUUUUAS&#10;6eNNa9j/ALbkuFtA2ZxZ481l/uqW4BPTccgdcHvs+MviPrfjPTLTwtHZw6T4f01idN8O6ezG3hJ6&#10;ySFjuuJj/FK/JPQKMKMGtLwt4L8TeNLyS18O6b5iw4N1dzzLDbWqk/elmchIx9Tk9ga0pyqW5Y9e&#10;3X9bHHiaeE5liK9vc1V9k+6vpfz37GW5VVLscY5JNe0fs9/sRfE/442kfi/XLtfCvhVcNJrWoxkS&#10;TpnnyI2x2/jchB/tVX8L+I/2cf2fyurJosPxR8YRc2zXQeHQNMkH8SqcPeOD/EQE9B3rl/i9+0d8&#10;avjhMy/ETx1czWO79zotiv2axhHoIUwG7cuWPvXdRp4HC+9iHzP+VPT5vb5K58tmGK4mzq9HKYqh&#10;DrWqK7a/uU9G/Wdl2TPtL4yfEXwh+wr8ANN0b4W+DUm86Y2uhxzNuiNwyb2u7lhzKxHzcY3ZAGFG&#10;K+B/FvizxP4+8T3njPxrrc2parfyb7u9uD8znsABwqgcBRgAdBX0d8ULqfxz/wAEy/AmvtO00uga&#10;stncSM24jypZ4eT9ClfMKKQOor0M+xVSpUhGOkOVOMVsrr9Nj5nwpyXCYDC4vEVffxXtqlOpUldy&#10;k4ystXdpPR2TDdt5r6S/YO/ZOm+I2rW/xz+ItmkfhvTZ9+j2txx/adwnWVs8C3jI5J++wwOFJPB/&#10;sk/sxat+0j4+MV/HJB4X0mRH16/jUgy55W0iPeR+/wDdXJ64r7Avfib8DvixaeJv2RPhh4ogs9Uh&#10;0CfTtNt7NfLtiyx48m3kBxIU4DAdeevNXkmXU5NYqva1/di3bma1+6/3s4PEzjLFUoyyXKubnaXt&#10;qkU5expyaTvbZtP1S+8+c/26P2vofi/qbfCf4aalI3hnT7g/2pqMbbRq9wp/h/6YJjAJ++2W6ba+&#10;g/2LvG2nfGX9lmy8OeIk+1NptpNoGrxyNuMsQQqpOe5icc+or88p7S60+4k02+t2huLaV4biFhzH&#10;IjFGX6gqR+Fe8f8ABPn46L8Mfi+vgDX7tI9E8YFLVpJGCrbXwz5EmT0DE+Uf99T2q8tzirLOOfEP&#10;4/da6K+y9FsYca+HuDw/h7GhlEffwzVWL+1JpXlJtbtp3XmkkdF4g/4JfeLPD4kuI/2gfClvYqzf&#10;Z31S0mhcR5+XdlsE44JHGRXm/jH9l6y8FxNcXX7S3w9vFX+G0urly34JE9dl/wAFLfh1rHhf432v&#10;je8urqfT/E1iGtTOxZLa4gASSBey8FXC/wC0TXifhfXoLGJdMu1WONW/dzDjGexrlzJYHDYudCND&#10;lae7k36O3mtT6PgeXEmdZHh8xr5lzxnFe6qUFZ7NN6ttNWbsu5n39lBYXTW1tqlvfIvS4td+xvpv&#10;VT+lV6tay1i2qzNp6r5W7+H7pbuR7ZqrXhy3P0yMZRik3fz/AOGCiiipKCiiigAooooACM8EUUUU&#10;AFFFFABRRRQAU63/ANcv+e1Np1v/AK5f89qAG0UUUAFfrpr3xh+Ekn/BrF4d+FEfxT8Ot4oivJzJ&#10;4bXWrc6ggPia7kBNvv8AMHyMG+70IPSvyLOTwPxpADnJNTKPNbyYH7T/APBXz/gob4B+Of8AwTc/&#10;Zt8J+G/ihot5rnjDxBoeq+NNO0/VYZpLP7HbL5yXCgloR9pmVhvwT5WecE11f/BXb9qz9mPT/wDg&#10;qj+yV8W7n4reF9e8MeG766fxBqGla5BdwaepuYNskzRMwQA/N82AQuegNfhdjPam+X71nGhFW17/&#10;AIjuz+nD4m+E/gDbf8FNfA//AAUB+In7e/g608Nx+BZPD/g/whd+ILdY5LmUySSXEEnm7NjoVZmx&#10;yVUFsBQPB/2A/jL8EPh5/wAFmP2vPFviv45+C7TR/ENrpN1omszeKrRbS+V13kRSmTZIVztYKSQQ&#10;c4r8ByhHKmux+B37P/xo/aX8dx/DH4C/DTVvFWuzQvMmm6RamWQRL96RuyqM8k4FT7Hli7vpYfMf&#10;Zf8AwSM/a7+GH7K3/BYzUviF8SfFdnp/hXxTqmvaFea9LOPs1stzcmSCZ35HlmaKFS+Qqh9xOAa/&#10;SjXv2f8A9iH9irxh+0v+3v8AtFfGT4aeNtL+Kko1PwnpGpWtldy20ojuH8i38wv50ksk6KPLHKop&#10;PTj8Cfjh8B/i/wDs3/EG4+Ffxz8B33hvxFZwxy3GlakgWWNHGUYgE9RzXIvnbVOlzapkn7Yf8E2f&#10;FvwJ/wCCiX/BFbXv+CbE/wAavD/gvxtpGqX/ANht9aukjbyZtVk1GG5jjLKZowZpIm2klCoyACuf&#10;Mf8AgpL8Av8AgnD+xP8ADz9n34B/CG/8F6l8YtN8YaLN488VaDfBpWt4cLPNc4kZYFkmIYK2CFjJ&#10;6A1+TrbScr+JoJLHaR9KPY+9e/mVzH71f8FFv2gfgN4k/wCC1P7J3jfw78bvCOoaLo8NwNW1iy8S&#10;WstrZZncjzZVkKR5/wBoipfDX7VX7O+gf8HIuveKLv4y+G20XxJ8K7PSdJ1yDWoJLGS88mN/J89X&#10;MYc7GXGck4FfggDu5B/8doHTn60vY6b9LBzH9L37Lnws/ZA/YL+Lf7QuqXv7bXgu+1n4reILrxM+&#10;hah4gs7abSop2uZEhOZfnJaZgDwSEBxXwn/wSQ/Zv/ZB/aP/AGIF1r9nf4u6T8Kf2qvCusBofG0/&#10;iS5juo4BcpJuNobhYpoJbfzIWAQrnIbuD+Ro4HA7dK1/BHw/8c/EvXR4X+HfhHUtc1BoWkFjpdk8&#10;8xRerBEBOBkZPbNHsdHr2/AOY/Wn/g53/aE+B3jf4afB/wCBVt8SPD/jT4oeGZp7jxNrWgSQyLZR&#10;NbRxyxvsLeUZ5gkgizwIckD5c/DX/BI3Tf2LfEn7Z2i+DP29NE0u68Ca1Y3FobjWNVnsrW0vCoMD&#10;yTQyR7F3DbuZgoyM15d8G/2O/wBp39oP4oap8Fvg/wDBTXNa8WaLYyXuraBb2u25tYEkjiZ3RypU&#10;B5o19cuK4bxd4R8R+BPFOoeCfGOkTWGq6TeSWmpWVwvz288bFXRhnqGBB5q404xhyJiuz+knwNF8&#10;KP8AgnR8A/i9p37RH7Yvhnxh8GdSW+b4XeAbzU1u7nTtJljlKaLA8sskt2mx0hjTLAKoPAJr45+G&#10;3xZ+FGif8Gw/i74T6r8VPDcPiiSznEfh2TXrcXzsdWgcAQF/MJ2gtwvQE1+Pfhy9stP1D7VfMyqs&#10;bBdqk4J/+tmk1/WG1a8+QsLeP/Vqe/8AtEetSsPHlu3rf8h8x+w//BRD9oP4DP8A8Elv2Q7CL4m+&#10;HdYuPDHxC8L33iLQ9N1iC5ura2g0+8M3mQRsXUD7pyBywHUivtD9qvTP2b/2hvjd+zz+2zf/ALdn&#10;hHQfhv4FvjfWuiSa9D5Gs3l0I47VkPmhQyklSWUlVLfdG6v5mc7mwVo2NjrU+w037/iHMf0G+H/j&#10;X8DNI/4OJ9W+Ll58dvBP/CM6l+z4ba115fFVn9jNwt7bZhM3mbBJgE7c5xzXHf8ABND9sn9m+2/b&#10;z/az/Zh8efFrQ9Jj+JXiya98Ia5NqsS2epZie3miinLeW0m142Rc/P8ANjJXn8JTzyfXP1pGXd3p&#10;+x0tfpYV2fsN+0h/wT1/4Jw/8Ez/APgmj460j42eK/AvxD+MGuX943gXVILr/T4vN8qOCKGJJS2y&#10;JY2keQjAaRuQCBX49U0ITyxp1aU48q1dxBRRRVgFFFFABSEjoTSkgda9K+DPwL0XX7GP4qfHXxG3&#10;hXwDbsT/AGlIv+k6zKP+Xayi+9IT/FIBtUd89NqNGpXqckV83oku7fZeZ5+ZZlhcrw7rVr9kkruT&#10;6KK3bfYk/ZX/AGcPG37QfxAtZtIsWj0LSNQhm1rVplPlrtdXECf35Wx90fdBy2BXW/8ABRj4gJ8S&#10;v2lm8OeGryG+XR7WHToFtZhIhvJn3NGCuRuDuqH0I56VmfFv9szXtb8Pr8KvgHojeBPA9pG0NrY2&#10;Mm28u1P3nmkX7pfqVU555YnpH+wD8MIPH/7R+l3l1ZK+neGIn1a5XZ8nmpxApHvKwb32Zr2oexlC&#10;OAw7cnKS5pbJ26Jdld6vex+b4xZph61bizOEqcaFKapUlZtc1neUr25pWSSWivufZV74j+HH7G3w&#10;A0eDx5qM0Gn6Lb22nMbW3MstzduCX2oOp3CRiegC59K+Z/8AgpX4K0uTxZ4V+PXhq6jm0/xdpItp&#10;Jo+kkkKq8cn/AAKGVf8Avinf8FNvig3iX4naT8K7K93W3h20N3fLu4N5OOp91iwP+2hrk/hj8YPC&#10;vxN+DQ/ZS+N2rQ6bb28nn+BfFspJXTbsElbe59IG3FRIPuhsMMAEermuYUa8qmX6KMUlF/3lbRvo&#10;mrpeZ8LwNwnmWU0MLxdeUqlWUpVo7t0p3s0rXbTtN66rbYyv2FoGm/at8Jg/wvcv+Vu9er/8FVRu&#10;8QeCY3HDaffDB/3468//AGH/AA3rXhv9snSfDPiTTntL/TY9QjvLeQg+W4t26EcMpyCGHDAgg4Nd&#10;/wD8FU8f8JL4JA7afeH/AMiJXFh4yjwxWT35l+cT382rU6/jZl3LqvYNp9GmqjR3X7DP7Quj/HH4&#10;cXHwE+JAjuNX0nSWg8m4bI1bTNvllhnrJGCFYddpDeuPlf8AaX+AfiD9nX4mTeE9Qgnk0e6Jm8O6&#10;syHy7u3J+5u6ebH91l69DjBBrk/A3jPxL8N/F+neO/B+ofZNU0u4E1nOBnBxgqR3VgSCO4/T6k0D&#10;/goV8Jfit4ek+H/7VHwhH2G4I8y+0uM3VsG/56GIkSRP/tRlsCojisLm2ChQxMuWpDSMmtGuzfT1&#10;Z11sjz7gTietmeTYd18HXSdWlFpSjK+soJ2v6Le7XZnyRRXrnxi/Zr8NWUM3jz9mn4g2fjjwrzLc&#10;WtlMH1LSV64lhwHkiH/PQLkfxAda8hR94zivAxGHqYapyT+TTun5prRo/VMrzbB5xhVWw7fZxkmp&#10;RfaUWk00OooorE9QKFRpXWJRyzYFFSWf/H7Du/57L/OgC3ceGtatV3fZfMVevltuP5VQPBww2kfe&#10;B7V3j/fJT1rB8Y6bEqrqsYAbdtkH970P1rWVOyugMGigcjNFZAFFFFABRRRQAZp0t5dTW8Fo8jeX&#10;bhhbx9k3HLH6k9+vAptFAnGMrX6BRRQenSgZ6h+xTpP9r/tTeDonj3rbXsl19DFE7Z/Ou9/4Kc+I&#10;U1L466T4dTn+y/Dqebz/AByyM3/oIFP/AOCZXgC9134yap8RZisWn+HtHkja5kX5ftEwwqZ6D5FY&#10;k9ADk8V5l+1l8QdI+KH7R3irxf4c1NL7S2vVtdLvIySk9vCgjV1z/CSpIPcc9xX0V/q/DlnvOeno&#10;kv1R+SqP9qeMDqQ1jhaCUn0Upu9m9k3F3tueeVNpWkar4g1e10DQ7dprzULqO2s4VGS8jttUfmah&#10;r6W/4JqfBOTxp8Rrz4w6zp+7T/DbLbaU0gG2bUZB2z/zzjIJPrIvpXk5fg5YzGQor7T+5dX934n3&#10;HFnEGH4Y4fr5jVa9yOifWT0ivvaPcPjNfaZ+xz+xo3hHwXL5d1Dp66Rp9wuN0l7cg+fdH1bJlf8A&#10;75Havz2iiW3iSGMfKqhRzngV9Y/8FV9c8Q2/i/wn4FuTs0+PT7i8aNWB3XXmmI5xwdqgY/3jXyjX&#10;qcR1VLHewhpGCUUvkmfE+DuXulwu80rPmq4ucqknu3q0rv5N+VxHCspVxweCPWur+KHjD/hPLTwn&#10;rtzdeZfWvhOHSdQ3fe32kssaMfYxNFj6VytGO+K8ONSUYOK2f6f1+J+nVcLTq4iFZ/FC9n5NWa9H&#10;o/kFFFFZnUFFFFABRRRQAUUUUAFFFFABRRRQAUU6KKWeRYIImd2+6q9TUl3Y3lhII7yBoy3K7u9A&#10;ENTXWp6jeafDpNxdyNZ28nmQ2m7ESyf89NvQv/tHJ7ZxUNFBLjGVuZbaryfcBnvQkc9xLHbWcJkm&#10;lkVIY16u5IAA+pIFFeufsneHvDHh/U9U/aS+JtsG8N+BY1ktYZF/5CesOD9mtEz95hgyN6AKT7dG&#10;Ho+3qxhe1932S1bflZM83Ocw/snLp4izk1pFLeUnZRivV2R6l+0fH4d/Zg/Y90P9laeVb7xJr7DU&#10;tSVpP+PZjMJZZQOy71ESD+LY7V87/Br4TeJ/jh8SdN+GXhNo47q+Z3mupm+S1t4xulmPrtXkKOWO&#10;B3qh4/8AH/ir4p+NtR+IXjfUmutU1SbzLiQn5UXosSD+FFXCqB2Hvmk8AePPEnww8caX8RPCV00O&#10;oaPeJPDtbAlUH54m/wBl1yp9mrsxOMo4rGQbTVONopLflX+ep83knD+aZHwziIUpp4yrz1HJr3fa&#10;zV9F0SskrW2Pp/8Aad+O3hr9mXwDH+yR+zrJJa3lva7PEOtqdskPmLlwGH3riUcs/wDApwOenyl4&#10;f1nWPCes2PiLwxqMllqGm3SXFjdQn5oZUOVYfiPxHXvX05+3L8NfDnxS8BaP+2T8ILLzLDUreNPF&#10;EMIBaFSNsc7j1R/3Mnp8hNfLQOB81b51OvHHWb91JcltElurfr5nm+GuGyqrw25Qi3Wm5LEc+s3V&#10;TtJS+d7LblsdP8Y/HGlfEzx9dfEnTdHXTbrXFW61rT4v9VFf4CzyRf8ATOVh5oXqpdlOcCm/CH4V&#10;+L/jZ8RtN+G3geJvtl5IXmvGz5djAnL3MhH3VQdO5YqByRWHomja14n1q18N+GNIuNQ1G+mWGxsb&#10;WPdJPIeigf1PAHJwK+6PCuhfDn/gnb+z1P4n8UC3vvF2p26iaGGUGTUr7GUtIj1+zxE5ZumFZupU&#10;VGX4J4/ESr1nywj70pbfJebNuMOI48K5XSy3L4+0xNVKFGnu+3NK+vLFdX233Z3H7QPws8E/Gz4e&#10;Wf7Pvi34kWdv4ikhhvNDuLqaP7ZLNCvltcLDkMyuCysF654ztr4b+OH7K/xo+AEsl74y8N/adH37&#10;YfEOlky2p54EmPmgb/ZcD6muS8d/EDxf8TfG118RPGWtSXGsXUwlN1GxXyMfcSPH3FUcKB0HPXJr&#10;3P4C/wDBQ7x/4GMfhb4128nivQJP3Ul00atfQR9P4sLcLjqj8nsa9DE47K82rNVk4PaMt9OnMv1R&#10;8rkvDPHHAOWRlgJxxUXedSi1ytSdr+yktPKz3s9NT51DBhkGivtTxh8BP2BvjrpMfxB8G/ErS/DM&#10;MhPnS6TqEVqpY87ZLafHluO+APxryvxR+zT+xnokTSQ/tywoy9Ihoy3RPsPJNcNfI8RS1U4yj0fM&#10;kmvmz6jLPEzKMcuSrh69OonaUXSqNp9vdiz5/wBw9aK6/wAY+EfghopZPBvx2vtckX7qnwZNbq//&#10;AAN5f6VyJXHevJqU5U5Wdvk0196bPvMHjKOOo+0pqSX96EoP7pJP8BKKKKzOoKKKKACiiigAoooo&#10;AKKKKACnW/8Arl/z2ptOt/8AXL/ntQA2iiigAooooAKKKKAAnAya/ZL/AINO/hj8Nz4r+IXxeb4k&#10;xf8ACWrZppi+FDCu8WW5XN3uzuxvG3AGPevxtr9WP+DTwBf2ufiIF/6EePj/ALeVrKt/DZUdzf8A&#10;iL/wS4uv+Cpv/BXD4yTa3+1k2oeCfBawS+JPF1tpsJmt5HMix6RAikRgwCKRGkbOBFkqWbFcH+2V&#10;/wAELf2avD/7Geu/tp/8E/f2rdS+IWh+EZp08QWOrQwTeaIZAk5imgSLa8ZOSjI24EEMP4vrv/gj&#10;AyPqf7dFtCd8/wDwtLXf3aff5a9xwOeTnFea/wDBGqK70z/g37/aIl8Tq8cDeJPEhg+1dAn9jacp&#10;wD0HmBx/vZ71hzVI6J7WQfEec/sh/wDBtZ4K/ag/ZX+GP7SzftQ6lpKeL9Ot9T8Rae2hwlbK1bdv&#10;WFzJ8z5AALjaMkkHG05H7Ov/AAb1fCD9onwZ8XvHS/tW6h4V0/4b/FbxF4atrrVNJguLddN0y6KG&#10;9nlDxjcIFaQ4CqSvVQePZf2y/FPibwr/AMGvHwlm8Na9eae15Z6BaXbWlw0bSwM8xaNiDypKjI74&#10;qr/wS+lmm/4NwP2iLiWZmkbS/FrNIzfMxOnLkk+tHNU5XK/Wwcpk+Pf+Da79i64+GXh39oT4Xf8A&#10;BQS6t/h3GftHi7xNr0FrPA9lggy2ksQjVG8wKm2TePnJ3ZUK3gv/AAVp/wCCIHgH9ij4ZeBfjl+y&#10;z8Z9U8a+G/GWtW+kx2+s+Q03nXCFreeKaFUR4pNpXBUFSV5bJx9IfEDcv/BpkhViP3elDg/9TFbV&#10;N/wUM0nxP8Rf+CC/7KWg6TqrrrOt6h4TtbO8kkKslxLaMiPuHIwxByORRGVSLV31aD3Tl/D/APwb&#10;nfsR/DC68C/Bv9rD9ujXNP8Aip8QrcnQdD0Cxt4raSZUDPEiyxyPKqZK7y0W/wBF6V2v/BHf/gmt&#10;4Z/YR/4K1+PPh943+PNvqHiLwp4YB8I6atisL67pt7GWe5Zd7GNovLUMoLDJ68ivZfCHwr/ZY/4J&#10;g/tC/Ab4QeNdK8UfGT45fEjUksbHx1421qa9bRLfKrdz2gmZ0tUG5tqRjzGH3nIqrj/jqKDE/wDN&#10;Cvvf8AqeaUk9dLD94878Ifsv6zq//Bf/AOL2mfso/tt3nhPXNe+GN5r/AIq1bS/DdlqEmn3DatYx&#10;S6S0dxuUAYgl38OMAdCa+Q/2Qv8AgkBqn/BQP9r746a78cPjzdaP4O+G/i6+Xxb4uj06KO61O4M0&#10;7MUU/uoPlieR2wwQEAKcivr7/gmUcf8AByj+1Ngf8ynrH/p00eui/wCCfX2W4/ZE/wCCgVlYwyPf&#10;t4+8a+YqclkOksIwAOc7hJ9c1XNKO3ZC+0fFH7fH/BFX9nb4X/sVSft8fsEftPah8RPA+mXiQ61F&#10;qkMMjiMzi3aaOWFIx8kpVWRo84bduwK9L+G//Bur+y5cfs8/C/8AaX+OP7dl14S0Lxrp+m3GqW99&#10;pdtBma8tfMjtLaZ5CPMMmMMyN8qN8vp237CX2mL/AINfPjQ3ix1a1ZvEH9mLIoYIuLUR9BwfPyQT&#10;yDg5xitb/grXLIv/AARl/Y9hErKjeK/CLMobhiNFucE/maHOptfrYPdPhD/gs1/wSw07/gl/8Y/D&#10;Ph/wV8RLzxJ4T8ZaTNd6Ld6rDGl3BJA6JNDIYwEfHmRMHCrkSYwNuT8bV+xP/B2t/wAhb9n3n/mB&#10;69/6FptfjtXRRlKVNNkhRRRWgBRRRQAUUUUAFFFFAGh4dvvD+kXi6trmhnVWhbNvpkshjt5X7GZl&#10;+ZkB6xrtLdCwGcu8Z+NfFfxA1f8At/xjrcl9dLGI4dyhY7eMdIooxhYkA6KowKyyQG4P1ruvhJ8G&#10;YvG9r/wnfxD8TR+FfA1ndfZ77xNdr/x8TDBNraJ964nI6hAQnVscCuiiqtb93H1fRere1l5nl46p&#10;gMvvjcQrtLTRt/4YLu9rJXYfAL9nvx9+0T4uPhzwdH9ns7dlOra3NGWhsUPrjG9yPuoDk98Dmv0K&#10;+Fnwl+Fn7NXw9m0rwtatbafp9q95rGq3RU3F55aFnmlbAGcA4UYVeAB6/Ivjb9ulvAnhi3+FP7Hv&#10;hSHwn4e04futWvrRJry7fPzSlXBALkZZ23Oc4+UYFetftM/GbVviJ/wT6h+JXhsLD/wkq2Fp4g8l&#10;iPI3S7LmID0MqbSOytX12Uyy3A0arpPnqRi5N2006K+tr2u7an88+IVHjTibHYGlio/V8FXqqEYX&#10;97Vq0qiXVq7Ubuz0ep8b/Ejx9qPxS+IWtfEjUxiTWtQkuVjP/LOMn5EHsECj8KxXVXGGX6j1oor4&#10;yU5VJuUndvVn9JYXC0cHhYYekrRglFLySsl+Fj3b/gn7f6jrX7UOif2ndvcf2foN5FbyScssQiwq&#10;bupC5wM9BwOMCu7/AOCqNjqA1jwTqv2OT7L9lvIPtHlnZ5u5GCZ/vFQSB3xXEf8ABNm3Fx+00rSS&#10;Kix6Bds0jdEX5QSfYV7J4X/az+BP7XF7rv7PPxY8Pw6Tp+rXTW3hm9uLoFbpwxWKRJCAILjcA6c4&#10;bO3JyQfrcv8AY18heGnNRlOT5b9WrNJvpfRH4HxTLMsr8U4ZxhsNKrRwtKPtVG14xm5JtLdtJt2S&#10;2XTc+IaK6r41fB/xd8CPiNffDjxlA3nW7eZZ3RTat7bEkJOvscYI/hYEGuVr5OpTqUajhNWa0a7M&#10;/fMFjcLmOEhiMPJShNKSa7NXH2N1e6Vex6ppV9Na3UZzHcWshjkU+zLgilu7u6v7qS9vZ2kmlbdJ&#10;I3Vm9T71HRWd5ctjVQgpc1te/WwUUUUFhTo3EUiyH+FgabRQB1Eni/RlTejyOf7qx/41i6xrkmsM&#10;qCPy4o+VXOcn1NUSAeooqpSlJWAKKKKkAooooAKKKKACiiigApssnlxNIU+6ueO9Oq1oOqjQdatN&#10;bksYrr7HOsyW867kZ1OV3DuobBI7jimtZWZNSU/Ztw1aW3f59D3n4j/EOz/Zy/Zr039lvwZcj/hK&#10;PElquq/EG+jbDWf2hQ62eR/H5Xlow6qoIP3+PntVVAFUYVRgD0qbUtT1LXNXutc1u8kur68uHuLy&#10;6mbc8srnLOT6k1FXTisVLFTWloxSUV2S/V7v1PFyHJKOTYefWrUk51JfzTfbyWiiuiHW9pd6heQ6&#10;dp8DTXFxKsVvCq5Mjs21VHuSQK/RLwxqnwo/Ye+B/hTwN8Q9e+xyXkxjlkhtzI91fSYaeQqvOxSV&#10;Ut0AC96+aP8AgnR8JbLx/wDHKTx3r7wrpfguyN8/nLlXu3DLBx6Lh3OeAVU1xX7YHx2uv2iPjJqP&#10;i2ynZdL0+H+z/D0YG1UgjJ/e7egaR8uT1Py+le3llaOU4F4xpOc3yxT7Kzb9Oh+a8ZZdU8QOJ48P&#10;c0lh8PH2laS0fPJNQgm7q9ve2eh7l/wVW01ZJ/A/iSOFF3fbLbEQ+ULiNxjr15NfItfXH7a/iGH4&#10;pfsc/DD4qW8cf777IszRrjMhtjHIW/2jJG2a+R65eIOWWZOpHaSi180j2/CVTo8G08JNWlRnUg12&#10;tOWnyCiiivEP0sKKKGJAzigC1pujX2q7mtVXYrYZ2PFaUfgufGJtRjX/AHYyf6itTQbaO30mBQPv&#10;LvY+pPerldEacbagcnrWgSaRFHP5/mIzbSdm3B/Os+uo8XSQLpJilkwzSL5Y9cGuXrKolGWgBRRR&#10;nnFQAUUUUAFFFFAGp4Xu7KyvZpruZY/3OEZvr/Oq+u6odWvjIj/uo/lhHt6/jVMjPBFFVze7YAo+&#10;Ynaq5NFdB4Kx5dxx825TmiMeaVgMS307Ur2SO2tLCV5JWCRjYeWJwK6f4k+J5ZNE0f4XaFNN/wAI&#10;94bWRody7VvdRl5ubxvUsQsaZ+7HGuMFjWgCwOVdh9DiorqzivbZrOYZVlx9D2rojFxg4xe+/p2+&#10;85auFp168KlTXl1iuz2v6pberOIAxyO9FDI8btG3VWwaCcDJrlOo+rv+CcPjMXHgz4jeAfHRjuPC&#10;Om6OupXMdxyIhJvSeP8A3XjXcR13KCOtfKd9Ppz3s8mjwSpZvO32GGT5pFjLHy1OOrYwOnNeh+HP&#10;HjeAf2XfEPhrTJ/L1Dx94mhtriRWw6aZZxbpR9HmljX6A17D+wZ+ytDftb/tI/Fu3ht9GsVa68OW&#10;t4QqzbM5vpc9IkwSgP3iC3QDP0EadXM6dDCw3im230Td9fJL8T8oxGMwPBOKzXPa7tGtOMadNP45&#10;Rik2l/NKV7u2yud1+xv+zXa/s6+AdQ/aA+LlhIuuNo8t2ljDb+bNpNiqF2UDvcSKMlR90YUnO6vl&#10;L49/HnxP+0V8Qp/Hmvq1vZ7TFomliTetha9VTPRnP3mb+In0Ar6fsP8Agpx4Rk+M91o+o+HPL8Dm&#10;TybXxB5btdbhwbmSLkGFufkA3BcE5yRXi/7aX7O9j8KvFUPxS+HUdvN4H8XSfadHurEhre1lkG/y&#10;FI42MMtH2IyvVcV2ZmsPPLY08DK8IP311b/mfdX+Wp81wPLMqPGdTF8T0HDE4mKdCbs4xja7pRW0&#10;ZWte7v8Ar4r70HJOc0inIpa+TP3wja3hkOZIlY+6inqip91cUtFFwsr3sJtA5xS0UUAFFFFABRRR&#10;QAUUUUAFFFFABRRRQAU63/1y/wCe1Np1v/rl/wA9qAG0UblPQ/pRQAUUUUAFFFFABX09/wAEtf8A&#10;gpb4g/4Jk/FfxB8UNA+GVn4ok17RV06Szvr14FhAkEm/Kg5PtXzDRjtiplHm0YH2R+w1/wAFkPin&#10;+xR+1b8SP2gdD+HdjrWh/FLV7q+8TeELq6ZUVpbqW4RopADteMTSJkghg5yOBXqH7aX/AAXzj+O3&#10;7KuqfsjfszfsoaH8KfDfiKWRvEH9mXCMZVkk8yVY0iijRTI3LsQWNfnPRU+zp817AfYXxt/4K4eJ&#10;/jN/wTR8I/8ABOS7+EFjY2PhQ6f5fiSPUHaaf7MXIzHjaN2/se1O/Zo/4K6+J/2cP+CeXj79gGw+&#10;D9hqVj46tdUhm8Qy6g6S2ovbcQkhMbTtxnk818d0U/Zxta3mB9ia9/wV08Ua7/wSyX/gmM/wgsY9&#10;PUWo/wCEoXUH879zqEd7/q8beTHs68A5p/xx/wCCwXjz4ufsNfCr9jTTfhfZ6K/wruNKuNL8UQXz&#10;ySzzWMRSNzGRtBJIbv0r44oo9nDsO7P1k1z/AIOh77X9F8KeKtX/AGG/Cd98QvDQRIfFmo3QlFuj&#10;bRci2zF5kBlQFTiQgbs89K8P8Tf8F1fH2pf8FJNB/wCCi/hv4FaTp+qaf4YbQdY8PtqUskOo2pV1&#10;z5hAMbDcrAjjKDOQSK+C+nGKKSo049Auz9Irb/g4R1LQ/wDgoLqH7eHhX9lfRrO61P4YnwjeaH/a&#10;bKJmN9Fdm8eRUUvJ+5WPBH3cc8V53+w1/wAFsPiN+xt+0R8Tvio3wrsfEXhX4saxNqHiTwfcXRVU&#10;kaSR1MblWGQszodykMp56CviGij2dPawXZ+i37aP/Ba/TP2sv2T5P2NPgH+y3ovwp8Bz3kUmqabp&#10;MyMJgk4uBGixRRpGpmAkY7csw61zP7Uf/BVHW/2m/wBkn4Ufspar8H7HTbP4V6lpd3aapDqEjyXr&#10;WVpJbKrKR8u4SbjjpivivwXNiW4gP8Sqw/Ougrop0afKnYR9Mf8ABVf/AIKT+Iv+CnK+B7vXvhbZ&#10;+GZvAtjew2v2O+eYXQuDATu3AYx9nGPrXxWN2ea7TUr6HTLVrqU/d+6v94+lcWXZ5GkYcsST+dTK&#10;MadlEAoooqQCiir2h6GdYeRnuPLjj/iXk5x0ppSlogKNFXNY0WbR5FDzLIsmdrKuD+IqnSemgBRR&#10;RQADBOGXcN3Q9/armv8AiLXPE1xbza9fvOtjb/Z9Ph6RWcP/ADziQfLGvqFAyeTk1Tqaz0vUdQH+&#10;iWjsP72MD8zVRlK1kRKnTlNSaV1s+qv27EBVT1FfR/7M2sSfEr9jv4sfAaXL3WmaW+t6PH1IxiRs&#10;fR4vzevnGaKWCRoZoyrLwymvVv2I/iBZ+A/2i9FtNcuvL0nxRHLoGrM/3Vjul8tGPsJCn5135XW9&#10;ljEpOyleL9Grfhe/yPleNsBLG8PzqU43qUXGrFLe9NqVl5tXXzPJ4JFljWVPusoZT65FOqzrehXX&#10;hbX9Q8LXkPlzabqE1pIp/hMchTH6VWrglHllZn1NGpGtSjUj1V0+6Z6b+zH4um+H03j7xpZziK6t&#10;Ph3exWcjdpppI4Vx7/PXmEdtFHarbCL5VQKPm9Mf4VatdVvLCzvLC2k2x30aR3Kj+JVcOB/30Afw&#10;qvWk6zlShBbRv97f+SRw4fL6dHHV8S96rj90VZL8X959BeEvijov7W/gOx/Z6+M93Da+MtNjI+H3&#10;jS4YATzY/wCPG7Y9PNAADngsBnDYz4LrOi614a1q88N+I9MmstQ0+6e3vrO4XEkEqnDKw+v5jBHB&#10;qu6hlwAvHI29R9Peuy8Q+ND8XtBt18XzD/hLdHt1gstYkGDrNmvS3uD3uIv+Wcpz5iZRsFVJ6KuI&#10;+t01z/GtL90uj810Z5eCyz/V/FSWFX+zTbbitoSbu3FdIyb1itE9Vo2cbRTVY5xn86dXCfTBRRRQ&#10;AUUUUAFFFFABRRRQAUUUUAFFFFABRRRQAUEAnOKKKAADHAFBJByBRRQB9AfA7xe3wg/Ye+JHjqzm&#10;WPUfFHiC30LS3Y4bcYSJCvrtjeQ+3FfPsahFCKfu8Cuq8W+MWvPhn4R+HFlP/o2k/a9QvIweGvLm&#10;TGT6lYo0Uf7zVy46dK7MZX9pGnTW0Ul83q397sfN8P5X9TxGLxc1+8r1XJ+SilCC9OWN15s96tfE&#10;Evin/gm5eaBI+5/CPj2NPvciGcmRPwBkYfhXgtel/BrWvtHwU+K/gKV9yzeH7TV4VPZrW6Tcfrtk&#10;/IV5pWmNqe2p0pf3UvubX5WMeG8H/Z+Lx9FKydZzX/b8Yyb/APAnIKKKK88+qCiiigDT0TxG2mD7&#10;Jd7nhb7uPvJ9PUVt3niHTLS0+0pcLMWH7uNH5b/CuRoAA6CtFUklYCbUNRudUuftN0fm/hVeiioa&#10;KKzAlsbN9Quo7OOVULt95u1b934Z0q30qQFG3RxlvOY/NkDNc3uZTuU8r0I7VcuvEOq3Vt9jnuBt&#10;24bauN31NXGUVugKYz3oooqACiiigAooooAK1fCN9Fa30kM0yosqfLu7sDWVTiM8ELVRlyu4HdHO&#10;OKzfEGuR6ZB9nicNcSL8q/3R6n+lcyl/e2/EF3Kv+7IajZnlk8ySQs27lmJJNXKpfYAGQOabIdvU&#10;9Thfc+n/ANbvStu/hr0f4d/Grwp8E0TUPh18OLHVvEmzLeKvFUfmrat6WtmDtQD/AJ6SMXJ5wvSn&#10;RjTnL35cq76t/JLdnDmGKxWFo3w9J1JvZXSXq29l3sm+yZ6p+zF/wT78WePYbPx18dYrrR9DXbLY&#10;+H2Ui6vFznMo/wCXeNvQ/O2egHNdJ/wUK/aSTw9bt+zD8O7cWqiyh/4SSaGPy1hgKgxWUQ9CgUuR&#10;xgqo6mvnfxN+0z8fvF3iS38W+IPirrFxeWdws9rGtwYokkU5/wBWmFwehyDwa9m/bs0DT/it8M/A&#10;/wC2B4U08xprGmx2OvoseNrcmJz64cSxZ9AlfSU8Vh/7LrU8CmmrOTduaS2b02s7adj8XxeT5r/r&#10;1l+L4lqRqU5uSpQgrU6dRJOKd7czaTs39pLQ+YgAo4WvVfgf+0RaeGfCF98AvjLbXGrfDvXB5d3D&#10;D81zorltwu7X3R8OY++GxySD5XQenSvm8PiKmGqc0H5Ps09011P2TNMpweb4b2OIjezTTWji1qpR&#10;e6kns0b3xH8AX/w18YXHhi51GHUbby1uNK1azbMOo2b8xXEZ9GHUdVYFTyDWEwwelTyavqFxo8Oh&#10;3M/mW9rM0lmsnJt9331Q9lY4JXpkA8HOay7v4qmpyyk3BWXbt5X6nVhI4inh4xryUpJWbXW3X1e7&#10;8xaKKKzOgKKKKACiiigAooooAKKKKACiiigAooooAKdb/wCuX/Pam0+0OblEH94/yNAHbeRb4wII&#10;/wDv2Oa47WLeG11SaG2bMavx7cdK0J/GV5LatFDbLHI3Hmbs4+lY/PUnPvWk5RlsAUUUVmAUUUUA&#10;FFFFABRRRQAUUUUAFFFFABRRRQAUUUUASWl5dWMwntJWRh/EK1IPGl8q4uLOF/8AaXK1j0VSlKOw&#10;FjU9Uu9Vn825b5V+5Gv3VqvRRUgFFFFABVzQtWbSbvzHBMTjEgUfkap0ULR3Av67rj6xKoSDy4oy&#10;dmT8x9zVCiim3fcAooopAB5Xaa6XRvEVgdNjjv5/Lkj+Vlx1A6EVzVFVGTiBY1W8OpalJeBcKxwo&#10;/wBkcD8ar75omWa2maOWNg8MifeRwcqw9wQCPcUUHkYqRNcytI6D4qeIIPF/xA1LxnAqq2tNHfXC&#10;L0SeSNWlH/fe6ufoJJ60VU5SnJy6t3+8yw9COHw8aUdopJeiWgUUUVJsFK5yPv0lFACLu/ipaKKA&#10;CiiigAooooAKKKKACiiigAooooAKKKKAClhha4nWBWUNI2AzHAH19qSggHqKAOph8LaTBZG3uIvM&#10;Y/emPBB9R6VyxIB2r/exVw+IdYNmLIXXy7du/Hzkemap8AYAqpSi9gCiiipAKKKKAOs+DGpm08U6&#10;hoLsPL8QeGtS0pgw6tJbs0f/AI+i1yFvMJ4kmX+NQ36VPYXtzpt/DqVm22aCQPG3oRUSqEAVVwo4&#10;CjtWkp81NR7X/G3+TOWnh/Z4udVfbSXzV7v5ppC0UUVmdQEgDJqZrC+SIStYzBSM7tnFa3hbQ1fb&#10;q13Hu7wK3/oX+FdAGfua1jTutQODJ9TRXReMrKN7Jb1Y1DrJhmUckH1rnRxxUSjyuwBRRRUgFXLD&#10;w/qOpWzXduE2dF3tjP0qnW9oniGysdH8q5fDw5Cxr1cEk1UeXqBhzwTWsxt7iMo6/eUim1NqOo3G&#10;pXTXs55bgL/dHpUNSAUUUUAFFFFABRRRQAUUUUAFFFFADXSaU+TbrukchUHcseB+pr9BL+D4P6v8&#10;Mof2DZfE9uvik+C4o7exkjO1boRCVBv+75m/59mc4NfFvwD0Ky1z4v6HJrMLHS9Nuv7S1aTHyrbW&#10;ymd8+udgUD1YVn+MPiZ4u8VfFjUPjEl/NY61da22p29xGSHtpg+Y8f7oCL9FxXtZdjI5fRlNq/O+&#10;VrySu7eeq+4/O+MOG6/FeZUaMKjp/V06sWrW9rf93fyXK7rzRz88NzZzyaff27R3FvM0NxC3WORW&#10;Ksp9wwI/Ciuy+Ofi3QPib4v/AOFvaHYx2Nx4ijWXxFpceAttqioqzvGP+eUuBMvoXZTytcbXk1ox&#10;hUai7ro+66P7j7jL61avg6c6seWdlzJ62ezXa172fUKKKKzOwKKKKACiiigAooooAKKKKACiignA&#10;yaACinRRyzyLBChZmOFUd6kvbC60+RYryLazLuUbs8UAQ0UUUAWtG0afWJZEicRrH952XP4VtWPg&#10;q3juY2k1CQ8n7qADoal8JwLb6Mr5+aaRmY/jjH6Vqwf69fr/AENdEIR0uBwNFFFc4BRRRQAUUUUA&#10;FFFFABRRRQAUUUUAFFFFABRRRQAUUUUAFFFFABRRRQAUUUUAFFFW7TQtUv7Y3ltArJzty2C2PSjf&#10;YCpRQDkZFFABRRRQAUUUUAFFFFABRRRQAUAgnjn6UV2mn2ENjaR28cKjag3HHU96qMeYDizuDYdS&#10;v+8MUVseNY1W/gcfxQn9DWPRKPLKwBRRRUgFFFFABRRRQAUUUUAFFFFABRRRQAUUUUAFFFFABRRV&#10;7TPD2o6nF58e2OPtJJ3+lNKUtEBRoqbUdPudMuTbXK89VYdGHqKhpAFFFFABRRRQAUUUUAdV4Y1C&#10;O70tIWceZCNjr7djWkMntXCxySwtvhkZT3KtjNOa7vG+9eyn/toa2VSyA6jxRs/sOYOw7Fee+a5O&#10;g72OWkZv95qKzlLmdwCiiipAKKKKAJtK02bVLv7NE+0AbnY/wj1roV8IaSsWxjIzY/1hbms7wW3/&#10;ABMpV9Yf/ZhXTVtTjGUbsDjdX0m50i58uYFo2P7uXHDf/XqrXY65HFLpNx56hlEZK57HtXGjPH0q&#10;JR5WAtFFFQAUUUUAFFFFABRRRQB0Hgrxanh+z1DTpZ/JW+g8l5QpOYyysycdiUXPsKoeKLzT7y+W&#10;ewYN+7/eyL3Pas6kK56mq9pJx5X0JUYxk2lvv91v0EKEnOadRRUlBRRRQAUUUUAFFFFABRRRQAUU&#10;UUAFFFFAGp4ZvNIsJZJr+TbNjEbFcgL6D3qvrmprqt+bmONljVdqbup96p0VXN7tgCirFppOp38b&#10;T2lozqpwWzjn0qvyOKkDQ0HXX0qXybgs1uzZYd0PqK6q1uraVo5op1ZWPysrDB4NcLUlkp+2xgN1&#10;Yn/x01pGo4gR0UUVmAUUUUAFFFFABRRRQAUUUUAFFFFABRRRQAUUUUAFFFFABRRRQAUUUUAFFFFA&#10;BXYeG/8AkE2n+4P50UVpS+IDk70Yv7jA/wCW7/zqOiis+4BRRRQAUUUUAFFFFABRRRQA1+jV3Fgz&#10;NY25Y5/cr/KiitqPUDF8bf8AH1a/9cX/AJisOiioqfGwCiiioAKKKKACiiigAooooAKKKKACiiig&#10;AooooAKKKKACu00gY0y1wP8Aliv8qKK2p9QMXxt/x+W//XE/zrFoorOp8TAKKKKkAooooAKKKKAC&#10;iiigAooooAKKKKACiiigDW8G/wDIXb/rif5iumoorop/CBn+Jf8AkCT/AO8v865OiiorfEAUUUVk&#10;AUUUUAFFFFABRRRQAUUUUAFFFFABRRRQAUUUUAFFFFABRRRQAUUUUAFFFFABSN2+tFFAHX+GR/xI&#10;4ePX+dcxqX/ISuf+uzfzoorafwoCCpLX/j6i+p/kaKKxA//ZUEsBAi0AFAAGAAgAAAAhAIoVP5gM&#10;AQAAFQIAABMAAAAAAAAAAAAAAAAAAAAAAFtDb250ZW50X1R5cGVzXS54bWxQSwECLQAUAAYACAAA&#10;ACEAOP0h/9YAAACUAQAACwAAAAAAAAAAAAAAAAA9AQAAX3JlbHMvLnJlbHNQSwECLQAUAAYACAAA&#10;ACEAuvN5bNEDAADOCAAADgAAAAAAAAAAAAAAAAA8AgAAZHJzL2Uyb0RvYy54bWxQSwECLQAUAAYA&#10;CAAAACEAWGCzG7oAAAAiAQAAGQAAAAAAAAAAAAAAAAA5BgAAZHJzL19yZWxzL2Uyb0RvYy54bWwu&#10;cmVsc1BLAQItABQABgAIAAAAIQCzvW374AAAAAkBAAAPAAAAAAAAAAAAAAAAACoHAABkcnMvZG93&#10;bnJldi54bWxQSwECLQAKAAAAAAAAACEAkNC17EcvAgBHLwIAFQAAAAAAAAAAAAAAAAA3CAAAZHJz&#10;L21lZGlhL2ltYWdlMS5qcGVnUEsFBgAAAAAGAAYAfQEAALE3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35896;height:28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kPvwAAANoAAAAPAAAAZHJzL2Rvd25yZXYueG1sRE9Li8Iw&#10;EL4v+B/CCHvTVA+yVKOoWNHb+lj2OjRjU20mpclq9dcbQdjT8PE9ZzJrbSWu1PjSsYJBPwFBnDtd&#10;cqHgeMh6XyB8QNZYOSYFd/Iwm3Y+Jphqd+MdXfehEDGEfYoKTAh1KqXPDVn0fVcTR+7kGoshwqaQ&#10;usFbDLeVHCbJSFosOTYYrGlpKL/s/6yCsPhebUfnzdY8ftblcphk/IuZUp/ddj4GEagN/+K3e6Pj&#10;fHi98rpy+gQAAP//AwBQSwECLQAUAAYACAAAACEA2+H2y+4AAACFAQAAEwAAAAAAAAAAAAAAAAAA&#10;AAAAW0NvbnRlbnRfVHlwZXNdLnhtbFBLAQItABQABgAIAAAAIQBa9CxbvwAAABUBAAALAAAAAAAA&#10;AAAAAAAAAB8BAABfcmVscy8ucmVsc1BLAQItABQABgAIAAAAIQDzMZkPvwAAANoAAAAPAAAAAAAA&#10;AAAAAAAAAAcCAABkcnMvZG93bnJldi54bWxQSwUGAAAAAAMAAwC3AAAA8wIAAAAA&#10;">
                  <v:imagedata r:id="rId17" o:title=""/>
                </v:shape>
                <v:shape id="Text Box 9" o:spid="_x0000_s1029" type="#_x0000_t202" style="position:absolute;left:3508;top:28707;width:33174;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78232D" w:rsidRDefault="0078232D">
                        <w:r>
                          <w:t>Fig 1.1 representation process of fracking</w:t>
                        </w:r>
                      </w:p>
                    </w:txbxContent>
                  </v:textbox>
                </v:shape>
              </v:group>
            </w:pict>
          </mc:Fallback>
        </mc:AlternateContent>
      </w: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Default="0012648E" w:rsidP="00BF166D">
      <w:pPr>
        <w:spacing w:line="360" w:lineRule="auto"/>
        <w:rPr>
          <w:rFonts w:ascii="Calibri" w:hAnsi="Calibri" w:cs="Calibri"/>
          <w:b/>
          <w:sz w:val="22"/>
          <w:szCs w:val="22"/>
          <w:u w:val="single"/>
        </w:rPr>
      </w:pPr>
    </w:p>
    <w:p w:rsidR="0012648E" w:rsidRPr="00EF1E72" w:rsidRDefault="0012648E" w:rsidP="00BF166D">
      <w:pPr>
        <w:spacing w:line="360" w:lineRule="auto"/>
        <w:rPr>
          <w:rFonts w:ascii="Calibri" w:hAnsi="Calibri" w:cs="Calibri"/>
          <w:b/>
          <w:sz w:val="22"/>
          <w:szCs w:val="22"/>
          <w:u w:val="single"/>
        </w:rPr>
      </w:pPr>
    </w:p>
    <w:p w:rsidR="008D3283" w:rsidRDefault="00BF166D" w:rsidP="00F07B2C">
      <w:pPr>
        <w:pStyle w:val="Heading2"/>
        <w:spacing w:line="360" w:lineRule="auto"/>
        <w:rPr>
          <w:rFonts w:asciiTheme="minorHAnsi" w:hAnsiTheme="minorHAnsi"/>
          <w:color w:val="auto"/>
          <w:sz w:val="22"/>
          <w:szCs w:val="22"/>
        </w:rPr>
      </w:pPr>
      <w:bookmarkStart w:id="21" w:name="_Toc498911375"/>
      <w:r>
        <w:rPr>
          <w:rFonts w:ascii="Calibri" w:hAnsi="Calibri" w:cs="Calibri"/>
          <w:color w:val="auto"/>
          <w:sz w:val="22"/>
          <w:szCs w:val="22"/>
        </w:rPr>
        <w:t>B1</w:t>
      </w:r>
      <w:r w:rsidR="008D3283" w:rsidRPr="00EF1E72">
        <w:rPr>
          <w:rFonts w:ascii="Calibri" w:hAnsi="Calibri" w:cs="Calibri"/>
          <w:color w:val="auto"/>
          <w:sz w:val="22"/>
          <w:szCs w:val="22"/>
        </w:rPr>
        <w:t xml:space="preserve">.1 </w:t>
      </w:r>
      <w:r w:rsidRPr="00484EBD">
        <w:rPr>
          <w:rFonts w:asciiTheme="minorHAnsi" w:hAnsiTheme="minorHAnsi"/>
          <w:color w:val="auto"/>
          <w:sz w:val="22"/>
          <w:szCs w:val="22"/>
        </w:rPr>
        <w:t>Effects of Fracking on soil and ground water table</w:t>
      </w:r>
      <w:bookmarkEnd w:id="21"/>
    </w:p>
    <w:p w:rsidR="00477E39" w:rsidRPr="0056376D" w:rsidRDefault="00670B44" w:rsidP="00F07B2C">
      <w:pPr>
        <w:spacing w:line="360" w:lineRule="auto"/>
        <w:rPr>
          <w:rFonts w:ascii="Calibri" w:hAnsi="Calibri" w:cs="Calibri"/>
          <w:sz w:val="22"/>
          <w:szCs w:val="22"/>
        </w:rPr>
      </w:pPr>
      <w:r w:rsidRPr="0056376D">
        <w:rPr>
          <w:rFonts w:ascii="Calibri" w:hAnsi="Calibri" w:cs="Calibri"/>
          <w:sz w:val="22"/>
          <w:szCs w:val="22"/>
        </w:rPr>
        <w:t>there are some risks to the fracking process, a</w:t>
      </w:r>
      <w:r w:rsidR="00A619DD" w:rsidRPr="0056376D">
        <w:rPr>
          <w:rFonts w:ascii="Calibri" w:hAnsi="Calibri" w:cs="Calibri"/>
          <w:sz w:val="22"/>
          <w:szCs w:val="22"/>
        </w:rPr>
        <w:t xml:space="preserve">s the water with </w:t>
      </w:r>
      <w:r w:rsidR="006729D1" w:rsidRPr="0056376D">
        <w:rPr>
          <w:rFonts w:ascii="Calibri" w:hAnsi="Calibri" w:cs="Calibri"/>
          <w:sz w:val="22"/>
          <w:szCs w:val="22"/>
        </w:rPr>
        <w:t>chemical, that</w:t>
      </w:r>
      <w:r w:rsidR="00A619DD" w:rsidRPr="0056376D">
        <w:rPr>
          <w:rFonts w:ascii="Calibri" w:hAnsi="Calibri" w:cs="Calibri"/>
          <w:sz w:val="22"/>
          <w:szCs w:val="22"/>
        </w:rPr>
        <w:t xml:space="preserve"> chemical and the emission of gas causes many risks such as </w:t>
      </w:r>
      <w:r w:rsidR="00A619DD" w:rsidRPr="0056376D">
        <w:rPr>
          <w:rFonts w:ascii="Calibri" w:hAnsi="Calibri" w:cs="Calibri"/>
          <w:color w:val="222222"/>
          <w:sz w:val="22"/>
          <w:szCs w:val="22"/>
          <w:lang w:eastAsia="en-IN"/>
        </w:rPr>
        <w:t>Contamination of groundwater</w:t>
      </w:r>
      <w:r w:rsidR="006729D1" w:rsidRPr="0056376D">
        <w:rPr>
          <w:rFonts w:ascii="Calibri" w:hAnsi="Calibri" w:cs="Calibri"/>
          <w:color w:val="222222"/>
          <w:sz w:val="22"/>
          <w:szCs w:val="22"/>
          <w:lang w:eastAsia="en-IN"/>
        </w:rPr>
        <w:t>, air pollution impacts by the toxic gasses released, exposure of toxic chemicals, waste despoil.</w:t>
      </w:r>
    </w:p>
    <w:p w:rsidR="006729D1" w:rsidRDefault="0012326B" w:rsidP="00F07B2C">
      <w:pPr>
        <w:spacing w:line="360" w:lineRule="auto"/>
        <w:ind w:firstLine="720"/>
        <w:jc w:val="both"/>
        <w:rPr>
          <w:rFonts w:ascii="Calibri" w:hAnsi="Calibri" w:cs="Calibri"/>
          <w:sz w:val="22"/>
          <w:szCs w:val="22"/>
        </w:rPr>
      </w:pPr>
      <w:r w:rsidRPr="0056376D">
        <w:rPr>
          <w:rFonts w:ascii="Calibri" w:hAnsi="Calibri" w:cs="Calibri"/>
          <w:sz w:val="22"/>
          <w:szCs w:val="22"/>
        </w:rPr>
        <w:t xml:space="preserve">In the process of fracking the amount of water is mixed with various toxic chemical compounds to frack fluid. </w:t>
      </w:r>
      <w:r w:rsidR="00477E39" w:rsidRPr="0056376D">
        <w:rPr>
          <w:rFonts w:ascii="Calibri" w:hAnsi="Calibri" w:cs="Calibri"/>
          <w:color w:val="000000" w:themeColor="text1"/>
          <w:sz w:val="22"/>
          <w:szCs w:val="22"/>
        </w:rPr>
        <w:t>This frack fluid is further contaminated by the heavy metals and radioactive elements that exist naturally in the shale</w:t>
      </w:r>
      <w:r w:rsidR="00670B44" w:rsidRPr="0056376D">
        <w:rPr>
          <w:rFonts w:ascii="Calibri" w:hAnsi="Calibri" w:cs="Calibri"/>
          <w:color w:val="000000" w:themeColor="text1"/>
          <w:sz w:val="22"/>
          <w:szCs w:val="22"/>
        </w:rPr>
        <w:t xml:space="preserve">. Underground water supplies can also be contaminated by fracking.  In the hydraulically fracture shale and extract the hydrocarbons, large quantities of water and chemicals must be injected underground. </w:t>
      </w:r>
      <w:r w:rsidR="006729D1" w:rsidRPr="0056376D">
        <w:rPr>
          <w:rFonts w:ascii="Calibri" w:hAnsi="Calibri" w:cs="Calibri"/>
          <w:color w:val="000000" w:themeColor="text1"/>
          <w:sz w:val="22"/>
          <w:szCs w:val="22"/>
        </w:rPr>
        <w:t>In this process, the chemical additives are used in the drilling mud.</w:t>
      </w:r>
      <w:r w:rsidR="006729D1" w:rsidRPr="0056376D">
        <w:rPr>
          <w:rFonts w:ascii="Calibri" w:hAnsi="Calibri" w:cs="Calibri"/>
          <w:sz w:val="22"/>
          <w:szCs w:val="22"/>
        </w:rPr>
        <w:t xml:space="preserve"> Each well produces millions of gallons of toxic fluid containing not only the added chemicals, but other naturally occurring radioactive material, liquid hydrocarbons, brine water and heavy metals. Fissures created by the fracking process can also create underground pathways for gases, chemicals and radioactive material, which effects the fertility </w:t>
      </w:r>
      <w:r w:rsidR="006729D1" w:rsidRPr="0056376D">
        <w:rPr>
          <w:rFonts w:ascii="Calibri" w:hAnsi="Calibri" w:cs="Calibri"/>
          <w:sz w:val="22"/>
          <w:szCs w:val="22"/>
        </w:rPr>
        <w:lastRenderedPageBreak/>
        <w:t xml:space="preserve">of soil at that area. </w:t>
      </w:r>
      <w:r w:rsidR="0056376D">
        <w:rPr>
          <w:rFonts w:ascii="Calibri" w:hAnsi="Calibri" w:cs="Calibri"/>
          <w:sz w:val="22"/>
          <w:szCs w:val="22"/>
        </w:rPr>
        <w:t xml:space="preserve">Leaks, spills, illegal dumping, and the attendant risk of </w:t>
      </w:r>
      <w:r w:rsidR="0012648E">
        <w:rPr>
          <w:rFonts w:ascii="Calibri" w:hAnsi="Calibri" w:cs="Calibri"/>
          <w:sz w:val="22"/>
          <w:szCs w:val="22"/>
        </w:rPr>
        <w:t>sill</w:t>
      </w:r>
      <w:r w:rsidR="0056376D">
        <w:rPr>
          <w:rFonts w:ascii="Calibri" w:hAnsi="Calibri" w:cs="Calibri"/>
          <w:sz w:val="22"/>
          <w:szCs w:val="22"/>
        </w:rPr>
        <w:t xml:space="preserve"> contamination, ground and surface water pollution cannot be denied in this case. </w:t>
      </w:r>
    </w:p>
    <w:p w:rsidR="00C60D67" w:rsidRDefault="00712D71" w:rsidP="00F07B2C">
      <w:pPr>
        <w:spacing w:line="360" w:lineRule="auto"/>
        <w:ind w:firstLine="720"/>
        <w:jc w:val="both"/>
        <w:rPr>
          <w:rFonts w:ascii="Calibri" w:hAnsi="Calibri" w:cs="Calibri"/>
          <w:sz w:val="22"/>
          <w:szCs w:val="22"/>
        </w:rPr>
      </w:pPr>
      <w:r>
        <w:rPr>
          <w:rFonts w:ascii="Calibri" w:hAnsi="Calibri" w:cs="Calibri"/>
          <w:sz w:val="22"/>
          <w:szCs w:val="22"/>
        </w:rPr>
        <w:t xml:space="preserve">For example, we are taking an incident that happen in one of the company in Pennsylvania, USA. </w:t>
      </w:r>
    </w:p>
    <w:p w:rsidR="00670B44" w:rsidRPr="00712D71" w:rsidRDefault="00712D71" w:rsidP="00BF166D">
      <w:pPr>
        <w:spacing w:line="360" w:lineRule="auto"/>
        <w:jc w:val="both"/>
        <w:rPr>
          <w:rFonts w:ascii="Calibri" w:hAnsi="Calibri" w:cs="Calibri"/>
          <w:color w:val="000000" w:themeColor="text1"/>
          <w:sz w:val="22"/>
          <w:szCs w:val="22"/>
        </w:rPr>
      </w:pPr>
      <w:r w:rsidRPr="00712D71">
        <w:rPr>
          <w:rFonts w:ascii="Calibri" w:hAnsi="Calibri" w:cs="Calibri"/>
          <w:color w:val="000000" w:themeColor="text1"/>
          <w:sz w:val="22"/>
          <w:szCs w:val="22"/>
        </w:rPr>
        <w:t>Fracking companies are not l</w:t>
      </w:r>
      <w:r>
        <w:rPr>
          <w:rFonts w:ascii="Calibri" w:hAnsi="Calibri" w:cs="Calibri"/>
          <w:color w:val="000000" w:themeColor="text1"/>
          <w:sz w:val="22"/>
          <w:szCs w:val="22"/>
        </w:rPr>
        <w:t>egally obliged to reveal which chemicals</w:t>
      </w:r>
      <w:r w:rsidRPr="00712D71">
        <w:rPr>
          <w:rFonts w:ascii="Calibri" w:hAnsi="Calibri" w:cs="Calibri"/>
          <w:color w:val="000000" w:themeColor="text1"/>
          <w:sz w:val="22"/>
          <w:szCs w:val="22"/>
        </w:rPr>
        <w:t xml:space="preserve"> they are using in the fracking process. As a result of this </w:t>
      </w:r>
      <w:r>
        <w:rPr>
          <w:rFonts w:ascii="Calibri" w:hAnsi="Calibri" w:cs="Calibri"/>
          <w:color w:val="000000" w:themeColor="text1"/>
          <w:sz w:val="22"/>
          <w:szCs w:val="22"/>
        </w:rPr>
        <w:t>investigation the it was found that</w:t>
      </w:r>
      <w:r w:rsidRPr="00712D71">
        <w:rPr>
          <w:rFonts w:ascii="Calibri" w:hAnsi="Calibri" w:cs="Calibri"/>
          <w:color w:val="000000" w:themeColor="text1"/>
          <w:sz w:val="22"/>
          <w:szCs w:val="22"/>
        </w:rPr>
        <w:t xml:space="preserve"> the fracking industry uses at least 59 chemicals in the w</w:t>
      </w:r>
      <w:r>
        <w:rPr>
          <w:rFonts w:ascii="Calibri" w:hAnsi="Calibri" w:cs="Calibri"/>
          <w:color w:val="000000" w:themeColor="text1"/>
          <w:sz w:val="22"/>
          <w:szCs w:val="22"/>
        </w:rPr>
        <w:t xml:space="preserve">aste water or the air that </w:t>
      </w:r>
      <w:proofErr w:type="gramStart"/>
      <w:r>
        <w:rPr>
          <w:rFonts w:ascii="Calibri" w:hAnsi="Calibri" w:cs="Calibri"/>
          <w:color w:val="000000" w:themeColor="text1"/>
          <w:sz w:val="22"/>
          <w:szCs w:val="22"/>
        </w:rPr>
        <w:t xml:space="preserve">are  </w:t>
      </w:r>
      <w:r w:rsidRPr="00712D71">
        <w:rPr>
          <w:rFonts w:ascii="Calibri" w:hAnsi="Calibri" w:cs="Calibri"/>
          <w:color w:val="000000" w:themeColor="text1"/>
          <w:sz w:val="22"/>
          <w:szCs w:val="22"/>
        </w:rPr>
        <w:t>dangerous</w:t>
      </w:r>
      <w:proofErr w:type="gramEnd"/>
      <w:r w:rsidRPr="00712D71">
        <w:rPr>
          <w:rFonts w:ascii="Calibri" w:hAnsi="Calibri" w:cs="Calibri"/>
          <w:color w:val="000000" w:themeColor="text1"/>
          <w:sz w:val="22"/>
          <w:szCs w:val="22"/>
        </w:rPr>
        <w:t xml:space="preserve"> to human health or the environment, including arsenic,</w:t>
      </w:r>
      <w:r>
        <w:rPr>
          <w:rFonts w:ascii="Calibri" w:hAnsi="Calibri" w:cs="Calibri"/>
          <w:color w:val="000000" w:themeColor="text1"/>
          <w:sz w:val="22"/>
          <w:szCs w:val="22"/>
        </w:rPr>
        <w:t xml:space="preserve"> benzene, lead and radioactive  </w:t>
      </w:r>
      <w:r w:rsidRPr="00712D71">
        <w:rPr>
          <w:rFonts w:ascii="Calibri" w:hAnsi="Calibri" w:cs="Calibri"/>
          <w:color w:val="000000" w:themeColor="text1"/>
          <w:sz w:val="22"/>
          <w:szCs w:val="22"/>
        </w:rPr>
        <w:t>materials. Many of these are known carcinogens and can affect you</w:t>
      </w:r>
      <w:r>
        <w:rPr>
          <w:rFonts w:ascii="Calibri" w:hAnsi="Calibri" w:cs="Calibri"/>
          <w:color w:val="000000" w:themeColor="text1"/>
          <w:sz w:val="22"/>
          <w:szCs w:val="22"/>
        </w:rPr>
        <w:t xml:space="preserve">r livestock too. In Ryedale we </w:t>
      </w:r>
      <w:r w:rsidRPr="00712D71">
        <w:rPr>
          <w:rFonts w:ascii="Calibri" w:hAnsi="Calibri" w:cs="Calibri"/>
          <w:color w:val="000000" w:themeColor="text1"/>
          <w:sz w:val="22"/>
          <w:szCs w:val="22"/>
        </w:rPr>
        <w:t>rely on aquifers (underground layers of water-bearing rock) for our c</w:t>
      </w:r>
      <w:r>
        <w:rPr>
          <w:rFonts w:ascii="Calibri" w:hAnsi="Calibri" w:cs="Calibri"/>
          <w:color w:val="000000" w:themeColor="text1"/>
          <w:sz w:val="22"/>
          <w:szCs w:val="22"/>
        </w:rPr>
        <w:t>lean drinking water. If any of the</w:t>
      </w:r>
      <w:r w:rsidRPr="00712D71">
        <w:rPr>
          <w:rFonts w:ascii="Calibri" w:hAnsi="Calibri" w:cs="Calibri"/>
          <w:color w:val="000000" w:themeColor="text1"/>
          <w:sz w:val="22"/>
          <w:szCs w:val="22"/>
        </w:rPr>
        <w:t xml:space="preserve"> waste water escapes or migrates into these aquifers, it will conta</w:t>
      </w:r>
      <w:r>
        <w:rPr>
          <w:rFonts w:ascii="Calibri" w:hAnsi="Calibri" w:cs="Calibri"/>
          <w:color w:val="000000" w:themeColor="text1"/>
          <w:sz w:val="22"/>
          <w:szCs w:val="22"/>
        </w:rPr>
        <w:t xml:space="preserve">minate the local water supply. </w:t>
      </w:r>
      <w:r w:rsidRPr="00712D71">
        <w:rPr>
          <w:rFonts w:ascii="Calibri" w:hAnsi="Calibri" w:cs="Calibri"/>
          <w:color w:val="000000" w:themeColor="text1"/>
          <w:sz w:val="22"/>
          <w:szCs w:val="22"/>
        </w:rPr>
        <w:t xml:space="preserve">Another danger to our water is well failure, which occurs when the </w:t>
      </w:r>
      <w:r>
        <w:rPr>
          <w:rFonts w:ascii="Calibri" w:hAnsi="Calibri" w:cs="Calibri"/>
          <w:color w:val="000000" w:themeColor="text1"/>
          <w:sz w:val="22"/>
          <w:szCs w:val="22"/>
        </w:rPr>
        <w:t xml:space="preserve">concrete well-casing cracks or </w:t>
      </w:r>
      <w:r w:rsidRPr="00712D71">
        <w:rPr>
          <w:rFonts w:ascii="Calibri" w:hAnsi="Calibri" w:cs="Calibri"/>
          <w:color w:val="000000" w:themeColor="text1"/>
          <w:sz w:val="22"/>
          <w:szCs w:val="22"/>
        </w:rPr>
        <w:t>ruptures. In the USA, 5% of wells fail in their first year of operation, 25</w:t>
      </w:r>
      <w:r>
        <w:rPr>
          <w:rFonts w:ascii="Calibri" w:hAnsi="Calibri" w:cs="Calibri"/>
          <w:color w:val="000000" w:themeColor="text1"/>
          <w:sz w:val="22"/>
          <w:szCs w:val="22"/>
        </w:rPr>
        <w:t xml:space="preserve">% will leak within five years, </w:t>
      </w:r>
      <w:r w:rsidRPr="00712D71">
        <w:rPr>
          <w:rFonts w:ascii="Calibri" w:hAnsi="Calibri" w:cs="Calibri"/>
          <w:color w:val="000000" w:themeColor="text1"/>
          <w:sz w:val="22"/>
          <w:szCs w:val="22"/>
        </w:rPr>
        <w:t>and 50% leak within fifteen years. Eventually all wells fail, allowin</w:t>
      </w:r>
      <w:r>
        <w:rPr>
          <w:rFonts w:ascii="Calibri" w:hAnsi="Calibri" w:cs="Calibri"/>
          <w:color w:val="000000" w:themeColor="text1"/>
          <w:sz w:val="22"/>
          <w:szCs w:val="22"/>
        </w:rPr>
        <w:t xml:space="preserve">g contaminated water to escape </w:t>
      </w:r>
      <w:r w:rsidRPr="00712D71">
        <w:rPr>
          <w:rFonts w:ascii="Calibri" w:hAnsi="Calibri" w:cs="Calibri"/>
          <w:color w:val="000000" w:themeColor="text1"/>
          <w:sz w:val="22"/>
          <w:szCs w:val="22"/>
        </w:rPr>
        <w:t>into the water supply. • Every fracking well in Ryedale would ne</w:t>
      </w:r>
      <w:r>
        <w:rPr>
          <w:rFonts w:ascii="Calibri" w:hAnsi="Calibri" w:cs="Calibri"/>
          <w:color w:val="000000" w:themeColor="text1"/>
          <w:sz w:val="22"/>
          <w:szCs w:val="22"/>
        </w:rPr>
        <w:t xml:space="preserve">ed to drill through an aquifer </w:t>
      </w:r>
      <w:r w:rsidRPr="00712D71">
        <w:rPr>
          <w:rFonts w:ascii="Calibri" w:hAnsi="Calibri" w:cs="Calibri"/>
          <w:color w:val="000000" w:themeColor="text1"/>
          <w:sz w:val="22"/>
          <w:szCs w:val="22"/>
        </w:rPr>
        <w:t>before it reaches the Bowland Shale. A recent report by state re</w:t>
      </w:r>
      <w:r>
        <w:rPr>
          <w:rFonts w:ascii="Calibri" w:hAnsi="Calibri" w:cs="Calibri"/>
          <w:color w:val="000000" w:themeColor="text1"/>
          <w:sz w:val="22"/>
          <w:szCs w:val="22"/>
        </w:rPr>
        <w:t xml:space="preserve">gulators in Pennsylvania, USA, </w:t>
      </w:r>
      <w:r w:rsidRPr="00712D71">
        <w:rPr>
          <w:rFonts w:ascii="Calibri" w:hAnsi="Calibri" w:cs="Calibri"/>
          <w:color w:val="000000" w:themeColor="text1"/>
          <w:sz w:val="22"/>
          <w:szCs w:val="22"/>
        </w:rPr>
        <w:t xml:space="preserve">listed 243 cases of contaminated drinking water in the last six </w:t>
      </w:r>
      <w:r>
        <w:rPr>
          <w:rFonts w:ascii="Calibri" w:hAnsi="Calibri" w:cs="Calibri"/>
          <w:color w:val="000000" w:themeColor="text1"/>
          <w:sz w:val="22"/>
          <w:szCs w:val="22"/>
        </w:rPr>
        <w:t xml:space="preserve">years that were caused by </w:t>
      </w:r>
      <w:r w:rsidRPr="00712D71">
        <w:rPr>
          <w:rFonts w:ascii="Calibri" w:hAnsi="Calibri" w:cs="Calibri"/>
          <w:color w:val="000000" w:themeColor="text1"/>
          <w:sz w:val="22"/>
          <w:szCs w:val="22"/>
        </w:rPr>
        <w:t>companies fracking for oil or gas</w:t>
      </w:r>
      <w:r>
        <w:rPr>
          <w:rFonts w:ascii="Calibri" w:hAnsi="Calibri" w:cs="Calibri"/>
          <w:color w:val="000000" w:themeColor="text1"/>
          <w:sz w:val="22"/>
          <w:szCs w:val="22"/>
        </w:rPr>
        <w:t>.</w:t>
      </w:r>
    </w:p>
    <w:p w:rsidR="008D3283" w:rsidRPr="00EF1E72" w:rsidRDefault="00712D71" w:rsidP="00BF166D">
      <w:pPr>
        <w:pStyle w:val="Heading2"/>
        <w:spacing w:line="360" w:lineRule="auto"/>
        <w:rPr>
          <w:rFonts w:ascii="Calibri" w:hAnsi="Calibri" w:cs="Calibri"/>
          <w:color w:val="auto"/>
          <w:sz w:val="22"/>
          <w:szCs w:val="22"/>
        </w:rPr>
      </w:pPr>
      <w:bookmarkStart w:id="22" w:name="_Toc498911376"/>
      <w:r>
        <w:rPr>
          <w:rFonts w:ascii="Calibri" w:hAnsi="Calibri" w:cs="Calibri"/>
          <w:color w:val="auto"/>
          <w:sz w:val="22"/>
          <w:szCs w:val="22"/>
        </w:rPr>
        <w:t>B1</w:t>
      </w:r>
      <w:r w:rsidR="008D3283" w:rsidRPr="00EF1E72">
        <w:rPr>
          <w:rFonts w:ascii="Calibri" w:hAnsi="Calibri" w:cs="Calibri"/>
          <w:color w:val="auto"/>
          <w:sz w:val="22"/>
          <w:szCs w:val="22"/>
        </w:rPr>
        <w:t xml:space="preserve">.2 </w:t>
      </w:r>
      <w:r>
        <w:rPr>
          <w:rFonts w:ascii="Calibri" w:hAnsi="Calibri" w:cs="Calibri"/>
          <w:color w:val="auto"/>
          <w:sz w:val="22"/>
          <w:szCs w:val="22"/>
        </w:rPr>
        <w:t>methods of overcome the effects due to Fracking:</w:t>
      </w:r>
      <w:bookmarkEnd w:id="22"/>
      <w:r>
        <w:rPr>
          <w:rFonts w:ascii="Calibri" w:hAnsi="Calibri" w:cs="Calibri"/>
          <w:color w:val="auto"/>
          <w:sz w:val="22"/>
          <w:szCs w:val="22"/>
        </w:rPr>
        <w:t xml:space="preserve"> </w:t>
      </w:r>
    </w:p>
    <w:p w:rsidR="00712D71" w:rsidRDefault="00712D71" w:rsidP="00712D71">
      <w:pPr>
        <w:spacing w:line="360" w:lineRule="auto"/>
        <w:rPr>
          <w:rFonts w:ascii="Calibri" w:hAnsi="Calibri" w:cs="Calibri"/>
          <w:sz w:val="22"/>
          <w:szCs w:val="22"/>
        </w:rPr>
      </w:pPr>
      <w:r>
        <w:rPr>
          <w:rFonts w:ascii="Calibri" w:hAnsi="Calibri" w:cs="Calibri"/>
          <w:sz w:val="22"/>
          <w:szCs w:val="22"/>
        </w:rPr>
        <w:t xml:space="preserve">The important and most effective methods to overcome the effect due to fracking are the following: </w:t>
      </w:r>
    </w:p>
    <w:p w:rsidR="003C2586" w:rsidRDefault="007C7BDB" w:rsidP="007C7BDB">
      <w:pPr>
        <w:pStyle w:val="ListParagraph"/>
        <w:numPr>
          <w:ilvl w:val="0"/>
          <w:numId w:val="25"/>
        </w:numPr>
        <w:spacing w:line="360" w:lineRule="auto"/>
        <w:rPr>
          <w:rFonts w:ascii="Calibri" w:hAnsi="Calibri" w:cs="Calibri"/>
          <w:sz w:val="22"/>
          <w:szCs w:val="22"/>
        </w:rPr>
      </w:pPr>
      <w:r>
        <w:rPr>
          <w:rFonts w:ascii="Calibri" w:hAnsi="Calibri" w:cs="Calibri"/>
          <w:sz w:val="22"/>
          <w:szCs w:val="22"/>
        </w:rPr>
        <w:t xml:space="preserve">We can use a method in the site of fracking where wastewater produced, in which </w:t>
      </w:r>
      <w:r w:rsidR="003C2586">
        <w:rPr>
          <w:rFonts w:ascii="Calibri" w:hAnsi="Calibri" w:cs="Calibri"/>
          <w:sz w:val="22"/>
          <w:szCs w:val="22"/>
        </w:rPr>
        <w:t>positively</w:t>
      </w:r>
      <w:r>
        <w:rPr>
          <w:rFonts w:ascii="Calibri" w:hAnsi="Calibri" w:cs="Calibri"/>
          <w:sz w:val="22"/>
          <w:szCs w:val="22"/>
        </w:rPr>
        <w:t xml:space="preserve"> charged ions are bubbled to remove partic</w:t>
      </w:r>
      <w:r w:rsidR="003C2586">
        <w:rPr>
          <w:rFonts w:ascii="Calibri" w:hAnsi="Calibri" w:cs="Calibri"/>
          <w:sz w:val="22"/>
          <w:szCs w:val="22"/>
        </w:rPr>
        <w:t>les from water.</w:t>
      </w:r>
    </w:p>
    <w:p w:rsidR="003C2586" w:rsidRPr="003C2586" w:rsidRDefault="003C2586" w:rsidP="003C2586">
      <w:pPr>
        <w:pStyle w:val="ListParagraph"/>
        <w:numPr>
          <w:ilvl w:val="0"/>
          <w:numId w:val="25"/>
        </w:numPr>
        <w:spacing w:line="360" w:lineRule="auto"/>
        <w:rPr>
          <w:rFonts w:ascii="Calibri" w:hAnsi="Calibri" w:cs="Calibri"/>
          <w:sz w:val="22"/>
          <w:szCs w:val="22"/>
        </w:rPr>
      </w:pPr>
      <w:r w:rsidRPr="003C2586">
        <w:rPr>
          <w:rFonts w:ascii="Calibri" w:hAnsi="Calibri" w:cs="Calibri"/>
          <w:sz w:val="22"/>
          <w:szCs w:val="22"/>
        </w:rPr>
        <w:t xml:space="preserve">By using additives and chemicals which can work with wastewater as well as freshwater hereby </w:t>
      </w:r>
    </w:p>
    <w:p w:rsidR="003C2586" w:rsidRDefault="003C2586" w:rsidP="003C2586">
      <w:pPr>
        <w:pStyle w:val="ListParagraph"/>
        <w:spacing w:line="360" w:lineRule="auto"/>
        <w:rPr>
          <w:rFonts w:ascii="Calibri" w:hAnsi="Calibri" w:cs="Calibri"/>
          <w:sz w:val="22"/>
          <w:szCs w:val="22"/>
        </w:rPr>
      </w:pPr>
      <w:r w:rsidRPr="003C2586">
        <w:rPr>
          <w:rFonts w:ascii="Calibri" w:hAnsi="Calibri" w:cs="Calibri"/>
          <w:sz w:val="22"/>
          <w:szCs w:val="22"/>
        </w:rPr>
        <w:t xml:space="preserve">eliminating the need for using clean water. </w:t>
      </w:r>
    </w:p>
    <w:p w:rsidR="003C2586" w:rsidRPr="003C2586" w:rsidRDefault="003C2586" w:rsidP="003C2586">
      <w:pPr>
        <w:pStyle w:val="ListParagraph"/>
        <w:numPr>
          <w:ilvl w:val="0"/>
          <w:numId w:val="25"/>
        </w:numPr>
        <w:spacing w:line="360" w:lineRule="auto"/>
        <w:rPr>
          <w:rFonts w:ascii="Calibri" w:hAnsi="Calibri" w:cs="Calibri"/>
          <w:sz w:val="22"/>
          <w:szCs w:val="22"/>
        </w:rPr>
      </w:pPr>
      <w:r>
        <w:rPr>
          <w:rFonts w:ascii="Calibri" w:hAnsi="Calibri" w:cs="Calibri"/>
          <w:sz w:val="22"/>
          <w:szCs w:val="22"/>
        </w:rPr>
        <w:t xml:space="preserve">Some companies use gel made from propane in the place of water for fracking. The propane is present already in the site they do the fracking, by which a cycle is formed and it is more suitable. That </w:t>
      </w:r>
      <w:r w:rsidRPr="003C2586">
        <w:rPr>
          <w:rFonts w:ascii="Calibri" w:hAnsi="Calibri" w:cs="Calibri"/>
          <w:sz w:val="22"/>
          <w:szCs w:val="22"/>
        </w:rPr>
        <w:t xml:space="preserve">fluid can simply merge into flow being extracted from ground which eliminates </w:t>
      </w:r>
    </w:p>
    <w:p w:rsidR="003C2586" w:rsidRDefault="003C2586" w:rsidP="003C2586">
      <w:pPr>
        <w:pStyle w:val="ListParagraph"/>
        <w:spacing w:line="360" w:lineRule="auto"/>
        <w:rPr>
          <w:rFonts w:ascii="Calibri" w:hAnsi="Calibri" w:cs="Calibri"/>
          <w:sz w:val="22"/>
          <w:szCs w:val="22"/>
        </w:rPr>
      </w:pPr>
      <w:r w:rsidRPr="003C2586">
        <w:rPr>
          <w:rFonts w:ascii="Calibri" w:hAnsi="Calibri" w:cs="Calibri"/>
          <w:sz w:val="22"/>
          <w:szCs w:val="22"/>
        </w:rPr>
        <w:t>the need for draining contaminated wastewater</w:t>
      </w:r>
      <w:r>
        <w:rPr>
          <w:rFonts w:ascii="Calibri" w:hAnsi="Calibri" w:cs="Calibri"/>
          <w:sz w:val="22"/>
          <w:szCs w:val="22"/>
        </w:rPr>
        <w:t>.</w:t>
      </w:r>
    </w:p>
    <w:p w:rsidR="001A000E" w:rsidRDefault="003C2586" w:rsidP="003C2586">
      <w:pPr>
        <w:pStyle w:val="ListParagraph"/>
        <w:numPr>
          <w:ilvl w:val="0"/>
          <w:numId w:val="25"/>
        </w:numPr>
        <w:spacing w:line="360" w:lineRule="auto"/>
        <w:rPr>
          <w:rFonts w:ascii="Calibri" w:hAnsi="Calibri" w:cs="Calibri"/>
          <w:sz w:val="22"/>
          <w:szCs w:val="22"/>
        </w:rPr>
      </w:pPr>
      <w:r>
        <w:rPr>
          <w:rFonts w:ascii="Calibri" w:hAnsi="Calibri" w:cs="Calibri"/>
          <w:sz w:val="22"/>
          <w:szCs w:val="22"/>
        </w:rPr>
        <w:t>We can add additives and chemical which can works with was</w:t>
      </w:r>
      <w:r w:rsidR="001A000E">
        <w:rPr>
          <w:rFonts w:ascii="Calibri" w:hAnsi="Calibri" w:cs="Calibri"/>
          <w:sz w:val="22"/>
          <w:szCs w:val="22"/>
        </w:rPr>
        <w:t>te water as well as fresh water.</w:t>
      </w:r>
    </w:p>
    <w:p w:rsidR="001A000E" w:rsidRDefault="001A000E" w:rsidP="001A000E">
      <w:pPr>
        <w:pStyle w:val="ListParagraph"/>
        <w:numPr>
          <w:ilvl w:val="0"/>
          <w:numId w:val="25"/>
        </w:numPr>
        <w:spacing w:line="360" w:lineRule="auto"/>
        <w:rPr>
          <w:rFonts w:ascii="Calibri" w:hAnsi="Calibri" w:cs="Calibri"/>
          <w:sz w:val="22"/>
          <w:szCs w:val="22"/>
        </w:rPr>
      </w:pPr>
      <w:r w:rsidRPr="001A000E">
        <w:rPr>
          <w:rFonts w:ascii="Calibri" w:hAnsi="Calibri" w:cs="Calibri"/>
          <w:sz w:val="22"/>
          <w:szCs w:val="22"/>
        </w:rPr>
        <w:t xml:space="preserve">Foam-based fracturing can be used where a little water is used with some foaming agent like CO2 and N2. This method can reduce the water usage </w:t>
      </w:r>
      <w:r>
        <w:rPr>
          <w:rFonts w:ascii="Calibri" w:hAnsi="Calibri" w:cs="Calibri"/>
          <w:sz w:val="22"/>
          <w:szCs w:val="22"/>
        </w:rPr>
        <w:t xml:space="preserve">up to seventy to ninety percent. </w:t>
      </w:r>
    </w:p>
    <w:p w:rsidR="009A40F5" w:rsidRPr="001A000E" w:rsidRDefault="009A40F5" w:rsidP="001A000E">
      <w:pPr>
        <w:spacing w:line="360" w:lineRule="auto"/>
        <w:ind w:left="360"/>
        <w:rPr>
          <w:rFonts w:ascii="Calibri" w:hAnsi="Calibri" w:cs="Calibri"/>
          <w:sz w:val="22"/>
          <w:szCs w:val="22"/>
        </w:rPr>
      </w:pPr>
      <w:r w:rsidRPr="001A000E">
        <w:rPr>
          <w:rFonts w:ascii="Calibri" w:hAnsi="Calibri" w:cs="Calibri"/>
          <w:sz w:val="22"/>
          <w:szCs w:val="22"/>
        </w:rPr>
        <w:br w:type="page"/>
      </w:r>
    </w:p>
    <w:p w:rsidR="008D3283" w:rsidRPr="00EF1E72" w:rsidRDefault="008D3283" w:rsidP="00BF166D">
      <w:pPr>
        <w:pStyle w:val="Heading1"/>
        <w:spacing w:line="360" w:lineRule="auto"/>
        <w:jc w:val="right"/>
        <w:rPr>
          <w:rFonts w:ascii="Calibri" w:hAnsi="Calibri" w:cs="Calibri"/>
          <w:b/>
          <w:sz w:val="22"/>
          <w:szCs w:val="22"/>
          <w:u w:val="single"/>
        </w:rPr>
      </w:pPr>
      <w:bookmarkStart w:id="23" w:name="_Toc498911377"/>
      <w:r w:rsidRPr="00EF1E72">
        <w:rPr>
          <w:rFonts w:ascii="Calibri" w:hAnsi="Calibri" w:cs="Calibri"/>
          <w:b/>
          <w:sz w:val="22"/>
          <w:szCs w:val="22"/>
          <w:u w:val="single"/>
        </w:rPr>
        <w:lastRenderedPageBreak/>
        <w:t xml:space="preserve">Question No. </w:t>
      </w:r>
      <w:r w:rsidR="001A000E">
        <w:rPr>
          <w:rFonts w:ascii="Calibri" w:hAnsi="Calibri" w:cs="Calibri"/>
          <w:b/>
          <w:sz w:val="22"/>
          <w:szCs w:val="22"/>
          <w:u w:val="single"/>
        </w:rPr>
        <w:t>B2</w:t>
      </w:r>
      <w:bookmarkEnd w:id="23"/>
    </w:p>
    <w:p w:rsidR="008D3283" w:rsidRPr="00EF1E72" w:rsidRDefault="008D3283" w:rsidP="00BF166D">
      <w:pPr>
        <w:spacing w:line="360" w:lineRule="auto"/>
        <w:jc w:val="right"/>
        <w:rPr>
          <w:rFonts w:ascii="Calibri" w:hAnsi="Calibri" w:cs="Calibri"/>
          <w:b/>
          <w:sz w:val="22"/>
          <w:szCs w:val="22"/>
          <w:u w:val="single"/>
        </w:rPr>
      </w:pPr>
    </w:p>
    <w:p w:rsidR="008D3283" w:rsidRPr="00EF1E72" w:rsidRDefault="001A000E" w:rsidP="00BF166D">
      <w:pPr>
        <w:spacing w:line="360" w:lineRule="auto"/>
        <w:rPr>
          <w:rFonts w:ascii="Calibri" w:hAnsi="Calibri" w:cs="Calibri"/>
          <w:b/>
          <w:sz w:val="22"/>
          <w:szCs w:val="22"/>
          <w:u w:val="single"/>
        </w:rPr>
      </w:pPr>
      <w:r>
        <w:rPr>
          <w:rFonts w:ascii="Calibri" w:hAnsi="Calibri" w:cs="Calibri"/>
          <w:b/>
          <w:sz w:val="22"/>
          <w:szCs w:val="22"/>
          <w:u w:val="single"/>
        </w:rPr>
        <w:t>Solution to Question No. B2</w:t>
      </w:r>
    </w:p>
    <w:p w:rsidR="008D3283" w:rsidRPr="00EF1E72" w:rsidRDefault="008D3283" w:rsidP="00BF166D">
      <w:pPr>
        <w:spacing w:line="360" w:lineRule="auto"/>
        <w:rPr>
          <w:rFonts w:ascii="Calibri" w:hAnsi="Calibri" w:cs="Calibri"/>
          <w:b/>
          <w:sz w:val="22"/>
          <w:szCs w:val="22"/>
          <w:u w:val="single"/>
        </w:rPr>
      </w:pPr>
    </w:p>
    <w:p w:rsidR="008D3283" w:rsidRDefault="001A000E" w:rsidP="00BF166D">
      <w:pPr>
        <w:pStyle w:val="Heading2"/>
        <w:spacing w:line="360" w:lineRule="auto"/>
        <w:rPr>
          <w:rFonts w:ascii="Calibri" w:hAnsi="Calibri" w:cs="Calibri"/>
          <w:color w:val="auto"/>
          <w:sz w:val="22"/>
          <w:szCs w:val="22"/>
        </w:rPr>
      </w:pPr>
      <w:bookmarkStart w:id="24" w:name="_Toc498911378"/>
      <w:r>
        <w:rPr>
          <w:rFonts w:ascii="Calibri" w:hAnsi="Calibri" w:cs="Calibri"/>
          <w:color w:val="auto"/>
          <w:sz w:val="22"/>
          <w:szCs w:val="22"/>
        </w:rPr>
        <w:t>B2</w:t>
      </w:r>
      <w:r w:rsidR="008D3283" w:rsidRPr="00EF1E72">
        <w:rPr>
          <w:rFonts w:ascii="Calibri" w:hAnsi="Calibri" w:cs="Calibri"/>
          <w:color w:val="auto"/>
          <w:sz w:val="22"/>
          <w:szCs w:val="22"/>
        </w:rPr>
        <w:t xml:space="preserve">.1 </w:t>
      </w:r>
      <w:r w:rsidRPr="001A000E">
        <w:rPr>
          <w:rFonts w:ascii="Calibri" w:hAnsi="Calibri" w:cs="Calibri"/>
          <w:color w:val="auto"/>
          <w:sz w:val="22"/>
          <w:szCs w:val="22"/>
        </w:rPr>
        <w:t>Impact of mobile phones on flora and fauna:</w:t>
      </w:r>
      <w:bookmarkEnd w:id="24"/>
    </w:p>
    <w:p w:rsidR="001A000E" w:rsidRDefault="00EB3C4E" w:rsidP="00354DC8">
      <w:pPr>
        <w:spacing w:line="360" w:lineRule="auto"/>
        <w:rPr>
          <w:rStyle w:val="tgc"/>
          <w:rFonts w:asciiTheme="minorHAnsi" w:hAnsiTheme="minorHAnsi" w:cstheme="minorHAnsi"/>
          <w:color w:val="222222"/>
          <w:sz w:val="22"/>
          <w:szCs w:val="22"/>
        </w:rPr>
      </w:pPr>
      <w:r>
        <w:rPr>
          <w:rStyle w:val="tgc"/>
          <w:rFonts w:asciiTheme="minorHAnsi" w:hAnsiTheme="minorHAnsi" w:cstheme="minorHAnsi"/>
          <w:color w:val="222222"/>
          <w:sz w:val="22"/>
          <w:szCs w:val="22"/>
        </w:rPr>
        <w:t xml:space="preserve">As we know that the mobile radiates </w:t>
      </w:r>
      <w:r w:rsidRPr="00EB3C4E">
        <w:rPr>
          <w:rStyle w:val="tgc"/>
          <w:rFonts w:asciiTheme="minorHAnsi" w:hAnsiTheme="minorHAnsi" w:cstheme="minorHAnsi"/>
          <w:color w:val="222222"/>
          <w:sz w:val="22"/>
          <w:szCs w:val="22"/>
        </w:rPr>
        <w:t xml:space="preserve">electromagnetic radiation (EMR) </w:t>
      </w:r>
      <w:r>
        <w:rPr>
          <w:rStyle w:val="tgc"/>
          <w:rFonts w:asciiTheme="minorHAnsi" w:hAnsiTheme="minorHAnsi" w:cstheme="minorHAnsi"/>
          <w:color w:val="222222"/>
          <w:sz w:val="22"/>
          <w:szCs w:val="22"/>
        </w:rPr>
        <w:t xml:space="preserve">and it is </w:t>
      </w:r>
      <w:r w:rsidRPr="00EB3C4E">
        <w:rPr>
          <w:rStyle w:val="tgc"/>
          <w:rFonts w:asciiTheme="minorHAnsi" w:hAnsiTheme="minorHAnsi" w:cstheme="minorHAnsi"/>
          <w:color w:val="222222"/>
          <w:sz w:val="22"/>
          <w:szCs w:val="22"/>
        </w:rPr>
        <w:t>so powerful that it affects the biological systems of birds, insects, and even humans. The study, released by the environment ministry, called for the protection of flora and fauna by law.</w:t>
      </w:r>
      <w:r>
        <w:rPr>
          <w:rStyle w:val="tgc"/>
          <w:rFonts w:asciiTheme="minorHAnsi" w:hAnsiTheme="minorHAnsi" w:cstheme="minorHAnsi"/>
          <w:color w:val="222222"/>
          <w:sz w:val="22"/>
          <w:szCs w:val="22"/>
        </w:rPr>
        <w:t xml:space="preserve"> The </w:t>
      </w:r>
      <w:r w:rsidRPr="00EB3C4E">
        <w:rPr>
          <w:rStyle w:val="tgc"/>
          <w:rFonts w:asciiTheme="minorHAnsi" w:hAnsiTheme="minorHAnsi" w:cstheme="minorHAnsi"/>
          <w:color w:val="222222"/>
          <w:sz w:val="22"/>
          <w:szCs w:val="22"/>
        </w:rPr>
        <w:t>electromagnetic fields are regarded as electro smog</w:t>
      </w:r>
      <w:r>
        <w:rPr>
          <w:rStyle w:val="tgc"/>
          <w:rFonts w:asciiTheme="minorHAnsi" w:hAnsiTheme="minorHAnsi" w:cstheme="minorHAnsi"/>
          <w:color w:val="222222"/>
          <w:sz w:val="22"/>
          <w:szCs w:val="22"/>
        </w:rPr>
        <w:t xml:space="preserve">. The birds and bees are more sensitive to electromagnetic radiation. Hence the birds get more effect then the other members in flora and fauna. That is why the bird migrates from cities to the other areas where they are not get effected by the electromagnetic radiation. </w:t>
      </w:r>
      <w:r w:rsidR="00354DC8">
        <w:rPr>
          <w:rStyle w:val="tgc"/>
          <w:rFonts w:asciiTheme="minorHAnsi" w:hAnsiTheme="minorHAnsi" w:cstheme="minorHAnsi"/>
          <w:color w:val="222222"/>
          <w:sz w:val="22"/>
          <w:szCs w:val="22"/>
        </w:rPr>
        <w:t xml:space="preserve">But the </w:t>
      </w:r>
      <w:r w:rsidR="00354DC8" w:rsidRPr="00354DC8">
        <w:rPr>
          <w:rStyle w:val="tgc"/>
          <w:rFonts w:asciiTheme="minorHAnsi" w:hAnsiTheme="minorHAnsi" w:cstheme="minorHAnsi"/>
          <w:color w:val="222222"/>
          <w:sz w:val="22"/>
          <w:szCs w:val="22"/>
        </w:rPr>
        <w:t>Honey bees seem to be the most sensitive and their be</w:t>
      </w:r>
      <w:r w:rsidR="00354DC8">
        <w:rPr>
          <w:rStyle w:val="tgc"/>
          <w:rFonts w:asciiTheme="minorHAnsi" w:hAnsiTheme="minorHAnsi" w:cstheme="minorHAnsi"/>
          <w:color w:val="222222"/>
          <w:sz w:val="22"/>
          <w:szCs w:val="22"/>
        </w:rPr>
        <w:t xml:space="preserve">havior signifies an indication </w:t>
      </w:r>
      <w:r w:rsidR="00354DC8" w:rsidRPr="00354DC8">
        <w:rPr>
          <w:rStyle w:val="tgc"/>
          <w:rFonts w:asciiTheme="minorHAnsi" w:hAnsiTheme="minorHAnsi" w:cstheme="minorHAnsi"/>
          <w:color w:val="222222"/>
          <w:sz w:val="22"/>
          <w:szCs w:val="22"/>
        </w:rPr>
        <w:t>of EMF pollution.</w:t>
      </w:r>
    </w:p>
    <w:p w:rsidR="00354DC8" w:rsidRDefault="00354DC8" w:rsidP="00354DC8">
      <w:pPr>
        <w:spacing w:line="360" w:lineRule="auto"/>
        <w:rPr>
          <w:rFonts w:asciiTheme="minorHAnsi" w:hAnsiTheme="minorHAnsi" w:cstheme="minorHAnsi"/>
          <w:sz w:val="22"/>
          <w:szCs w:val="22"/>
          <w:lang w:eastAsia="en-IN"/>
        </w:rPr>
      </w:pPr>
      <w:r>
        <w:rPr>
          <w:rStyle w:val="tgc"/>
          <w:rFonts w:asciiTheme="minorHAnsi" w:hAnsiTheme="minorHAnsi" w:cstheme="minorHAnsi"/>
          <w:color w:val="222222"/>
          <w:sz w:val="22"/>
          <w:szCs w:val="22"/>
        </w:rPr>
        <w:tab/>
      </w:r>
      <w:r w:rsidRPr="00354DC8">
        <w:rPr>
          <w:rFonts w:asciiTheme="minorHAnsi" w:hAnsiTheme="minorHAnsi" w:cstheme="minorHAnsi"/>
          <w:sz w:val="22"/>
          <w:szCs w:val="22"/>
          <w:lang w:eastAsia="en-IN"/>
        </w:rPr>
        <w:t>the bird's habitat and food sources. Modern buildings devoid of eaves and crannies, disappearing home gardens and crop fields cleaned of insects by the use of chemical pesticides, all play a part indenting sparrow nesting sites and food, especially for the young. It is the same sad story for the sparrow all over the globe.</w:t>
      </w:r>
    </w:p>
    <w:p w:rsidR="00354DC8" w:rsidRPr="00354DC8" w:rsidRDefault="00354DC8" w:rsidP="00354DC8">
      <w:pPr>
        <w:spacing w:line="360" w:lineRule="auto"/>
        <w:rPr>
          <w:rFonts w:asciiTheme="minorHAnsi" w:hAnsiTheme="minorHAnsi" w:cstheme="minorHAnsi"/>
          <w:color w:val="222222"/>
          <w:sz w:val="22"/>
          <w:szCs w:val="22"/>
        </w:rPr>
      </w:pPr>
      <w:r>
        <w:rPr>
          <w:rFonts w:asciiTheme="minorHAnsi" w:hAnsiTheme="minorHAnsi" w:cstheme="minorHAnsi"/>
          <w:sz w:val="22"/>
          <w:szCs w:val="22"/>
          <w:lang w:eastAsia="en-IN"/>
        </w:rPr>
        <w:tab/>
        <w:t xml:space="preserve">There is also some concern about the ill-effects of mobile towers and mobile phones, and </w:t>
      </w:r>
      <w:r w:rsidRPr="00354DC8">
        <w:rPr>
          <w:rFonts w:asciiTheme="minorHAnsi" w:hAnsiTheme="minorHAnsi" w:cstheme="minorHAnsi"/>
          <w:color w:val="222222"/>
          <w:sz w:val="22"/>
          <w:szCs w:val="22"/>
        </w:rPr>
        <w:t xml:space="preserve">few </w:t>
      </w:r>
    </w:p>
    <w:p w:rsidR="00354DC8" w:rsidRPr="00354DC8" w:rsidRDefault="00354DC8" w:rsidP="00354DC8">
      <w:pPr>
        <w:spacing w:line="360" w:lineRule="auto"/>
        <w:rPr>
          <w:rFonts w:asciiTheme="minorHAnsi" w:hAnsiTheme="minorHAnsi" w:cstheme="minorHAnsi"/>
          <w:color w:val="222222"/>
          <w:sz w:val="22"/>
          <w:szCs w:val="22"/>
        </w:rPr>
      </w:pPr>
      <w:r w:rsidRPr="00354DC8">
        <w:rPr>
          <w:rFonts w:asciiTheme="minorHAnsi" w:hAnsiTheme="minorHAnsi" w:cstheme="minorHAnsi"/>
          <w:color w:val="222222"/>
          <w:sz w:val="22"/>
          <w:szCs w:val="22"/>
        </w:rPr>
        <w:t xml:space="preserve">reports have been made by several studies about the negative effects on biological systems and </w:t>
      </w:r>
    </w:p>
    <w:p w:rsidR="00354DC8" w:rsidRPr="00354DC8" w:rsidRDefault="00354DC8" w:rsidP="00354DC8">
      <w:pPr>
        <w:spacing w:line="360" w:lineRule="auto"/>
        <w:rPr>
          <w:rFonts w:asciiTheme="minorHAnsi" w:hAnsiTheme="minorHAnsi" w:cstheme="minorHAnsi"/>
          <w:color w:val="222222"/>
          <w:sz w:val="22"/>
          <w:szCs w:val="22"/>
        </w:rPr>
      </w:pPr>
      <w:r w:rsidRPr="00354DC8">
        <w:rPr>
          <w:rFonts w:asciiTheme="minorHAnsi" w:hAnsiTheme="minorHAnsi" w:cstheme="minorHAnsi"/>
          <w:color w:val="222222"/>
          <w:sz w:val="22"/>
          <w:szCs w:val="22"/>
        </w:rPr>
        <w:t>environment. The World Health Organization (WHO)’s International Agenc</w:t>
      </w:r>
      <w:r>
        <w:rPr>
          <w:rFonts w:asciiTheme="minorHAnsi" w:hAnsiTheme="minorHAnsi" w:cstheme="minorHAnsi"/>
          <w:color w:val="222222"/>
          <w:sz w:val="22"/>
          <w:szCs w:val="22"/>
        </w:rPr>
        <w:t xml:space="preserve">y of Research on Cancer (IARC) </w:t>
      </w:r>
      <w:r w:rsidRPr="00354DC8">
        <w:rPr>
          <w:rFonts w:asciiTheme="minorHAnsi" w:hAnsiTheme="minorHAnsi" w:cstheme="minorHAnsi"/>
          <w:color w:val="222222"/>
          <w:sz w:val="22"/>
          <w:szCs w:val="22"/>
        </w:rPr>
        <w:t xml:space="preserve">has classified electromagnetic fields from mobile phones and other sources to be “probably carcinogenic to </w:t>
      </w:r>
    </w:p>
    <w:p w:rsidR="008D3283" w:rsidRPr="00EF1E72" w:rsidRDefault="00354DC8" w:rsidP="00354DC8">
      <w:pPr>
        <w:spacing w:line="360" w:lineRule="auto"/>
        <w:rPr>
          <w:rFonts w:ascii="Calibri" w:hAnsi="Calibri" w:cs="Calibri"/>
          <w:sz w:val="22"/>
          <w:szCs w:val="22"/>
        </w:rPr>
      </w:pPr>
      <w:r w:rsidRPr="00354DC8">
        <w:rPr>
          <w:rFonts w:asciiTheme="minorHAnsi" w:hAnsiTheme="minorHAnsi" w:cstheme="minorHAnsi"/>
          <w:color w:val="222222"/>
          <w:sz w:val="22"/>
          <w:szCs w:val="22"/>
        </w:rPr>
        <w:t xml:space="preserve">humans” and has advised the public to adopt safety measures to reduce exposures.    </w:t>
      </w:r>
    </w:p>
    <w:p w:rsidR="008D3283" w:rsidRPr="00EF1E72" w:rsidRDefault="00354DC8" w:rsidP="00BF166D">
      <w:pPr>
        <w:pStyle w:val="Heading2"/>
        <w:spacing w:line="360" w:lineRule="auto"/>
        <w:rPr>
          <w:rFonts w:ascii="Calibri" w:hAnsi="Calibri" w:cs="Calibri"/>
          <w:color w:val="auto"/>
          <w:sz w:val="22"/>
          <w:szCs w:val="22"/>
        </w:rPr>
      </w:pPr>
      <w:bookmarkStart w:id="25" w:name="_Toc498911379"/>
      <w:r>
        <w:rPr>
          <w:rFonts w:ascii="Calibri" w:hAnsi="Calibri" w:cs="Calibri"/>
          <w:color w:val="auto"/>
          <w:sz w:val="22"/>
          <w:szCs w:val="22"/>
        </w:rPr>
        <w:t>B2</w:t>
      </w:r>
      <w:r w:rsidR="008D3283" w:rsidRPr="00EF1E72">
        <w:rPr>
          <w:rFonts w:ascii="Calibri" w:hAnsi="Calibri" w:cs="Calibri"/>
          <w:color w:val="auto"/>
          <w:sz w:val="22"/>
          <w:szCs w:val="22"/>
        </w:rPr>
        <w:t xml:space="preserve">.2 </w:t>
      </w:r>
      <w:r w:rsidRPr="00354DC8">
        <w:rPr>
          <w:rFonts w:ascii="Calibri" w:hAnsi="Calibri" w:cs="Calibri"/>
          <w:color w:val="auto"/>
          <w:sz w:val="22"/>
          <w:szCs w:val="22"/>
        </w:rPr>
        <w:t>Effect of Electromagnetic radiation on Sparrows</w:t>
      </w:r>
      <w:r>
        <w:rPr>
          <w:rFonts w:ascii="Calibri" w:hAnsi="Calibri" w:cs="Calibri"/>
          <w:color w:val="auto"/>
          <w:sz w:val="22"/>
          <w:szCs w:val="22"/>
        </w:rPr>
        <w:t>:</w:t>
      </w:r>
      <w:bookmarkEnd w:id="25"/>
      <w:r>
        <w:rPr>
          <w:rFonts w:ascii="Calibri" w:hAnsi="Calibri" w:cs="Calibri"/>
          <w:color w:val="auto"/>
          <w:sz w:val="22"/>
          <w:szCs w:val="22"/>
        </w:rPr>
        <w:t xml:space="preserve"> </w:t>
      </w:r>
    </w:p>
    <w:p w:rsidR="00C71536" w:rsidRPr="00C71536" w:rsidRDefault="00C71536" w:rsidP="00C71536">
      <w:pPr>
        <w:spacing w:line="360" w:lineRule="auto"/>
        <w:jc w:val="both"/>
        <w:rPr>
          <w:rFonts w:ascii="Calibri" w:hAnsi="Calibri" w:cs="Calibri"/>
          <w:lang w:val="en" w:eastAsia="en-IN"/>
        </w:rPr>
      </w:pPr>
      <w:r w:rsidRPr="00B332CD">
        <w:rPr>
          <w:rFonts w:ascii="Calibri" w:hAnsi="Calibri" w:cs="Calibri"/>
          <w:lang w:val="en" w:eastAsia="en-IN"/>
        </w:rPr>
        <w:t>The electromagnetic radiation emerging from mobile tower and mobile phones has caused the decline of sparrows. Increasing number of mobile towers in urban and rural areas is affecting the breeding of sparrows.</w:t>
      </w:r>
      <w:r w:rsidRPr="00C71536">
        <w:rPr>
          <w:rFonts w:ascii="Calibri" w:hAnsi="Calibri" w:cs="Calibri"/>
          <w:lang w:val="en" w:eastAsia="en-IN"/>
        </w:rPr>
        <w:t xml:space="preserve"> </w:t>
      </w:r>
      <w:r w:rsidRPr="00B332CD">
        <w:rPr>
          <w:rFonts w:ascii="Calibri" w:hAnsi="Calibri" w:cs="Calibri"/>
          <w:lang w:val="en" w:eastAsia="en-IN"/>
        </w:rPr>
        <w:t>The eggs of sparrows failed to hatch in presence of electromagnetic radiation even after a month, though their normal incubation period ranged from 10 -12 days. Apart from this, changing lifestyles and architectural evolution have wreaked havoc on the bird’s habitat and food sources.</w:t>
      </w:r>
      <w:r w:rsidRPr="00C71536">
        <w:t xml:space="preserve"> </w:t>
      </w:r>
      <w:r w:rsidRPr="00C71536">
        <w:rPr>
          <w:rFonts w:ascii="Calibri" w:hAnsi="Calibri" w:cs="Calibri"/>
          <w:lang w:val="en" w:eastAsia="en-IN"/>
        </w:rPr>
        <w:t>Short-te</w:t>
      </w:r>
      <w:r>
        <w:rPr>
          <w:rFonts w:ascii="Calibri" w:hAnsi="Calibri" w:cs="Calibri"/>
          <w:lang w:val="en" w:eastAsia="en-IN"/>
        </w:rPr>
        <w:t>rm exposure of pulsated mobile phone</w:t>
      </w:r>
      <w:r w:rsidRPr="00C71536">
        <w:rPr>
          <w:rFonts w:ascii="Calibri" w:hAnsi="Calibri" w:cs="Calibri"/>
          <w:lang w:val="en" w:eastAsia="en-IN"/>
        </w:rPr>
        <w:t xml:space="preserve"> radiation with some threshold frequency reduced the reproductive cap</w:t>
      </w:r>
      <w:r>
        <w:rPr>
          <w:rFonts w:ascii="Calibri" w:hAnsi="Calibri" w:cs="Calibri"/>
          <w:lang w:val="en" w:eastAsia="en-IN"/>
        </w:rPr>
        <w:t>acity of insects by 60%. Birds have</w:t>
      </w:r>
      <w:r w:rsidRPr="00C71536">
        <w:rPr>
          <w:rFonts w:ascii="Calibri" w:hAnsi="Calibri" w:cs="Calibri"/>
          <w:lang w:val="en" w:eastAsia="en-IN"/>
        </w:rPr>
        <w:t xml:space="preserve"> thin skulls and their body readily accepts microwave radiations. The microwaves can interfere with </w:t>
      </w:r>
      <w:r>
        <w:rPr>
          <w:rFonts w:ascii="Calibri" w:hAnsi="Calibri" w:cs="Calibri"/>
          <w:lang w:val="en" w:eastAsia="en-IN"/>
        </w:rPr>
        <w:t>the magnetic</w:t>
      </w:r>
      <w:r w:rsidRPr="00C71536">
        <w:rPr>
          <w:rFonts w:ascii="Calibri" w:hAnsi="Calibri" w:cs="Calibri"/>
          <w:lang w:val="en" w:eastAsia="en-IN"/>
        </w:rPr>
        <w:t xml:space="preserve"> navigation which sparrows use with their sensors to navigate but microwaves inhibit them from </w:t>
      </w:r>
    </w:p>
    <w:p w:rsidR="00C71536" w:rsidRDefault="00C71536" w:rsidP="00C71536">
      <w:pPr>
        <w:spacing w:line="360" w:lineRule="auto"/>
        <w:jc w:val="both"/>
        <w:rPr>
          <w:rFonts w:ascii="Calibri" w:hAnsi="Calibri" w:cs="Calibri"/>
          <w:sz w:val="22"/>
          <w:szCs w:val="22"/>
        </w:rPr>
      </w:pPr>
      <w:r w:rsidRPr="00C71536">
        <w:rPr>
          <w:rFonts w:ascii="Calibri" w:hAnsi="Calibri" w:cs="Calibri"/>
          <w:lang w:val="en" w:eastAsia="en-IN"/>
        </w:rPr>
        <w:t>doing so, affecting their instincts while catching prey.</w:t>
      </w:r>
      <w:r>
        <w:rPr>
          <w:rFonts w:ascii="Calibri" w:hAnsi="Calibri" w:cs="Calibri"/>
          <w:lang w:val="en" w:eastAsia="en-IN"/>
        </w:rPr>
        <w:t xml:space="preserve"> </w:t>
      </w:r>
      <w:r>
        <w:rPr>
          <w:rFonts w:ascii="Calibri" w:hAnsi="Calibri" w:cs="Calibri"/>
          <w:sz w:val="22"/>
          <w:szCs w:val="22"/>
        </w:rPr>
        <w:t xml:space="preserve">On 2002 to 2006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experiment is held called “house of sparrow experiment” in which forty visitors sparrow were to the place. And after exposing them </w:t>
      </w:r>
      <w:r>
        <w:rPr>
          <w:rFonts w:ascii="Calibri" w:hAnsi="Calibri" w:cs="Calibri"/>
          <w:sz w:val="22"/>
          <w:szCs w:val="22"/>
        </w:rPr>
        <w:lastRenderedPageBreak/>
        <w:t xml:space="preserve">in the microwaves and radio frequencies, the bird density started decreasing. </w:t>
      </w:r>
      <w:proofErr w:type="gramStart"/>
      <w:r>
        <w:rPr>
          <w:rFonts w:ascii="Calibri" w:hAnsi="Calibri" w:cs="Calibri"/>
          <w:sz w:val="22"/>
          <w:szCs w:val="22"/>
        </w:rPr>
        <w:t>So</w:t>
      </w:r>
      <w:proofErr w:type="gramEnd"/>
      <w:r>
        <w:rPr>
          <w:rFonts w:ascii="Calibri" w:hAnsi="Calibri" w:cs="Calibri"/>
          <w:sz w:val="22"/>
          <w:szCs w:val="22"/>
        </w:rPr>
        <w:t xml:space="preserve"> by this experiment it was confirmed that there is very huge effect on sparrows of electromagnetic radiations.</w:t>
      </w:r>
    </w:p>
    <w:p w:rsidR="008D3283" w:rsidRPr="00C71536" w:rsidRDefault="00C71536" w:rsidP="00C71536">
      <w:pPr>
        <w:spacing w:line="360" w:lineRule="auto"/>
        <w:jc w:val="both"/>
        <w:rPr>
          <w:rFonts w:ascii="Calibri" w:hAnsi="Calibri" w:cs="Calibri"/>
          <w:sz w:val="22"/>
          <w:szCs w:val="22"/>
        </w:rPr>
      </w:pPr>
      <w:r>
        <w:rPr>
          <w:rFonts w:ascii="Calibri" w:hAnsi="Calibri" w:cs="Calibri"/>
          <w:sz w:val="22"/>
          <w:szCs w:val="22"/>
        </w:rPr>
        <w:t xml:space="preserve"> </w:t>
      </w:r>
    </w:p>
    <w:p w:rsidR="00C71536" w:rsidRPr="00EF1E72" w:rsidRDefault="00C71536" w:rsidP="00C71536">
      <w:pPr>
        <w:pStyle w:val="Heading1"/>
        <w:spacing w:line="360" w:lineRule="auto"/>
        <w:jc w:val="right"/>
        <w:rPr>
          <w:rFonts w:ascii="Calibri" w:hAnsi="Calibri" w:cs="Calibri"/>
          <w:b/>
          <w:sz w:val="22"/>
          <w:szCs w:val="22"/>
          <w:u w:val="single"/>
        </w:rPr>
      </w:pPr>
      <w:bookmarkStart w:id="26" w:name="_Toc498911380"/>
      <w:r w:rsidRPr="00EF1E72">
        <w:rPr>
          <w:rFonts w:ascii="Calibri" w:hAnsi="Calibri" w:cs="Calibri"/>
          <w:b/>
          <w:sz w:val="22"/>
          <w:szCs w:val="22"/>
          <w:u w:val="single"/>
        </w:rPr>
        <w:t xml:space="preserve">Question No. </w:t>
      </w:r>
      <w:r>
        <w:rPr>
          <w:rFonts w:ascii="Calibri" w:hAnsi="Calibri" w:cs="Calibri"/>
          <w:b/>
          <w:sz w:val="22"/>
          <w:szCs w:val="22"/>
          <w:u w:val="single"/>
        </w:rPr>
        <w:t>B3</w:t>
      </w:r>
      <w:bookmarkEnd w:id="26"/>
    </w:p>
    <w:p w:rsidR="008D3283" w:rsidRPr="00EF1E72" w:rsidRDefault="008D3283" w:rsidP="00BF166D">
      <w:pPr>
        <w:spacing w:line="360" w:lineRule="auto"/>
        <w:jc w:val="right"/>
        <w:rPr>
          <w:rFonts w:ascii="Calibri" w:hAnsi="Calibri" w:cs="Calibri"/>
          <w:b/>
          <w:sz w:val="22"/>
          <w:szCs w:val="22"/>
          <w:u w:val="single"/>
        </w:rPr>
      </w:pPr>
    </w:p>
    <w:p w:rsidR="008D3283" w:rsidRPr="00EF1E72" w:rsidRDefault="00C71536" w:rsidP="00BF166D">
      <w:pPr>
        <w:spacing w:line="360" w:lineRule="auto"/>
        <w:rPr>
          <w:rFonts w:ascii="Calibri" w:hAnsi="Calibri" w:cs="Calibri"/>
          <w:b/>
          <w:sz w:val="22"/>
          <w:szCs w:val="22"/>
          <w:u w:val="single"/>
        </w:rPr>
      </w:pPr>
      <w:r>
        <w:rPr>
          <w:rFonts w:ascii="Calibri" w:hAnsi="Calibri" w:cs="Calibri"/>
          <w:b/>
          <w:sz w:val="22"/>
          <w:szCs w:val="22"/>
          <w:u w:val="single"/>
        </w:rPr>
        <w:t>Solution to Question No. B3:</w:t>
      </w:r>
    </w:p>
    <w:p w:rsidR="008D3283" w:rsidRPr="00EF1E72" w:rsidRDefault="000523B7" w:rsidP="00BF166D">
      <w:pPr>
        <w:pStyle w:val="Heading2"/>
        <w:spacing w:line="360" w:lineRule="auto"/>
        <w:rPr>
          <w:rFonts w:ascii="Calibri" w:hAnsi="Calibri" w:cs="Calibri"/>
          <w:color w:val="auto"/>
          <w:sz w:val="22"/>
          <w:szCs w:val="22"/>
        </w:rPr>
      </w:pPr>
      <w:bookmarkStart w:id="27" w:name="_Toc498911381"/>
      <w:r>
        <w:rPr>
          <w:rFonts w:ascii="Calibri" w:hAnsi="Calibri" w:cs="Calibri"/>
          <w:color w:val="auto"/>
          <w:sz w:val="22"/>
          <w:szCs w:val="22"/>
        </w:rPr>
        <w:t>B3</w:t>
      </w:r>
      <w:r w:rsidR="008D3283" w:rsidRPr="00EF1E72">
        <w:rPr>
          <w:rFonts w:ascii="Calibri" w:hAnsi="Calibri" w:cs="Calibri"/>
          <w:color w:val="auto"/>
          <w:sz w:val="22"/>
          <w:szCs w:val="22"/>
        </w:rPr>
        <w:t xml:space="preserve">.1 </w:t>
      </w:r>
      <w:r w:rsidRPr="000523B7">
        <w:rPr>
          <w:rFonts w:ascii="Calibri" w:hAnsi="Calibri" w:cs="Calibri"/>
          <w:color w:val="auto"/>
          <w:sz w:val="22"/>
          <w:szCs w:val="22"/>
        </w:rPr>
        <w:t>Role of Genetic Engineering the development of a country</w:t>
      </w:r>
      <w:bookmarkEnd w:id="27"/>
    </w:p>
    <w:p w:rsidR="00536982" w:rsidRPr="00F46EE3" w:rsidRDefault="00536982" w:rsidP="00F46EE3">
      <w:pPr>
        <w:spacing w:line="360" w:lineRule="auto"/>
        <w:rPr>
          <w:rFonts w:asciiTheme="minorHAnsi" w:hAnsiTheme="minorHAnsi" w:cstheme="minorHAnsi"/>
          <w:color w:val="000000" w:themeColor="text1"/>
          <w:sz w:val="22"/>
          <w:szCs w:val="22"/>
        </w:rPr>
      </w:pPr>
      <w:r w:rsidRPr="00F46EE3">
        <w:rPr>
          <w:rFonts w:asciiTheme="minorHAnsi" w:hAnsiTheme="minorHAnsi" w:cstheme="minorHAnsi"/>
          <w:bCs/>
          <w:color w:val="000000" w:themeColor="text1"/>
          <w:sz w:val="22"/>
          <w:szCs w:val="22"/>
        </w:rPr>
        <w:t>Genetic engineering</w:t>
      </w:r>
      <w:r w:rsidRPr="00F46EE3">
        <w:rPr>
          <w:rFonts w:asciiTheme="minorHAnsi" w:hAnsiTheme="minorHAnsi" w:cstheme="minorHAnsi"/>
          <w:color w:val="000000" w:themeColor="text1"/>
          <w:sz w:val="22"/>
          <w:szCs w:val="22"/>
        </w:rPr>
        <w:t xml:space="preserve">, also called </w:t>
      </w:r>
      <w:r w:rsidRPr="00F46EE3">
        <w:rPr>
          <w:rFonts w:asciiTheme="minorHAnsi" w:hAnsiTheme="minorHAnsi" w:cstheme="minorHAnsi"/>
          <w:bCs/>
          <w:color w:val="000000" w:themeColor="text1"/>
          <w:sz w:val="22"/>
          <w:szCs w:val="22"/>
        </w:rPr>
        <w:t>genetic modification</w:t>
      </w:r>
      <w:r w:rsidRPr="00F46EE3">
        <w:rPr>
          <w:rFonts w:asciiTheme="minorHAnsi" w:hAnsiTheme="minorHAnsi" w:cstheme="minorHAnsi"/>
          <w:color w:val="000000" w:themeColor="text1"/>
          <w:sz w:val="22"/>
          <w:szCs w:val="22"/>
        </w:rPr>
        <w:t xml:space="preserve">, is the direct manipulation of an organism's </w:t>
      </w:r>
      <w:hyperlink r:id="rId18" w:tooltip="Gene" w:history="1">
        <w:r w:rsidRPr="00F46EE3">
          <w:rPr>
            <w:rStyle w:val="Hyperlink"/>
            <w:rFonts w:asciiTheme="minorHAnsi" w:hAnsiTheme="minorHAnsi" w:cstheme="minorHAnsi"/>
            <w:color w:val="000000" w:themeColor="text1"/>
            <w:sz w:val="22"/>
            <w:szCs w:val="22"/>
            <w:u w:val="none"/>
          </w:rPr>
          <w:t>genes</w:t>
        </w:r>
      </w:hyperlink>
      <w:r w:rsidRPr="00F46EE3">
        <w:rPr>
          <w:rFonts w:asciiTheme="minorHAnsi" w:hAnsiTheme="minorHAnsi" w:cstheme="minorHAnsi"/>
          <w:color w:val="000000" w:themeColor="text1"/>
          <w:sz w:val="22"/>
          <w:szCs w:val="22"/>
        </w:rPr>
        <w:t xml:space="preserve"> using </w:t>
      </w:r>
      <w:hyperlink r:id="rId19" w:tooltip="Biotechnology" w:history="1">
        <w:r w:rsidRPr="00F46EE3">
          <w:rPr>
            <w:rStyle w:val="Hyperlink"/>
            <w:rFonts w:asciiTheme="minorHAnsi" w:hAnsiTheme="minorHAnsi" w:cstheme="minorHAnsi"/>
            <w:color w:val="000000" w:themeColor="text1"/>
            <w:sz w:val="22"/>
            <w:szCs w:val="22"/>
            <w:u w:val="none"/>
          </w:rPr>
          <w:t>biotechnology</w:t>
        </w:r>
      </w:hyperlink>
      <w:r w:rsidRPr="00F46EE3">
        <w:rPr>
          <w:rFonts w:asciiTheme="minorHAnsi" w:hAnsiTheme="minorHAnsi" w:cstheme="minorHAnsi"/>
          <w:color w:val="000000" w:themeColor="text1"/>
          <w:sz w:val="22"/>
          <w:szCs w:val="22"/>
        </w:rPr>
        <w:t xml:space="preserve">. It is a set of technologies used to change the genetic makeup of cells, including the transfer of genes within and across species boundaries to produce improved or novel </w:t>
      </w:r>
      <w:hyperlink r:id="rId20" w:tooltip="Organisms" w:history="1">
        <w:r w:rsidRPr="00F46EE3">
          <w:rPr>
            <w:rStyle w:val="Hyperlink"/>
            <w:rFonts w:asciiTheme="minorHAnsi" w:hAnsiTheme="minorHAnsi" w:cstheme="minorHAnsi"/>
            <w:color w:val="000000" w:themeColor="text1"/>
            <w:sz w:val="22"/>
            <w:szCs w:val="22"/>
            <w:u w:val="none"/>
          </w:rPr>
          <w:t>organisms</w:t>
        </w:r>
      </w:hyperlink>
      <w:r w:rsidRPr="00F46EE3">
        <w:rPr>
          <w:rFonts w:asciiTheme="minorHAnsi" w:hAnsiTheme="minorHAnsi" w:cstheme="minorHAnsi"/>
          <w:color w:val="000000" w:themeColor="text1"/>
          <w:sz w:val="22"/>
          <w:szCs w:val="22"/>
        </w:rPr>
        <w:t xml:space="preserve">. Genetic engineering could potentially fix severe </w:t>
      </w:r>
      <w:hyperlink r:id="rId21" w:tooltip="Genetic disorder" w:history="1">
        <w:r w:rsidRPr="00F46EE3">
          <w:rPr>
            <w:rStyle w:val="Hyperlink"/>
            <w:rFonts w:asciiTheme="minorHAnsi" w:hAnsiTheme="minorHAnsi" w:cstheme="minorHAnsi"/>
            <w:color w:val="000000" w:themeColor="text1"/>
            <w:sz w:val="22"/>
            <w:szCs w:val="22"/>
            <w:u w:val="none"/>
          </w:rPr>
          <w:t>genetic disorders</w:t>
        </w:r>
      </w:hyperlink>
      <w:r w:rsidRPr="00F46EE3">
        <w:rPr>
          <w:rFonts w:asciiTheme="minorHAnsi" w:hAnsiTheme="minorHAnsi" w:cstheme="minorHAnsi"/>
          <w:color w:val="000000" w:themeColor="text1"/>
          <w:sz w:val="22"/>
          <w:szCs w:val="22"/>
        </w:rPr>
        <w:t xml:space="preserve"> in humans by replacing the defective gene with a functioning one. It is an important tool in research that allows the function of specific genes to be studied. Drugs, vaccines and other products have been harvested from organisms engineered to produce them.</w:t>
      </w:r>
      <w:hyperlink r:id="rId22" w:anchor="cite_note-7" w:history="1"/>
      <w:r w:rsidRPr="00F46EE3">
        <w:rPr>
          <w:rFonts w:asciiTheme="minorHAnsi" w:hAnsiTheme="minorHAnsi" w:cstheme="minorHAnsi"/>
          <w:color w:val="000000" w:themeColor="text1"/>
          <w:sz w:val="22"/>
          <w:szCs w:val="22"/>
        </w:rPr>
        <w:t xml:space="preserve"> </w:t>
      </w:r>
      <w:hyperlink r:id="rId23" w:tooltip="List of genetically modified crops" w:history="1">
        <w:r w:rsidRPr="00F46EE3">
          <w:rPr>
            <w:rStyle w:val="Hyperlink"/>
            <w:rFonts w:asciiTheme="minorHAnsi" w:hAnsiTheme="minorHAnsi" w:cstheme="minorHAnsi"/>
            <w:color w:val="000000" w:themeColor="text1"/>
            <w:sz w:val="22"/>
            <w:szCs w:val="22"/>
            <w:u w:val="none"/>
          </w:rPr>
          <w:t>Crops</w:t>
        </w:r>
      </w:hyperlink>
      <w:r w:rsidRPr="00F46EE3">
        <w:rPr>
          <w:rFonts w:asciiTheme="minorHAnsi" w:hAnsiTheme="minorHAnsi" w:cstheme="minorHAnsi"/>
          <w:color w:val="000000" w:themeColor="text1"/>
          <w:sz w:val="22"/>
          <w:szCs w:val="22"/>
        </w:rPr>
        <w:t xml:space="preserve"> have been developed that aid </w:t>
      </w:r>
      <w:hyperlink r:id="rId24" w:tooltip="Food security" w:history="1">
        <w:r w:rsidRPr="00F46EE3">
          <w:rPr>
            <w:rStyle w:val="Hyperlink"/>
            <w:rFonts w:asciiTheme="minorHAnsi" w:hAnsiTheme="minorHAnsi" w:cstheme="minorHAnsi"/>
            <w:color w:val="000000" w:themeColor="text1"/>
            <w:sz w:val="22"/>
            <w:szCs w:val="22"/>
            <w:u w:val="none"/>
          </w:rPr>
          <w:t>food security</w:t>
        </w:r>
      </w:hyperlink>
      <w:r w:rsidRPr="00F46EE3">
        <w:rPr>
          <w:rFonts w:asciiTheme="minorHAnsi" w:hAnsiTheme="minorHAnsi" w:cstheme="minorHAnsi"/>
          <w:color w:val="000000" w:themeColor="text1"/>
          <w:sz w:val="22"/>
          <w:szCs w:val="22"/>
        </w:rPr>
        <w:t xml:space="preserve"> by increasing yield, nutritional value and tolerance to environmental stresses.</w:t>
      </w:r>
    </w:p>
    <w:p w:rsidR="00536982" w:rsidRDefault="00536982" w:rsidP="00F46EE3">
      <w:pPr>
        <w:spacing w:line="360" w:lineRule="auto"/>
        <w:rPr>
          <w:rFonts w:asciiTheme="minorHAnsi" w:hAnsiTheme="minorHAnsi" w:cstheme="minorHAnsi"/>
          <w:color w:val="000000" w:themeColor="text1"/>
          <w:sz w:val="22"/>
          <w:szCs w:val="22"/>
        </w:rPr>
      </w:pPr>
      <w:r w:rsidRPr="00F46EE3">
        <w:rPr>
          <w:rFonts w:asciiTheme="minorHAnsi" w:hAnsiTheme="minorHAnsi" w:cstheme="minorHAnsi"/>
          <w:color w:val="000000" w:themeColor="text1"/>
          <w:sz w:val="22"/>
          <w:szCs w:val="22"/>
        </w:rPr>
        <w:tab/>
      </w:r>
      <w:r w:rsidR="00C67579" w:rsidRPr="00F46EE3">
        <w:rPr>
          <w:rFonts w:asciiTheme="minorHAnsi" w:hAnsiTheme="minorHAnsi" w:cstheme="minorHAnsi"/>
          <w:color w:val="000000" w:themeColor="text1"/>
          <w:sz w:val="22"/>
          <w:szCs w:val="22"/>
        </w:rPr>
        <w:t xml:space="preserve">Plants, animals or microorganisms that have been changed through genetic engineering are termed </w:t>
      </w:r>
      <w:hyperlink r:id="rId25" w:tooltip="Genetically modified organism" w:history="1">
        <w:r w:rsidR="00C67579" w:rsidRPr="00F46EE3">
          <w:rPr>
            <w:rStyle w:val="Hyperlink"/>
            <w:rFonts w:asciiTheme="minorHAnsi" w:hAnsiTheme="minorHAnsi" w:cstheme="minorHAnsi"/>
            <w:color w:val="000000" w:themeColor="text1"/>
            <w:sz w:val="22"/>
            <w:szCs w:val="22"/>
            <w:u w:val="none"/>
          </w:rPr>
          <w:t>genetically modified organisms</w:t>
        </w:r>
      </w:hyperlink>
      <w:r w:rsidR="00C67579" w:rsidRPr="00F46EE3">
        <w:rPr>
          <w:rStyle w:val="Hyperlink"/>
          <w:rFonts w:asciiTheme="minorHAnsi" w:hAnsiTheme="minorHAnsi" w:cstheme="minorHAnsi"/>
          <w:color w:val="000000" w:themeColor="text1"/>
          <w:sz w:val="22"/>
          <w:szCs w:val="22"/>
          <w:u w:val="none"/>
        </w:rPr>
        <w:t xml:space="preserve">. </w:t>
      </w:r>
      <w:r w:rsidR="00F46EE3" w:rsidRPr="00F46EE3">
        <w:rPr>
          <w:rFonts w:asciiTheme="minorHAnsi" w:hAnsiTheme="minorHAnsi" w:cstheme="minorHAnsi"/>
          <w:color w:val="000000" w:themeColor="text1"/>
          <w:sz w:val="22"/>
          <w:szCs w:val="22"/>
        </w:rPr>
        <w:t xml:space="preserve">In Europe genetic modification is </w:t>
      </w:r>
      <w:hyperlink r:id="rId26" w:tooltip="Synonymous" w:history="1">
        <w:r w:rsidR="00F46EE3" w:rsidRPr="00F46EE3">
          <w:rPr>
            <w:rStyle w:val="Hyperlink"/>
            <w:rFonts w:asciiTheme="minorHAnsi" w:hAnsiTheme="minorHAnsi" w:cstheme="minorHAnsi"/>
            <w:color w:val="000000" w:themeColor="text1"/>
            <w:sz w:val="22"/>
            <w:szCs w:val="22"/>
            <w:u w:val="none"/>
          </w:rPr>
          <w:t>synonymous</w:t>
        </w:r>
      </w:hyperlink>
      <w:r w:rsidR="00F46EE3" w:rsidRPr="00F46EE3">
        <w:rPr>
          <w:rFonts w:asciiTheme="minorHAnsi" w:hAnsiTheme="minorHAnsi" w:cstheme="minorHAnsi"/>
          <w:color w:val="000000" w:themeColor="text1"/>
          <w:sz w:val="22"/>
          <w:szCs w:val="22"/>
        </w:rPr>
        <w:t xml:space="preserve"> with genetic engineering while within the United States of America and Canada genetic modification can also be used to refer to more conventional breeding methods.</w:t>
      </w:r>
      <w:r w:rsidR="00F46EE3">
        <w:rPr>
          <w:rFonts w:asciiTheme="minorHAnsi" w:hAnsiTheme="minorHAnsi" w:cstheme="minorHAnsi"/>
          <w:color w:val="000000" w:themeColor="text1"/>
          <w:sz w:val="22"/>
          <w:szCs w:val="22"/>
        </w:rPr>
        <w:t xml:space="preserve"> </w:t>
      </w:r>
    </w:p>
    <w:p w:rsidR="008D3283" w:rsidRPr="00F46EE3" w:rsidRDefault="00F46EE3" w:rsidP="00F46EE3">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t xml:space="preserve">Using genetic engineering, new organisms can be created. </w:t>
      </w:r>
      <w:r w:rsidRPr="00F46EE3">
        <w:rPr>
          <w:rFonts w:asciiTheme="minorHAnsi" w:hAnsiTheme="minorHAnsi" w:cstheme="minorHAnsi"/>
          <w:color w:val="000000" w:themeColor="text1"/>
          <w:sz w:val="22"/>
          <w:szCs w:val="22"/>
        </w:rPr>
        <w:t>Just like an exotic species, the release of a new genetically</w:t>
      </w:r>
      <w:r>
        <w:rPr>
          <w:rFonts w:asciiTheme="minorHAnsi" w:hAnsiTheme="minorHAnsi" w:cstheme="minorHAnsi"/>
          <w:color w:val="000000" w:themeColor="text1"/>
          <w:sz w:val="22"/>
          <w:szCs w:val="22"/>
        </w:rPr>
        <w:t xml:space="preserve"> engineered species would also </w:t>
      </w:r>
      <w:r w:rsidRPr="00F46EE3">
        <w:rPr>
          <w:rFonts w:asciiTheme="minorHAnsi" w:hAnsiTheme="minorHAnsi" w:cstheme="minorHAnsi"/>
          <w:color w:val="000000" w:themeColor="text1"/>
          <w:sz w:val="22"/>
          <w:szCs w:val="22"/>
        </w:rPr>
        <w:t>have the possibility of causing an in balance in the ecology of a region</w:t>
      </w:r>
      <w:r>
        <w:rPr>
          <w:rFonts w:asciiTheme="minorHAnsi" w:hAnsiTheme="minorHAnsi" w:cstheme="minorHAnsi"/>
          <w:color w:val="000000" w:themeColor="text1"/>
          <w:sz w:val="22"/>
          <w:szCs w:val="22"/>
        </w:rPr>
        <w:t xml:space="preserve">. </w:t>
      </w:r>
      <w:r w:rsidRPr="00F46EE3">
        <w:rPr>
          <w:rFonts w:asciiTheme="minorHAnsi" w:hAnsiTheme="minorHAnsi" w:cstheme="minorHAnsi"/>
          <w:color w:val="000000" w:themeColor="text1"/>
          <w:sz w:val="22"/>
          <w:szCs w:val="22"/>
        </w:rPr>
        <w:t>Through genetic engineering, people could maintain their lifestyles without</w:t>
      </w:r>
      <w:r>
        <w:rPr>
          <w:rFonts w:asciiTheme="minorHAnsi" w:hAnsiTheme="minorHAnsi" w:cstheme="minorHAnsi"/>
          <w:color w:val="000000" w:themeColor="text1"/>
          <w:sz w:val="22"/>
          <w:szCs w:val="22"/>
        </w:rPr>
        <w:t xml:space="preserve"> the threat of AIDS or Cancer. </w:t>
      </w:r>
      <w:r w:rsidRPr="00F46EE3">
        <w:rPr>
          <w:rFonts w:asciiTheme="minorHAnsi" w:hAnsiTheme="minorHAnsi" w:cstheme="minorHAnsi"/>
          <w:color w:val="000000" w:themeColor="text1"/>
          <w:sz w:val="22"/>
          <w:szCs w:val="22"/>
        </w:rPr>
        <w:t>People of the world would not have to live in fear of contracting a deadly virus or hereditary disease</w:t>
      </w:r>
      <w:r>
        <w:rPr>
          <w:rFonts w:asciiTheme="minorHAnsi" w:hAnsiTheme="minorHAnsi" w:cstheme="minorHAnsi"/>
          <w:color w:val="000000" w:themeColor="text1"/>
          <w:sz w:val="22"/>
          <w:szCs w:val="22"/>
        </w:rPr>
        <w:t xml:space="preserve">. </w:t>
      </w:r>
    </w:p>
    <w:p w:rsidR="008D3283" w:rsidRPr="00EF1E72" w:rsidRDefault="00F46EE3" w:rsidP="00BF166D">
      <w:pPr>
        <w:pStyle w:val="Heading2"/>
        <w:spacing w:line="360" w:lineRule="auto"/>
        <w:rPr>
          <w:rFonts w:ascii="Calibri" w:hAnsi="Calibri" w:cs="Calibri"/>
          <w:color w:val="auto"/>
          <w:sz w:val="22"/>
          <w:szCs w:val="22"/>
        </w:rPr>
      </w:pPr>
      <w:bookmarkStart w:id="28" w:name="_Toc498911382"/>
      <w:r>
        <w:rPr>
          <w:rFonts w:ascii="Calibri" w:hAnsi="Calibri" w:cs="Calibri"/>
          <w:color w:val="auto"/>
          <w:sz w:val="22"/>
          <w:szCs w:val="22"/>
        </w:rPr>
        <w:t xml:space="preserve">B3.2 </w:t>
      </w:r>
      <w:r w:rsidRPr="00F46EE3">
        <w:rPr>
          <w:rFonts w:ascii="Calibri" w:hAnsi="Calibri" w:cs="Calibri"/>
          <w:color w:val="auto"/>
          <w:sz w:val="22"/>
          <w:szCs w:val="22"/>
        </w:rPr>
        <w:t>Effect of Genetically Modified Crops on human health</w:t>
      </w:r>
      <w:bookmarkEnd w:id="28"/>
    </w:p>
    <w:p w:rsidR="00A460C9" w:rsidRDefault="00A460C9" w:rsidP="00BF166D">
      <w:pPr>
        <w:spacing w:line="360" w:lineRule="auto"/>
        <w:jc w:val="both"/>
        <w:rPr>
          <w:rFonts w:ascii="Calibri" w:hAnsi="Calibri" w:cs="Calibri"/>
          <w:sz w:val="22"/>
          <w:szCs w:val="22"/>
        </w:rPr>
      </w:pPr>
      <w:r>
        <w:rPr>
          <w:rFonts w:ascii="Calibri" w:hAnsi="Calibri" w:cs="Calibri"/>
          <w:sz w:val="22"/>
          <w:szCs w:val="22"/>
        </w:rPr>
        <w:t xml:space="preserve">genetically modified crops have many effects on health, some of the effects are discussed below: </w:t>
      </w:r>
    </w:p>
    <w:p w:rsidR="00A460C9" w:rsidRPr="00A460C9" w:rsidRDefault="00A460C9" w:rsidP="00A460C9">
      <w:pPr>
        <w:pStyle w:val="ListParagraph"/>
        <w:numPr>
          <w:ilvl w:val="0"/>
          <w:numId w:val="26"/>
        </w:numPr>
        <w:spacing w:line="360" w:lineRule="auto"/>
        <w:jc w:val="both"/>
        <w:rPr>
          <w:rFonts w:ascii="Calibri" w:hAnsi="Calibri" w:cs="Calibri"/>
          <w:sz w:val="22"/>
          <w:szCs w:val="22"/>
        </w:rPr>
      </w:pPr>
      <w:r w:rsidRPr="00A460C9">
        <w:rPr>
          <w:rFonts w:ascii="Calibri" w:hAnsi="Calibri" w:cs="Calibri"/>
          <w:b/>
          <w:sz w:val="22"/>
          <w:szCs w:val="22"/>
        </w:rPr>
        <w:t>Cancer-</w:t>
      </w:r>
      <w:r>
        <w:rPr>
          <w:rFonts w:ascii="Calibri" w:hAnsi="Calibri" w:cs="Calibri"/>
          <w:b/>
          <w:sz w:val="22"/>
          <w:szCs w:val="22"/>
        </w:rPr>
        <w:t xml:space="preserve"> </w:t>
      </w:r>
      <w:r>
        <w:rPr>
          <w:rFonts w:ascii="Calibri" w:hAnsi="Calibri" w:cs="Calibri"/>
          <w:sz w:val="22"/>
          <w:szCs w:val="22"/>
        </w:rPr>
        <w:t>according to the study reports in 2012</w:t>
      </w:r>
      <w:r w:rsidRPr="00A460C9">
        <w:rPr>
          <w:rFonts w:ascii="Calibri" w:hAnsi="Calibri" w:cs="Calibri"/>
          <w:sz w:val="22"/>
          <w:szCs w:val="22"/>
        </w:rPr>
        <w:t xml:space="preserve">, rats were more likely to develop tumors </w:t>
      </w:r>
    </w:p>
    <w:p w:rsidR="00A460C9" w:rsidRPr="00A460C9" w:rsidRDefault="00A460C9" w:rsidP="00A460C9">
      <w:pPr>
        <w:pStyle w:val="ListParagraph"/>
        <w:spacing w:line="360" w:lineRule="auto"/>
        <w:jc w:val="both"/>
        <w:rPr>
          <w:rFonts w:ascii="Calibri" w:hAnsi="Calibri" w:cs="Calibri"/>
          <w:sz w:val="22"/>
          <w:szCs w:val="22"/>
        </w:rPr>
      </w:pPr>
      <w:r w:rsidRPr="00A460C9">
        <w:rPr>
          <w:rFonts w:ascii="Calibri" w:hAnsi="Calibri" w:cs="Calibri"/>
          <w:sz w:val="22"/>
          <w:szCs w:val="22"/>
        </w:rPr>
        <w:t xml:space="preserve">and die after eating a diet of Monsanto GM corn. The study was retracted due to concerns about </w:t>
      </w:r>
    </w:p>
    <w:p w:rsidR="008D3283" w:rsidRDefault="00A460C9" w:rsidP="00A460C9">
      <w:pPr>
        <w:pStyle w:val="ListParagraph"/>
        <w:spacing w:line="360" w:lineRule="auto"/>
        <w:jc w:val="both"/>
        <w:rPr>
          <w:rFonts w:ascii="Calibri" w:hAnsi="Calibri" w:cs="Calibri"/>
          <w:sz w:val="22"/>
          <w:szCs w:val="22"/>
        </w:rPr>
      </w:pPr>
      <w:r w:rsidRPr="00A460C9">
        <w:rPr>
          <w:rFonts w:ascii="Calibri" w:hAnsi="Calibri" w:cs="Calibri"/>
          <w:sz w:val="22"/>
          <w:szCs w:val="22"/>
        </w:rPr>
        <w:t>methodology but the researchers claim Monsanto's economic interests were the cause</w:t>
      </w:r>
    </w:p>
    <w:p w:rsidR="0066663A" w:rsidRPr="0066663A" w:rsidRDefault="0066663A" w:rsidP="0066663A">
      <w:pPr>
        <w:pStyle w:val="ListParagraph"/>
        <w:numPr>
          <w:ilvl w:val="0"/>
          <w:numId w:val="26"/>
        </w:numPr>
        <w:spacing w:line="360" w:lineRule="auto"/>
        <w:jc w:val="both"/>
        <w:rPr>
          <w:rFonts w:ascii="Calibri" w:hAnsi="Calibri" w:cs="Calibri"/>
          <w:sz w:val="22"/>
          <w:szCs w:val="22"/>
        </w:rPr>
      </w:pPr>
      <w:r w:rsidRPr="0066663A">
        <w:rPr>
          <w:rFonts w:ascii="Calibri" w:hAnsi="Calibri" w:cs="Calibri"/>
          <w:sz w:val="22"/>
          <w:szCs w:val="22"/>
        </w:rPr>
        <w:t xml:space="preserve">According to Andres Carrasco, head of the molecular Embryology Lab at the University of Buenos </w:t>
      </w:r>
    </w:p>
    <w:p w:rsidR="00A460C9" w:rsidRDefault="0066663A" w:rsidP="0066663A">
      <w:pPr>
        <w:pStyle w:val="ListParagraph"/>
        <w:spacing w:line="360" w:lineRule="auto"/>
        <w:jc w:val="both"/>
        <w:rPr>
          <w:rFonts w:ascii="Calibri" w:hAnsi="Calibri" w:cs="Calibri"/>
          <w:sz w:val="22"/>
          <w:szCs w:val="22"/>
        </w:rPr>
      </w:pPr>
      <w:r w:rsidRPr="0066663A">
        <w:rPr>
          <w:rFonts w:ascii="Calibri" w:hAnsi="Calibri" w:cs="Calibri"/>
          <w:sz w:val="22"/>
          <w:szCs w:val="22"/>
        </w:rPr>
        <w:t>Aires glyphosate "is responsible for causing birth defects, infertility, sperm destruction, and cancer."</w:t>
      </w:r>
      <w:r>
        <w:rPr>
          <w:rFonts w:ascii="Calibri" w:hAnsi="Calibri" w:cs="Calibri"/>
          <w:sz w:val="22"/>
          <w:szCs w:val="22"/>
        </w:rPr>
        <w:t xml:space="preserve"> So, the crops that are routinely treated with the herbicides may cause birth defects.</w:t>
      </w:r>
    </w:p>
    <w:p w:rsidR="0066663A" w:rsidRDefault="0066663A" w:rsidP="0066663A">
      <w:pPr>
        <w:pStyle w:val="ListParagraph"/>
        <w:numPr>
          <w:ilvl w:val="0"/>
          <w:numId w:val="26"/>
        </w:numPr>
        <w:spacing w:line="360" w:lineRule="auto"/>
        <w:jc w:val="both"/>
        <w:rPr>
          <w:rFonts w:ascii="Calibri" w:hAnsi="Calibri" w:cs="Calibri"/>
          <w:sz w:val="22"/>
          <w:szCs w:val="22"/>
        </w:rPr>
      </w:pPr>
      <w:r w:rsidRPr="0066663A">
        <w:rPr>
          <w:rFonts w:ascii="Calibri" w:hAnsi="Calibri" w:cs="Calibri"/>
          <w:sz w:val="22"/>
          <w:szCs w:val="22"/>
        </w:rPr>
        <w:lastRenderedPageBreak/>
        <w:t>GM food products intersect with the eight most common food allergens: eggs, milk, fish, peanuts, shellfish, soy, tree nuts, and wheat</w:t>
      </w:r>
      <w:r>
        <w:rPr>
          <w:rFonts w:ascii="Calibri" w:hAnsi="Calibri" w:cs="Calibri"/>
          <w:sz w:val="22"/>
          <w:szCs w:val="22"/>
        </w:rPr>
        <w:t>.</w:t>
      </w:r>
      <w:r w:rsidRPr="0066663A">
        <w:t xml:space="preserve"> </w:t>
      </w:r>
      <w:r>
        <w:rPr>
          <w:rFonts w:ascii="Calibri" w:hAnsi="Calibri" w:cs="Calibri"/>
          <w:sz w:val="22"/>
          <w:szCs w:val="22"/>
        </w:rPr>
        <w:t xml:space="preserve">Organic Consumers Association states that </w:t>
      </w:r>
      <w:r w:rsidRPr="0066663A">
        <w:rPr>
          <w:rFonts w:ascii="Calibri" w:hAnsi="Calibri" w:cs="Calibri"/>
          <w:sz w:val="22"/>
          <w:szCs w:val="22"/>
        </w:rPr>
        <w:t xml:space="preserve">protein in foods is what triggers allergic reactions and "most of the foreign proteins being </w:t>
      </w:r>
      <w:r>
        <w:rPr>
          <w:rFonts w:ascii="Calibri" w:hAnsi="Calibri" w:cs="Calibri"/>
          <w:sz w:val="22"/>
          <w:szCs w:val="22"/>
        </w:rPr>
        <w:t>gene</w:t>
      </w:r>
      <w:r w:rsidRPr="0066663A">
        <w:rPr>
          <w:rFonts w:ascii="Calibri" w:hAnsi="Calibri" w:cs="Calibri"/>
          <w:sz w:val="22"/>
          <w:szCs w:val="22"/>
        </w:rPr>
        <w:t xml:space="preserve">-spliced into foods have never been eaten by humans before or tested for their safety."   </w:t>
      </w:r>
    </w:p>
    <w:p w:rsidR="0066663A" w:rsidRPr="0066663A" w:rsidRDefault="0066663A" w:rsidP="0066663A">
      <w:pPr>
        <w:pStyle w:val="ListParagraph"/>
        <w:numPr>
          <w:ilvl w:val="0"/>
          <w:numId w:val="26"/>
        </w:numPr>
        <w:spacing w:line="360" w:lineRule="auto"/>
        <w:jc w:val="both"/>
        <w:rPr>
          <w:rFonts w:ascii="Calibri" w:hAnsi="Calibri" w:cs="Calibri"/>
          <w:sz w:val="22"/>
          <w:szCs w:val="22"/>
        </w:rPr>
      </w:pPr>
      <w:r>
        <w:rPr>
          <w:rFonts w:ascii="Calibri" w:hAnsi="Calibri" w:cs="Calibri"/>
          <w:sz w:val="22"/>
          <w:szCs w:val="22"/>
        </w:rPr>
        <w:t xml:space="preserve">There </w:t>
      </w:r>
      <w:r w:rsidRPr="0066663A">
        <w:rPr>
          <w:rFonts w:ascii="Calibri" w:hAnsi="Calibri" w:cs="Calibri"/>
          <w:sz w:val="22"/>
          <w:szCs w:val="22"/>
        </w:rPr>
        <w:t>are concerns that GM DNA can transfer to humans and the environment. According to geneticist Dr. Mae</w:t>
      </w:r>
      <w:r>
        <w:rPr>
          <w:rFonts w:ascii="Calibri" w:hAnsi="Calibri" w:cs="Calibri"/>
          <w:sz w:val="22"/>
          <w:szCs w:val="22"/>
        </w:rPr>
        <w:t xml:space="preserve"> </w:t>
      </w:r>
      <w:r w:rsidRPr="0066663A">
        <w:rPr>
          <w:rFonts w:ascii="Calibri" w:hAnsi="Calibri" w:cs="Calibri"/>
          <w:sz w:val="22"/>
          <w:szCs w:val="22"/>
        </w:rPr>
        <w:t xml:space="preserve">Wan Ho, "It is now clear that horizontal transfer of GM DNA does happen, and very often. Evidence dating from the early 1990s indicates that ingested DNA in food and feed can indeed survive the digestive tract, and pass through the intestinal wall to enter the bloodstream.  </w:t>
      </w:r>
    </w:p>
    <w:p w:rsidR="008D3283" w:rsidRPr="00EF1E72" w:rsidRDefault="008D3283" w:rsidP="00BF166D">
      <w:pPr>
        <w:spacing w:line="360" w:lineRule="auto"/>
        <w:jc w:val="both"/>
        <w:rPr>
          <w:rFonts w:ascii="Calibri" w:hAnsi="Calibri" w:cs="Calibri"/>
          <w:b/>
          <w:sz w:val="22"/>
          <w:szCs w:val="22"/>
        </w:rPr>
      </w:pPr>
    </w:p>
    <w:p w:rsidR="008D3283" w:rsidRPr="00EF1E72" w:rsidRDefault="008D3283" w:rsidP="00BF166D">
      <w:pPr>
        <w:spacing w:line="360" w:lineRule="auto"/>
        <w:rPr>
          <w:rFonts w:ascii="Calibri" w:hAnsi="Calibri" w:cs="Calibri"/>
          <w:b/>
          <w:sz w:val="22"/>
          <w:szCs w:val="22"/>
          <w:u w:val="single"/>
        </w:rPr>
      </w:pPr>
      <w:r w:rsidRPr="00EF1E72">
        <w:rPr>
          <w:rFonts w:ascii="Calibri" w:hAnsi="Calibri" w:cs="Calibri"/>
          <w:b/>
          <w:sz w:val="22"/>
          <w:szCs w:val="22"/>
          <w:u w:val="single"/>
        </w:rPr>
        <w:br w:type="page"/>
      </w:r>
    </w:p>
    <w:p w:rsidR="008D3283" w:rsidRPr="00EF1E72" w:rsidRDefault="008D3283" w:rsidP="00BF166D">
      <w:pPr>
        <w:pStyle w:val="Heading1"/>
        <w:spacing w:line="360" w:lineRule="auto"/>
        <w:jc w:val="right"/>
        <w:rPr>
          <w:rFonts w:ascii="Calibri" w:hAnsi="Calibri" w:cs="Calibri"/>
          <w:b/>
          <w:sz w:val="22"/>
          <w:szCs w:val="22"/>
          <w:u w:val="single"/>
        </w:rPr>
      </w:pPr>
      <w:bookmarkStart w:id="29" w:name="_Toc498911383"/>
      <w:r w:rsidRPr="00EF1E72">
        <w:rPr>
          <w:rFonts w:ascii="Calibri" w:hAnsi="Calibri" w:cs="Calibri"/>
          <w:b/>
          <w:sz w:val="22"/>
          <w:szCs w:val="22"/>
          <w:u w:val="single"/>
        </w:rPr>
        <w:lastRenderedPageBreak/>
        <w:t xml:space="preserve">Question No. </w:t>
      </w:r>
      <w:r w:rsidR="0066663A">
        <w:rPr>
          <w:rFonts w:ascii="Calibri" w:hAnsi="Calibri" w:cs="Calibri"/>
          <w:b/>
          <w:sz w:val="22"/>
          <w:szCs w:val="22"/>
          <w:u w:val="single"/>
        </w:rPr>
        <w:t>B4</w:t>
      </w:r>
      <w:bookmarkEnd w:id="29"/>
    </w:p>
    <w:p w:rsidR="008D3283" w:rsidRPr="00EF1E72" w:rsidRDefault="008D3283" w:rsidP="007307E1">
      <w:pPr>
        <w:spacing w:line="360" w:lineRule="auto"/>
        <w:rPr>
          <w:rFonts w:ascii="Calibri" w:hAnsi="Calibri" w:cs="Calibri"/>
          <w:b/>
          <w:sz w:val="22"/>
          <w:szCs w:val="22"/>
          <w:u w:val="single"/>
        </w:rPr>
      </w:pPr>
    </w:p>
    <w:p w:rsidR="008D3283" w:rsidRPr="00EF1E72" w:rsidRDefault="0066663A" w:rsidP="00BF166D">
      <w:pPr>
        <w:spacing w:line="360" w:lineRule="auto"/>
        <w:rPr>
          <w:rFonts w:ascii="Calibri" w:hAnsi="Calibri" w:cs="Calibri"/>
          <w:b/>
          <w:sz w:val="22"/>
          <w:szCs w:val="22"/>
          <w:u w:val="single"/>
        </w:rPr>
      </w:pPr>
      <w:r>
        <w:rPr>
          <w:rFonts w:ascii="Calibri" w:hAnsi="Calibri" w:cs="Calibri"/>
          <w:b/>
          <w:sz w:val="22"/>
          <w:szCs w:val="22"/>
          <w:u w:val="single"/>
        </w:rPr>
        <w:t>Solution to Question No. B4</w:t>
      </w:r>
      <w:r w:rsidR="008D3283" w:rsidRPr="00EF1E72">
        <w:rPr>
          <w:rFonts w:ascii="Calibri" w:hAnsi="Calibri" w:cs="Calibri"/>
          <w:b/>
          <w:sz w:val="22"/>
          <w:szCs w:val="22"/>
          <w:u w:val="single"/>
        </w:rPr>
        <w:t>:</w:t>
      </w:r>
    </w:p>
    <w:p w:rsidR="008D3283" w:rsidRPr="00EF1E72" w:rsidRDefault="008D3283" w:rsidP="00BF166D">
      <w:pPr>
        <w:spacing w:line="360" w:lineRule="auto"/>
        <w:rPr>
          <w:rFonts w:ascii="Calibri" w:hAnsi="Calibri" w:cs="Calibri"/>
          <w:b/>
          <w:sz w:val="22"/>
          <w:szCs w:val="22"/>
          <w:u w:val="single"/>
        </w:rPr>
      </w:pPr>
    </w:p>
    <w:p w:rsidR="008D3283" w:rsidRPr="00EF1E72" w:rsidRDefault="0019523D" w:rsidP="00BF166D">
      <w:pPr>
        <w:pStyle w:val="Heading2"/>
        <w:spacing w:line="360" w:lineRule="auto"/>
        <w:rPr>
          <w:rFonts w:ascii="Calibri" w:hAnsi="Calibri" w:cs="Calibri"/>
          <w:color w:val="auto"/>
          <w:sz w:val="22"/>
          <w:szCs w:val="22"/>
        </w:rPr>
      </w:pPr>
      <w:bookmarkStart w:id="30" w:name="_Toc498911384"/>
      <w:r>
        <w:rPr>
          <w:rFonts w:ascii="Calibri" w:hAnsi="Calibri" w:cs="Calibri"/>
          <w:color w:val="auto"/>
          <w:sz w:val="22"/>
          <w:szCs w:val="22"/>
        </w:rPr>
        <w:t>B4</w:t>
      </w:r>
      <w:r w:rsidR="008D3283" w:rsidRPr="00EF1E72">
        <w:rPr>
          <w:rFonts w:ascii="Calibri" w:hAnsi="Calibri" w:cs="Calibri"/>
          <w:color w:val="auto"/>
          <w:sz w:val="22"/>
          <w:szCs w:val="22"/>
        </w:rPr>
        <w:t xml:space="preserve">.1 </w:t>
      </w:r>
      <w:r w:rsidRPr="00620D10">
        <w:rPr>
          <w:rFonts w:ascii="Calibri" w:hAnsi="Calibri" w:cs="Calibri"/>
          <w:color w:val="auto"/>
          <w:sz w:val="22"/>
          <w:szCs w:val="24"/>
        </w:rPr>
        <w:t>Causes for change in climate</w:t>
      </w:r>
      <w:r w:rsidRPr="00142A93">
        <w:rPr>
          <w:rFonts w:ascii="Calibri" w:hAnsi="Calibri" w:cs="Calibri"/>
          <w:color w:val="auto"/>
          <w:sz w:val="22"/>
          <w:szCs w:val="24"/>
        </w:rPr>
        <w:t>:</w:t>
      </w:r>
      <w:bookmarkEnd w:id="30"/>
    </w:p>
    <w:p w:rsidR="0019523D" w:rsidRDefault="0019523D" w:rsidP="0078232D">
      <w:pPr>
        <w:spacing w:line="360" w:lineRule="auto"/>
        <w:rPr>
          <w:rFonts w:asciiTheme="minorHAnsi" w:hAnsiTheme="minorHAnsi" w:cstheme="minorHAnsi"/>
          <w:sz w:val="20"/>
          <w:szCs w:val="20"/>
        </w:rPr>
      </w:pPr>
      <w:r w:rsidRPr="00620D10">
        <w:rPr>
          <w:rFonts w:asciiTheme="minorHAnsi" w:hAnsiTheme="minorHAnsi" w:cstheme="minorHAnsi"/>
          <w:sz w:val="20"/>
          <w:szCs w:val="20"/>
        </w:rPr>
        <w:t>The earth's climate is dynamic and always changing through a natural cycle. What the world is more worried about is that the changes that are occurring today have been speeded up because of man's activities. These changes are being studied by scientists all over the world who are finding evidence from tree rings, pollen samples, ice cores, and sea sediments. The causes of climate change can be divided into two categories - those that are due to natural causes and those that are created by man.</w:t>
      </w:r>
    </w:p>
    <w:p w:rsidR="003559F4" w:rsidRPr="003559F4" w:rsidRDefault="003559F4" w:rsidP="0078232D">
      <w:pPr>
        <w:spacing w:line="360" w:lineRule="auto"/>
        <w:jc w:val="both"/>
        <w:rPr>
          <w:rFonts w:ascii="Calibri" w:hAnsi="Calibri" w:cs="Calibri"/>
          <w:sz w:val="22"/>
          <w:szCs w:val="22"/>
        </w:rPr>
      </w:pPr>
      <w:r w:rsidRPr="003559F4">
        <w:rPr>
          <w:rFonts w:ascii="Calibri" w:hAnsi="Calibri" w:cs="Calibri"/>
          <w:sz w:val="22"/>
          <w:szCs w:val="22"/>
        </w:rPr>
        <w:t xml:space="preserve">The Earth's climate has never been completely static and in the past the planet's climate has changed due </w:t>
      </w:r>
    </w:p>
    <w:p w:rsidR="003559F4" w:rsidRPr="003559F4" w:rsidRDefault="003559F4" w:rsidP="0078232D">
      <w:pPr>
        <w:spacing w:line="360" w:lineRule="auto"/>
        <w:jc w:val="both"/>
        <w:rPr>
          <w:rFonts w:ascii="Calibri" w:hAnsi="Calibri" w:cs="Calibri"/>
          <w:sz w:val="22"/>
          <w:szCs w:val="22"/>
        </w:rPr>
      </w:pPr>
      <w:r w:rsidRPr="003559F4">
        <w:rPr>
          <w:rFonts w:ascii="Calibri" w:hAnsi="Calibri" w:cs="Calibri"/>
          <w:sz w:val="22"/>
          <w:szCs w:val="22"/>
        </w:rPr>
        <w:t xml:space="preserve">to natural causes but the climate changes seen today are being caused by the increase of carbon dioxide </w:t>
      </w:r>
    </w:p>
    <w:p w:rsidR="008D3283" w:rsidRDefault="003559F4" w:rsidP="0078232D">
      <w:pPr>
        <w:spacing w:line="360" w:lineRule="auto"/>
        <w:jc w:val="both"/>
        <w:rPr>
          <w:rFonts w:ascii="Calibri" w:hAnsi="Calibri" w:cs="Calibri"/>
          <w:sz w:val="22"/>
          <w:szCs w:val="22"/>
        </w:rPr>
      </w:pPr>
      <w:r w:rsidRPr="003559F4">
        <w:rPr>
          <w:rFonts w:ascii="Calibri" w:hAnsi="Calibri" w:cs="Calibri"/>
          <w:sz w:val="22"/>
          <w:szCs w:val="22"/>
        </w:rPr>
        <w:t>and other greenhouse gases in the atmosphere by humans</w:t>
      </w:r>
      <w:r>
        <w:rPr>
          <w:rFonts w:ascii="Calibri" w:hAnsi="Calibri" w:cs="Calibri"/>
          <w:sz w:val="22"/>
          <w:szCs w:val="22"/>
        </w:rPr>
        <w:t>.</w:t>
      </w:r>
    </w:p>
    <w:p w:rsidR="003559F4" w:rsidRDefault="003559F4" w:rsidP="0078232D">
      <w:pPr>
        <w:spacing w:line="360" w:lineRule="auto"/>
        <w:jc w:val="both"/>
        <w:rPr>
          <w:rFonts w:ascii="Calibri" w:hAnsi="Calibri" w:cs="Calibri"/>
          <w:sz w:val="22"/>
          <w:szCs w:val="22"/>
        </w:rPr>
      </w:pPr>
      <w:r>
        <w:rPr>
          <w:rFonts w:ascii="Calibri" w:hAnsi="Calibri" w:cs="Calibri"/>
          <w:sz w:val="22"/>
          <w:szCs w:val="22"/>
        </w:rPr>
        <w:t xml:space="preserve">The climate change can be classified in two different factors, one is by human resources and another is by natural resources.  Following are the causes of climate changes in human resources and natural resources: </w:t>
      </w:r>
    </w:p>
    <w:p w:rsidR="003559F4" w:rsidRPr="003559F4" w:rsidRDefault="003559F4" w:rsidP="0078232D">
      <w:pPr>
        <w:pStyle w:val="ListParagraph"/>
        <w:numPr>
          <w:ilvl w:val="0"/>
          <w:numId w:val="27"/>
        </w:numPr>
        <w:spacing w:line="360" w:lineRule="auto"/>
        <w:jc w:val="both"/>
        <w:rPr>
          <w:rFonts w:ascii="Calibri" w:hAnsi="Calibri" w:cs="Calibri"/>
          <w:sz w:val="22"/>
          <w:szCs w:val="22"/>
        </w:rPr>
      </w:pPr>
      <w:r w:rsidRPr="003559F4">
        <w:rPr>
          <w:rFonts w:ascii="Calibri" w:hAnsi="Calibri" w:cs="Calibri"/>
          <w:sz w:val="22"/>
          <w:szCs w:val="22"/>
        </w:rPr>
        <w:t>human resources</w:t>
      </w:r>
    </w:p>
    <w:p w:rsidR="003559F4" w:rsidRPr="003559F4" w:rsidRDefault="003559F4" w:rsidP="0078232D">
      <w:pPr>
        <w:pStyle w:val="ListParagraph"/>
        <w:numPr>
          <w:ilvl w:val="0"/>
          <w:numId w:val="28"/>
        </w:numPr>
        <w:spacing w:line="360" w:lineRule="auto"/>
        <w:jc w:val="both"/>
        <w:rPr>
          <w:rFonts w:ascii="Calibri" w:hAnsi="Calibri" w:cs="Calibri"/>
          <w:sz w:val="22"/>
          <w:szCs w:val="22"/>
        </w:rPr>
      </w:pPr>
      <w:r w:rsidRPr="003559F4">
        <w:rPr>
          <w:rFonts w:ascii="Calibri" w:hAnsi="Calibri" w:cs="Calibri"/>
          <w:sz w:val="22"/>
          <w:szCs w:val="22"/>
        </w:rPr>
        <w:t>deforestation and land use changes: this is the heaviest cause that affect climate change and deforestation is the fastest growing factor by the human being. Due to deforestation there will be more soil erosion and due to this there is more chances of flood by which the chances of more rain may occur.</w:t>
      </w:r>
    </w:p>
    <w:p w:rsidR="003559F4" w:rsidRDefault="003559F4" w:rsidP="003559F4">
      <w:pPr>
        <w:pStyle w:val="ListParagraph"/>
        <w:numPr>
          <w:ilvl w:val="0"/>
          <w:numId w:val="28"/>
        </w:numPr>
        <w:spacing w:line="360" w:lineRule="auto"/>
        <w:jc w:val="both"/>
        <w:rPr>
          <w:rFonts w:ascii="Calibri" w:hAnsi="Calibri" w:cs="Calibri"/>
          <w:sz w:val="22"/>
          <w:szCs w:val="22"/>
        </w:rPr>
      </w:pPr>
      <w:r>
        <w:rPr>
          <w:rFonts w:ascii="Calibri" w:hAnsi="Calibri" w:cs="Calibri"/>
          <w:sz w:val="22"/>
          <w:szCs w:val="22"/>
        </w:rPr>
        <w:t xml:space="preserve">Change in the greenhouse gas concentration: the concentration of greenhouse gasses is increasing day by day, due to which the climate change occurs very widely. This is because the greenhouse gas </w:t>
      </w:r>
      <w:r w:rsidR="0078232D">
        <w:rPr>
          <w:rFonts w:ascii="Calibri" w:hAnsi="Calibri" w:cs="Calibri"/>
          <w:sz w:val="22"/>
          <w:szCs w:val="22"/>
        </w:rPr>
        <w:t>traps</w:t>
      </w:r>
      <w:r>
        <w:rPr>
          <w:rFonts w:ascii="Calibri" w:hAnsi="Calibri" w:cs="Calibri"/>
          <w:sz w:val="22"/>
          <w:szCs w:val="22"/>
        </w:rPr>
        <w:t xml:space="preserve"> the heats and that heat is liberated at the night time </w:t>
      </w:r>
      <w:r w:rsidR="003E15D1">
        <w:rPr>
          <w:rFonts w:ascii="Calibri" w:hAnsi="Calibri" w:cs="Calibri"/>
          <w:sz w:val="22"/>
          <w:szCs w:val="22"/>
        </w:rPr>
        <w:t>by which the climate become hot every time.</w:t>
      </w:r>
      <w:r w:rsidR="0078232D" w:rsidRPr="0078232D">
        <w:rPr>
          <w:rFonts w:asciiTheme="minorHAnsi" w:hAnsiTheme="minorHAnsi" w:cstheme="minorHAnsi"/>
          <w:sz w:val="20"/>
          <w:szCs w:val="20"/>
        </w:rPr>
        <w:t xml:space="preserve"> </w:t>
      </w:r>
      <w:r w:rsidR="0078232D" w:rsidRPr="00620D10">
        <w:rPr>
          <w:rFonts w:asciiTheme="minorHAnsi" w:hAnsiTheme="minorHAnsi" w:cstheme="minorHAnsi"/>
          <w:sz w:val="20"/>
          <w:szCs w:val="20"/>
        </w:rPr>
        <w:t>Methane is another important greenhouse gas in the atmosphere. About ¼ of all methane emissions are said to come from domesticated animals such as dairy cows, goats, pigs, buffaloes, camels, horses, and sheep</w:t>
      </w:r>
      <w:r w:rsidR="0078232D">
        <w:rPr>
          <w:rFonts w:asciiTheme="minorHAnsi" w:hAnsiTheme="minorHAnsi" w:cstheme="minorHAnsi"/>
          <w:sz w:val="20"/>
          <w:szCs w:val="20"/>
        </w:rPr>
        <w:t>.</w:t>
      </w:r>
    </w:p>
    <w:p w:rsidR="003E15D1" w:rsidRDefault="003E15D1" w:rsidP="003E15D1">
      <w:pPr>
        <w:pStyle w:val="ListParagraph"/>
        <w:numPr>
          <w:ilvl w:val="0"/>
          <w:numId w:val="28"/>
        </w:numPr>
        <w:spacing w:line="360" w:lineRule="auto"/>
        <w:jc w:val="both"/>
        <w:rPr>
          <w:rFonts w:ascii="Calibri" w:hAnsi="Calibri" w:cs="Calibri"/>
          <w:sz w:val="22"/>
          <w:szCs w:val="22"/>
        </w:rPr>
      </w:pPr>
      <w:r w:rsidRPr="003E15D1">
        <w:rPr>
          <w:rFonts w:ascii="Calibri" w:hAnsi="Calibri" w:cs="Calibri"/>
          <w:sz w:val="22"/>
          <w:szCs w:val="22"/>
        </w:rPr>
        <w:t>Sulfate aerosols</w:t>
      </w:r>
    </w:p>
    <w:p w:rsidR="003E15D1" w:rsidRDefault="003E15D1" w:rsidP="003E15D1">
      <w:pPr>
        <w:pStyle w:val="ListParagraph"/>
        <w:spacing w:line="360" w:lineRule="auto"/>
        <w:jc w:val="both"/>
        <w:rPr>
          <w:rFonts w:ascii="Calibri" w:hAnsi="Calibri" w:cs="Calibri"/>
          <w:sz w:val="22"/>
          <w:szCs w:val="22"/>
        </w:rPr>
      </w:pPr>
    </w:p>
    <w:p w:rsidR="003E15D1" w:rsidRPr="003E15D1" w:rsidRDefault="003E15D1" w:rsidP="003E15D1">
      <w:pPr>
        <w:pStyle w:val="ListParagraph"/>
        <w:numPr>
          <w:ilvl w:val="0"/>
          <w:numId w:val="27"/>
        </w:numPr>
        <w:spacing w:line="360" w:lineRule="auto"/>
        <w:jc w:val="both"/>
        <w:rPr>
          <w:rFonts w:ascii="Calibri" w:hAnsi="Calibri" w:cs="Calibri"/>
          <w:sz w:val="22"/>
          <w:szCs w:val="22"/>
        </w:rPr>
      </w:pPr>
      <w:r w:rsidRPr="003E15D1">
        <w:rPr>
          <w:rFonts w:ascii="Calibri" w:hAnsi="Calibri" w:cs="Calibri"/>
          <w:sz w:val="22"/>
          <w:szCs w:val="22"/>
        </w:rPr>
        <w:t>natural sources</w:t>
      </w:r>
    </w:p>
    <w:p w:rsidR="003E15D1" w:rsidRDefault="003E15D1" w:rsidP="003E15D1">
      <w:pPr>
        <w:pStyle w:val="ListParagraph"/>
        <w:numPr>
          <w:ilvl w:val="0"/>
          <w:numId w:val="29"/>
        </w:numPr>
        <w:spacing w:line="360" w:lineRule="auto"/>
        <w:jc w:val="both"/>
        <w:rPr>
          <w:rFonts w:ascii="Calibri" w:hAnsi="Calibri" w:cs="Calibri"/>
          <w:sz w:val="22"/>
          <w:szCs w:val="22"/>
        </w:rPr>
      </w:pPr>
      <w:r w:rsidRPr="003E15D1">
        <w:rPr>
          <w:rFonts w:ascii="Calibri" w:hAnsi="Calibri" w:cs="Calibri"/>
          <w:sz w:val="22"/>
          <w:szCs w:val="22"/>
        </w:rPr>
        <w:t>Variations in the Earth's orbital characteristics</w:t>
      </w:r>
      <w:r>
        <w:rPr>
          <w:rFonts w:ascii="Calibri" w:hAnsi="Calibri" w:cs="Calibri"/>
          <w:sz w:val="22"/>
          <w:szCs w:val="22"/>
        </w:rPr>
        <w:t>: due to the variation of earth orbital characteristics there is the over flow of winds in the north part. due to which climate change takes place in the form of Katrina and cyclone.</w:t>
      </w:r>
    </w:p>
    <w:p w:rsidR="0078232D" w:rsidRDefault="0078232D" w:rsidP="0078232D">
      <w:pPr>
        <w:pStyle w:val="ListParagraph"/>
        <w:spacing w:line="360" w:lineRule="auto"/>
        <w:ind w:left="1080"/>
        <w:jc w:val="both"/>
        <w:rPr>
          <w:rFonts w:ascii="Calibri" w:hAnsi="Calibri" w:cs="Calibri"/>
          <w:sz w:val="22"/>
          <w:szCs w:val="22"/>
        </w:rPr>
      </w:pPr>
    </w:p>
    <w:p w:rsidR="003E15D1" w:rsidRPr="00D327D0" w:rsidRDefault="003E15D1" w:rsidP="00D327D0">
      <w:pPr>
        <w:pStyle w:val="ListParagraph"/>
        <w:numPr>
          <w:ilvl w:val="0"/>
          <w:numId w:val="29"/>
        </w:numPr>
        <w:spacing w:line="360" w:lineRule="auto"/>
        <w:jc w:val="both"/>
        <w:rPr>
          <w:rFonts w:asciiTheme="minorHAnsi" w:hAnsiTheme="minorHAnsi" w:cs="Calibri"/>
          <w:sz w:val="22"/>
          <w:szCs w:val="22"/>
        </w:rPr>
      </w:pPr>
      <w:r w:rsidRPr="003E15D1">
        <w:rPr>
          <w:rFonts w:ascii="Calibri" w:hAnsi="Calibri" w:cs="Calibri"/>
          <w:sz w:val="22"/>
          <w:szCs w:val="22"/>
        </w:rPr>
        <w:t>Volcanic eruptions</w:t>
      </w:r>
      <w:r>
        <w:rPr>
          <w:rFonts w:ascii="Calibri" w:hAnsi="Calibri" w:cs="Calibri"/>
          <w:sz w:val="22"/>
          <w:szCs w:val="22"/>
        </w:rPr>
        <w:t xml:space="preserve">: volcanic eruptions effect the climate to a particular area only. The emission </w:t>
      </w:r>
      <w:r w:rsidRPr="00D327D0">
        <w:rPr>
          <w:rFonts w:asciiTheme="minorHAnsi" w:hAnsiTheme="minorHAnsi" w:cs="Calibri"/>
          <w:sz w:val="22"/>
          <w:szCs w:val="22"/>
        </w:rPr>
        <w:t xml:space="preserve">of lava and the many gases like Carmon dioxide, methane, carbon monoxide. It </w:t>
      </w:r>
      <w:proofErr w:type="gramStart"/>
      <w:r w:rsidRPr="00D327D0">
        <w:rPr>
          <w:rFonts w:asciiTheme="minorHAnsi" w:hAnsiTheme="minorHAnsi" w:cs="Calibri"/>
          <w:sz w:val="22"/>
          <w:szCs w:val="22"/>
        </w:rPr>
        <w:t>change</w:t>
      </w:r>
      <w:proofErr w:type="gramEnd"/>
      <w:r w:rsidRPr="00D327D0">
        <w:rPr>
          <w:rFonts w:asciiTheme="minorHAnsi" w:hAnsiTheme="minorHAnsi" w:cs="Calibri"/>
          <w:sz w:val="22"/>
          <w:szCs w:val="22"/>
        </w:rPr>
        <w:t xml:space="preserve"> the </w:t>
      </w:r>
      <w:r w:rsidRPr="00D327D0">
        <w:rPr>
          <w:rFonts w:asciiTheme="minorHAnsi" w:hAnsiTheme="minorHAnsi" w:cs="Calibri"/>
          <w:sz w:val="22"/>
          <w:szCs w:val="22"/>
        </w:rPr>
        <w:lastRenderedPageBreak/>
        <w:t>climate by make that environment hot and by covering the area like a blanket with dust particle along with harmful gasses.</w:t>
      </w:r>
    </w:p>
    <w:p w:rsidR="003E15D1" w:rsidRPr="00D327D0" w:rsidRDefault="0078232D" w:rsidP="00D327D0">
      <w:pPr>
        <w:pStyle w:val="ListParagraph"/>
        <w:numPr>
          <w:ilvl w:val="0"/>
          <w:numId w:val="29"/>
        </w:numPr>
        <w:spacing w:line="360" w:lineRule="auto"/>
        <w:jc w:val="both"/>
        <w:rPr>
          <w:rFonts w:asciiTheme="minorHAnsi" w:hAnsiTheme="minorHAnsi" w:cs="Calibri"/>
          <w:sz w:val="22"/>
          <w:szCs w:val="22"/>
        </w:rPr>
      </w:pPr>
      <w:r w:rsidRPr="00D327D0">
        <w:rPr>
          <w:rFonts w:asciiTheme="minorHAnsi" w:hAnsiTheme="minorHAnsi" w:cs="Calibri"/>
          <w:sz w:val="22"/>
          <w:szCs w:val="22"/>
        </w:rPr>
        <w:t>Variations in solar output</w:t>
      </w:r>
    </w:p>
    <w:p w:rsidR="0078232D" w:rsidRPr="00D327D0" w:rsidRDefault="0078232D" w:rsidP="00D327D0">
      <w:pPr>
        <w:pStyle w:val="ListParagraph"/>
        <w:numPr>
          <w:ilvl w:val="0"/>
          <w:numId w:val="29"/>
        </w:numPr>
        <w:spacing w:line="360" w:lineRule="auto"/>
        <w:jc w:val="both"/>
        <w:rPr>
          <w:rFonts w:asciiTheme="minorHAnsi" w:hAnsiTheme="minorHAnsi" w:cs="Calibri"/>
          <w:sz w:val="22"/>
          <w:szCs w:val="22"/>
        </w:rPr>
      </w:pPr>
      <w:r w:rsidRPr="00D327D0">
        <w:rPr>
          <w:rFonts w:asciiTheme="minorHAnsi" w:hAnsiTheme="minorHAnsi" w:cs="Calibri"/>
          <w:sz w:val="22"/>
          <w:szCs w:val="22"/>
        </w:rPr>
        <w:t>Natural aerosols</w:t>
      </w:r>
    </w:p>
    <w:p w:rsidR="008D3283" w:rsidRPr="00D327D0" w:rsidRDefault="0078232D" w:rsidP="00D327D0">
      <w:pPr>
        <w:pStyle w:val="Heading2"/>
        <w:spacing w:line="360" w:lineRule="auto"/>
        <w:rPr>
          <w:rFonts w:asciiTheme="minorHAnsi" w:hAnsiTheme="minorHAnsi" w:cs="Calibri"/>
          <w:color w:val="auto"/>
          <w:sz w:val="22"/>
          <w:szCs w:val="22"/>
        </w:rPr>
      </w:pPr>
      <w:bookmarkStart w:id="31" w:name="_Toc498911385"/>
      <w:r w:rsidRPr="00D327D0">
        <w:rPr>
          <w:rFonts w:asciiTheme="minorHAnsi" w:hAnsiTheme="minorHAnsi" w:cs="Calibri"/>
          <w:color w:val="auto"/>
          <w:sz w:val="22"/>
          <w:szCs w:val="22"/>
        </w:rPr>
        <w:t>B4</w:t>
      </w:r>
      <w:r w:rsidR="008D3283" w:rsidRPr="00D327D0">
        <w:rPr>
          <w:rFonts w:asciiTheme="minorHAnsi" w:hAnsiTheme="minorHAnsi" w:cs="Calibri"/>
          <w:color w:val="auto"/>
          <w:sz w:val="22"/>
          <w:szCs w:val="22"/>
        </w:rPr>
        <w:t xml:space="preserve">.2 </w:t>
      </w:r>
      <w:r w:rsidRPr="00D327D0">
        <w:rPr>
          <w:rFonts w:asciiTheme="minorHAnsi" w:hAnsiTheme="minorHAnsi" w:cs="Calibri"/>
          <w:color w:val="auto"/>
          <w:sz w:val="22"/>
          <w:szCs w:val="22"/>
        </w:rPr>
        <w:t>Methods to create awareness among people about climatic change:</w:t>
      </w:r>
      <w:bookmarkEnd w:id="31"/>
    </w:p>
    <w:p w:rsidR="0078232D" w:rsidRPr="00D327D0" w:rsidRDefault="0078232D" w:rsidP="00D327D0">
      <w:pPr>
        <w:spacing w:line="360" w:lineRule="auto"/>
        <w:rPr>
          <w:rFonts w:asciiTheme="minorHAnsi" w:hAnsiTheme="minorHAnsi"/>
          <w:sz w:val="22"/>
          <w:szCs w:val="22"/>
        </w:rPr>
      </w:pPr>
    </w:p>
    <w:p w:rsidR="0078232D" w:rsidRPr="00D327D0" w:rsidRDefault="00D327D0" w:rsidP="00D327D0">
      <w:pPr>
        <w:pStyle w:val="ListParagraph"/>
        <w:numPr>
          <w:ilvl w:val="0"/>
          <w:numId w:val="30"/>
        </w:numPr>
        <w:spacing w:line="360" w:lineRule="auto"/>
        <w:rPr>
          <w:rFonts w:asciiTheme="minorHAnsi" w:hAnsiTheme="minorHAnsi"/>
          <w:sz w:val="22"/>
          <w:szCs w:val="22"/>
        </w:rPr>
      </w:pPr>
      <w:r w:rsidRPr="00D327D0">
        <w:rPr>
          <w:rFonts w:asciiTheme="minorHAnsi" w:hAnsiTheme="minorHAnsi"/>
          <w:sz w:val="22"/>
          <w:szCs w:val="22"/>
        </w:rPr>
        <w:t>We can plant more trees as much as your place permits so as to increase the q</w:t>
      </w:r>
      <w:r w:rsidRPr="00D327D0">
        <w:rPr>
          <w:rFonts w:asciiTheme="minorHAnsi" w:hAnsiTheme="minorHAnsi"/>
          <w:sz w:val="22"/>
          <w:szCs w:val="22"/>
        </w:rPr>
        <w:t xml:space="preserve">uality of air in your area and </w:t>
      </w:r>
      <w:r w:rsidRPr="00D327D0">
        <w:rPr>
          <w:rFonts w:asciiTheme="minorHAnsi" w:hAnsiTheme="minorHAnsi"/>
          <w:sz w:val="22"/>
          <w:szCs w:val="22"/>
        </w:rPr>
        <w:t>also to keep the environment cooler as these trees would take in the extra CO2 which will redu</w:t>
      </w:r>
      <w:r w:rsidRPr="00D327D0">
        <w:rPr>
          <w:rFonts w:asciiTheme="minorHAnsi" w:hAnsiTheme="minorHAnsi"/>
          <w:sz w:val="22"/>
          <w:szCs w:val="22"/>
        </w:rPr>
        <w:t xml:space="preserve">ce global </w:t>
      </w:r>
      <w:r w:rsidRPr="00D327D0">
        <w:rPr>
          <w:rFonts w:asciiTheme="minorHAnsi" w:hAnsiTheme="minorHAnsi"/>
          <w:sz w:val="22"/>
          <w:szCs w:val="22"/>
        </w:rPr>
        <w:t>warming not only that they also increase the aesthetic value of your locality</w:t>
      </w:r>
      <w:r w:rsidRPr="00D327D0">
        <w:rPr>
          <w:rFonts w:asciiTheme="minorHAnsi" w:hAnsiTheme="minorHAnsi"/>
          <w:sz w:val="22"/>
          <w:szCs w:val="22"/>
        </w:rPr>
        <w:t>.</w:t>
      </w:r>
    </w:p>
    <w:p w:rsidR="00D327D0" w:rsidRPr="00D327D0" w:rsidRDefault="00D327D0" w:rsidP="00D327D0">
      <w:pPr>
        <w:pStyle w:val="ListParagraph"/>
        <w:numPr>
          <w:ilvl w:val="0"/>
          <w:numId w:val="30"/>
        </w:numPr>
        <w:spacing w:line="360" w:lineRule="auto"/>
        <w:rPr>
          <w:rFonts w:asciiTheme="minorHAnsi" w:hAnsiTheme="minorHAnsi"/>
          <w:sz w:val="22"/>
          <w:szCs w:val="22"/>
        </w:rPr>
      </w:pPr>
      <w:r w:rsidRPr="00D327D0">
        <w:rPr>
          <w:rFonts w:asciiTheme="minorHAnsi" w:hAnsiTheme="minorHAnsi"/>
          <w:sz w:val="22"/>
          <w:szCs w:val="22"/>
          <w:lang w:eastAsia="en-IN"/>
        </w:rPr>
        <w:t>Pur</w:t>
      </w:r>
      <w:r w:rsidR="007307E1">
        <w:rPr>
          <w:rFonts w:asciiTheme="minorHAnsi" w:hAnsiTheme="minorHAnsi"/>
          <w:sz w:val="22"/>
          <w:szCs w:val="22"/>
          <w:lang w:eastAsia="en-IN"/>
        </w:rPr>
        <w:t xml:space="preserve">chase a fuel-efficient car </w:t>
      </w:r>
      <w:r w:rsidRPr="00D327D0">
        <w:rPr>
          <w:rFonts w:asciiTheme="minorHAnsi" w:hAnsiTheme="minorHAnsi"/>
          <w:sz w:val="22"/>
          <w:szCs w:val="22"/>
          <w:lang w:eastAsia="en-IN"/>
        </w:rPr>
        <w:t>to replace your most frequently used automobile</w:t>
      </w:r>
      <w:r w:rsidRPr="00D327D0">
        <w:rPr>
          <w:rFonts w:asciiTheme="minorHAnsi" w:hAnsiTheme="minorHAnsi"/>
          <w:sz w:val="22"/>
          <w:szCs w:val="22"/>
          <w:lang w:eastAsia="en-IN"/>
        </w:rPr>
        <w:t>.</w:t>
      </w:r>
    </w:p>
    <w:p w:rsidR="00D327D0" w:rsidRPr="00D327D0" w:rsidRDefault="00D327D0" w:rsidP="00D327D0">
      <w:pPr>
        <w:pStyle w:val="ListParagraph"/>
        <w:numPr>
          <w:ilvl w:val="0"/>
          <w:numId w:val="30"/>
        </w:numPr>
        <w:spacing w:line="360" w:lineRule="auto"/>
        <w:jc w:val="both"/>
        <w:rPr>
          <w:rFonts w:asciiTheme="minorHAnsi" w:hAnsiTheme="minorHAnsi"/>
          <w:sz w:val="22"/>
          <w:szCs w:val="22"/>
          <w:lang w:eastAsia="en-IN"/>
        </w:rPr>
      </w:pPr>
      <w:r w:rsidRPr="00D327D0">
        <w:rPr>
          <w:rFonts w:asciiTheme="minorHAnsi" w:hAnsiTheme="minorHAnsi"/>
          <w:sz w:val="22"/>
          <w:szCs w:val="22"/>
          <w:lang w:eastAsia="en-IN"/>
        </w:rPr>
        <w:t>Recycle your home's waste newsprint, cardboard, glass and metal.</w:t>
      </w:r>
    </w:p>
    <w:p w:rsidR="00D327D0" w:rsidRPr="00D327D0" w:rsidRDefault="00D327D0" w:rsidP="00D327D0">
      <w:pPr>
        <w:pStyle w:val="ListParagraph"/>
        <w:numPr>
          <w:ilvl w:val="0"/>
          <w:numId w:val="30"/>
        </w:numPr>
        <w:spacing w:line="360" w:lineRule="auto"/>
        <w:jc w:val="both"/>
        <w:rPr>
          <w:rFonts w:asciiTheme="minorHAnsi" w:hAnsiTheme="minorHAnsi"/>
          <w:sz w:val="22"/>
          <w:szCs w:val="22"/>
          <w:lang w:eastAsia="en-IN"/>
        </w:rPr>
      </w:pPr>
      <w:r w:rsidRPr="00D327D0">
        <w:rPr>
          <w:rFonts w:asciiTheme="minorHAnsi" w:hAnsiTheme="minorHAnsi"/>
          <w:sz w:val="22"/>
          <w:szCs w:val="22"/>
          <w:lang w:eastAsia="en-IN"/>
        </w:rPr>
        <w:t>Install a solar heated system to provide your hot water</w:t>
      </w:r>
    </w:p>
    <w:p w:rsidR="00D327D0" w:rsidRPr="00D327D0" w:rsidRDefault="00D327D0" w:rsidP="00D327D0">
      <w:pPr>
        <w:pStyle w:val="ListParagraph"/>
        <w:numPr>
          <w:ilvl w:val="0"/>
          <w:numId w:val="30"/>
        </w:numPr>
        <w:spacing w:line="360" w:lineRule="auto"/>
        <w:jc w:val="both"/>
        <w:rPr>
          <w:rFonts w:asciiTheme="minorHAnsi" w:hAnsiTheme="minorHAnsi"/>
          <w:sz w:val="22"/>
          <w:szCs w:val="22"/>
          <w:lang w:eastAsia="en-IN"/>
        </w:rPr>
      </w:pPr>
      <w:r w:rsidRPr="00D327D0">
        <w:rPr>
          <w:rFonts w:asciiTheme="minorHAnsi" w:hAnsiTheme="minorHAnsi"/>
          <w:sz w:val="22"/>
          <w:szCs w:val="22"/>
          <w:lang w:eastAsia="en-IN"/>
        </w:rPr>
        <w:t>Replace incandescent light bulbs with compact fluorescent bulbs.</w:t>
      </w:r>
    </w:p>
    <w:p w:rsidR="00D327D0" w:rsidRPr="00D327D0" w:rsidRDefault="00D327D0" w:rsidP="00D327D0">
      <w:pPr>
        <w:pStyle w:val="ListParagraph"/>
        <w:numPr>
          <w:ilvl w:val="0"/>
          <w:numId w:val="30"/>
        </w:numPr>
        <w:spacing w:before="100" w:beforeAutospacing="1" w:after="100" w:afterAutospacing="1" w:line="360" w:lineRule="auto"/>
        <w:jc w:val="both"/>
        <w:rPr>
          <w:rFonts w:asciiTheme="minorHAnsi" w:hAnsiTheme="minorHAnsi"/>
          <w:sz w:val="22"/>
          <w:szCs w:val="22"/>
          <w:lang w:eastAsia="en-IN"/>
        </w:rPr>
      </w:pPr>
      <w:r w:rsidRPr="00D327D0">
        <w:rPr>
          <w:rFonts w:asciiTheme="minorHAnsi" w:hAnsiTheme="minorHAnsi"/>
          <w:sz w:val="22"/>
          <w:szCs w:val="22"/>
          <w:lang w:eastAsia="en-IN"/>
        </w:rPr>
        <w:t>Buy food and other products with reusable or recyclable packaging instead of those in non-recyclable packaging.</w:t>
      </w:r>
    </w:p>
    <w:p w:rsidR="00D327D0" w:rsidRPr="00D327D0" w:rsidRDefault="00D327D0" w:rsidP="00D327D0">
      <w:pPr>
        <w:pStyle w:val="ListParagraph"/>
        <w:numPr>
          <w:ilvl w:val="0"/>
          <w:numId w:val="30"/>
        </w:numPr>
        <w:spacing w:before="100" w:beforeAutospacing="1" w:after="100" w:afterAutospacing="1" w:line="360" w:lineRule="auto"/>
        <w:jc w:val="both"/>
        <w:rPr>
          <w:rFonts w:asciiTheme="minorHAnsi" w:hAnsiTheme="minorHAnsi"/>
          <w:sz w:val="22"/>
          <w:szCs w:val="22"/>
          <w:lang w:eastAsia="en-IN"/>
        </w:rPr>
      </w:pPr>
      <w:r w:rsidRPr="00D327D0">
        <w:rPr>
          <w:rFonts w:asciiTheme="minorHAnsi" w:hAnsiTheme="minorHAnsi"/>
          <w:sz w:val="22"/>
          <w:szCs w:val="22"/>
          <w:lang w:eastAsia="en-IN"/>
        </w:rPr>
        <w:t xml:space="preserve"> Buy food and other products with reusable or recyclable packaging instead of those in non-recyclable packaging.</w:t>
      </w:r>
    </w:p>
    <w:p w:rsidR="00D327D0" w:rsidRPr="00D327D0" w:rsidRDefault="00D327D0" w:rsidP="00D327D0">
      <w:pPr>
        <w:pStyle w:val="ListParagraph"/>
        <w:numPr>
          <w:ilvl w:val="0"/>
          <w:numId w:val="30"/>
        </w:numPr>
        <w:spacing w:before="100" w:beforeAutospacing="1" w:after="100" w:afterAutospacing="1" w:line="360" w:lineRule="auto"/>
        <w:jc w:val="both"/>
        <w:rPr>
          <w:rFonts w:asciiTheme="minorHAnsi" w:hAnsiTheme="minorHAnsi"/>
          <w:sz w:val="22"/>
          <w:szCs w:val="22"/>
          <w:lang w:eastAsia="en-IN"/>
        </w:rPr>
      </w:pPr>
      <w:r w:rsidRPr="00D327D0">
        <w:rPr>
          <w:rFonts w:asciiTheme="minorHAnsi" w:hAnsiTheme="minorHAnsi"/>
          <w:sz w:val="22"/>
          <w:szCs w:val="22"/>
          <w:lang w:eastAsia="en-IN"/>
        </w:rPr>
        <w:t xml:space="preserve"> Use an electric or push mower instead of a gasoline-powered mower to cut your lawn.</w:t>
      </w:r>
    </w:p>
    <w:p w:rsidR="00D327D0" w:rsidRPr="00D327D0" w:rsidRDefault="00D327D0" w:rsidP="00D327D0">
      <w:pPr>
        <w:pStyle w:val="ListParagraph"/>
        <w:numPr>
          <w:ilvl w:val="0"/>
          <w:numId w:val="30"/>
        </w:numPr>
        <w:spacing w:line="360" w:lineRule="auto"/>
        <w:jc w:val="both"/>
        <w:rPr>
          <w:rFonts w:asciiTheme="minorHAnsi" w:hAnsiTheme="minorHAnsi"/>
          <w:sz w:val="22"/>
          <w:szCs w:val="22"/>
          <w:lang w:eastAsia="en-IN"/>
        </w:rPr>
      </w:pPr>
      <w:r w:rsidRPr="00D327D0">
        <w:rPr>
          <w:rFonts w:asciiTheme="minorHAnsi" w:hAnsiTheme="minorHAnsi"/>
          <w:sz w:val="22"/>
          <w:szCs w:val="22"/>
          <w:lang w:eastAsia="en-IN"/>
        </w:rPr>
        <w:t>Plant native, drought-resistant trees and shrubs around your home and outdoor air conditioning unit.</w:t>
      </w:r>
    </w:p>
    <w:p w:rsidR="00D327D0" w:rsidRDefault="00D327D0" w:rsidP="00D327D0"/>
    <w:p w:rsidR="00D327D0" w:rsidRDefault="00D327D0" w:rsidP="00D327D0"/>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78232D" w:rsidRDefault="0078232D" w:rsidP="0078232D"/>
    <w:p w:rsidR="008D3283" w:rsidRDefault="008D3283" w:rsidP="00BF166D">
      <w:pPr>
        <w:spacing w:line="360" w:lineRule="auto"/>
        <w:jc w:val="both"/>
        <w:rPr>
          <w:rFonts w:ascii="Calibri" w:hAnsi="Calibri" w:cs="Calibri"/>
          <w:b/>
          <w:sz w:val="22"/>
          <w:szCs w:val="22"/>
        </w:rPr>
      </w:pPr>
    </w:p>
    <w:p w:rsidR="007307E1" w:rsidRDefault="007307E1" w:rsidP="00BF166D">
      <w:pPr>
        <w:spacing w:line="360" w:lineRule="auto"/>
        <w:jc w:val="both"/>
        <w:rPr>
          <w:rFonts w:ascii="Calibri" w:hAnsi="Calibri" w:cs="Calibri"/>
          <w:b/>
          <w:sz w:val="22"/>
          <w:szCs w:val="22"/>
        </w:rPr>
      </w:pPr>
    </w:p>
    <w:p w:rsidR="007307E1" w:rsidRPr="00EF1E72" w:rsidRDefault="007307E1" w:rsidP="00BF166D">
      <w:pPr>
        <w:spacing w:line="360" w:lineRule="auto"/>
        <w:jc w:val="both"/>
        <w:rPr>
          <w:rFonts w:ascii="Calibri" w:hAnsi="Calibri" w:cs="Calibri"/>
          <w:b/>
          <w:sz w:val="22"/>
          <w:szCs w:val="22"/>
        </w:rPr>
      </w:pPr>
    </w:p>
    <w:bookmarkEnd w:id="15"/>
    <w:p w:rsidR="009A40F5" w:rsidRPr="00EF1E72" w:rsidRDefault="009A40F5" w:rsidP="00BF166D">
      <w:pPr>
        <w:spacing w:line="360" w:lineRule="auto"/>
        <w:rPr>
          <w:rFonts w:ascii="Calibri" w:hAnsi="Calibri" w:cs="Calibri"/>
          <w:b/>
          <w:sz w:val="22"/>
          <w:szCs w:val="22"/>
        </w:rPr>
      </w:pPr>
    </w:p>
    <w:sectPr w:rsidR="009A40F5" w:rsidRPr="00EF1E72"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29C" w:rsidRDefault="0068329C">
      <w:r>
        <w:separator/>
      </w:r>
    </w:p>
  </w:endnote>
  <w:endnote w:type="continuationSeparator" w:id="0">
    <w:p w:rsidR="0068329C" w:rsidRDefault="0068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32D" w:rsidRPr="009D4E60" w:rsidRDefault="0078232D" w:rsidP="00435573">
    <w:pPr>
      <w:tabs>
        <w:tab w:val="center" w:pos="4320"/>
        <w:tab w:val="right" w:pos="8640"/>
      </w:tabs>
      <w:jc w:val="center"/>
      <w:rPr>
        <w:rFonts w:ascii="Calibri" w:hAnsi="Calibri" w:cs="Calibri"/>
      </w:rPr>
    </w:pPr>
    <w:r>
      <w:rPr>
        <w:rFonts w:ascii="Calibri" w:hAnsi="Calibri" w:cs="Calibri"/>
      </w:rPr>
      <w:pict>
        <v:rect id="_x0000_i1049"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78232D" w:rsidRPr="009D4E60" w:rsidTr="00E36AD3">
      <w:trPr>
        <w:trHeight w:hRule="exact" w:val="280"/>
      </w:trPr>
      <w:tc>
        <w:tcPr>
          <w:tcW w:w="1029" w:type="dxa"/>
          <w:vAlign w:val="center"/>
        </w:tcPr>
        <w:p w:rsidR="0023443C" w:rsidRPr="009D4E60" w:rsidRDefault="0023443C" w:rsidP="00E36AD3">
          <w:pPr>
            <w:pStyle w:val="Footer"/>
            <w:rPr>
              <w:rFonts w:ascii="Calibri" w:hAnsi="Calibri" w:cs="Calibri"/>
              <w:sz w:val="16"/>
              <w:szCs w:val="16"/>
            </w:rPr>
          </w:pPr>
          <w:r>
            <w:rPr>
              <w:rFonts w:ascii="Calibri" w:hAnsi="Calibri" w:cs="Calibri"/>
              <w:sz w:val="16"/>
              <w:szCs w:val="16"/>
            </w:rPr>
            <w:t>ENVIRONMENTAL STUDIES</w:t>
          </w:r>
        </w:p>
      </w:tc>
      <w:tc>
        <w:tcPr>
          <w:tcW w:w="2316" w:type="dxa"/>
          <w:vAlign w:val="center"/>
        </w:tcPr>
        <w:p w:rsidR="0078232D" w:rsidRPr="009D4E60" w:rsidRDefault="0078232D"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535570">
            <w:rPr>
              <w:rFonts w:ascii="Calibri" w:hAnsi="Calibri" w:cs="Calibri"/>
              <w:noProof/>
            </w:rPr>
            <w:t>10</w:t>
          </w:r>
          <w:r w:rsidRPr="009D4E60">
            <w:rPr>
              <w:rFonts w:ascii="Calibri" w:hAnsi="Calibri" w:cs="Calibri"/>
              <w:noProof/>
            </w:rPr>
            <w:fldChar w:fldCharType="end"/>
          </w:r>
        </w:p>
        <w:p w:rsidR="0078232D" w:rsidRPr="009D4E60" w:rsidRDefault="0078232D">
          <w:pPr>
            <w:pStyle w:val="Footer"/>
            <w:jc w:val="center"/>
            <w:rPr>
              <w:rFonts w:ascii="Calibri" w:hAnsi="Calibri" w:cs="Calibri"/>
              <w:sz w:val="16"/>
              <w:szCs w:val="16"/>
            </w:rPr>
          </w:pPr>
        </w:p>
      </w:tc>
    </w:tr>
  </w:tbl>
  <w:p w:rsidR="0078232D" w:rsidRDefault="0078232D">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32D" w:rsidRDefault="0078232D"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78232D" w:rsidTr="006646F4">
      <w:trPr>
        <w:trHeight w:hRule="exact" w:val="280"/>
      </w:trPr>
      <w:tc>
        <w:tcPr>
          <w:tcW w:w="6481" w:type="dxa"/>
          <w:vAlign w:val="center"/>
        </w:tcPr>
        <w:p w:rsidR="0078232D" w:rsidRDefault="0078232D">
          <w:pPr>
            <w:pStyle w:val="Footer"/>
            <w:jc w:val="center"/>
            <w:rPr>
              <w:sz w:val="16"/>
              <w:szCs w:val="16"/>
            </w:rPr>
          </w:pPr>
        </w:p>
      </w:tc>
    </w:tr>
  </w:tbl>
  <w:p w:rsidR="0078232D" w:rsidRDefault="0078232D" w:rsidP="00435573">
    <w:pPr>
      <w:pStyle w:val="Footer"/>
      <w:jc w:val="right"/>
    </w:pPr>
    <w:r>
      <w:fldChar w:fldCharType="begin"/>
    </w:r>
    <w:r>
      <w:instrText xml:space="preserve"> PAGE   \* MERGEFORMAT </w:instrText>
    </w:r>
    <w:r>
      <w:fldChar w:fldCharType="separate"/>
    </w:r>
    <w:r w:rsidR="00535570">
      <w:rPr>
        <w:noProof/>
      </w:rPr>
      <w:t>i</w:t>
    </w:r>
    <w:r>
      <w:rPr>
        <w:noProof/>
      </w:rPr>
      <w:fldChar w:fldCharType="end"/>
    </w:r>
  </w:p>
  <w:p w:rsidR="0078232D" w:rsidRDefault="00782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32D" w:rsidRDefault="00782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29C" w:rsidRDefault="0068329C">
      <w:r>
        <w:separator/>
      </w:r>
    </w:p>
  </w:footnote>
  <w:footnote w:type="continuationSeparator" w:id="0">
    <w:p w:rsidR="0068329C" w:rsidRDefault="0068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32D" w:rsidRDefault="0078232D">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32D" w:rsidRDefault="0078232D">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32D" w:rsidRDefault="0078232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D6FED"/>
    <w:multiLevelType w:val="hybridMultilevel"/>
    <w:tmpl w:val="5EBA6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73E96"/>
    <w:multiLevelType w:val="hybridMultilevel"/>
    <w:tmpl w:val="31726D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F47BF"/>
    <w:multiLevelType w:val="hybridMultilevel"/>
    <w:tmpl w:val="A7726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EE2F9C"/>
    <w:multiLevelType w:val="hybridMultilevel"/>
    <w:tmpl w:val="DEBA0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710C9"/>
    <w:multiLevelType w:val="hybridMultilevel"/>
    <w:tmpl w:val="56FECBB8"/>
    <w:lvl w:ilvl="0" w:tplc="0A8E64AA">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C93179"/>
    <w:multiLevelType w:val="hybridMultilevel"/>
    <w:tmpl w:val="A356C8B8"/>
    <w:lvl w:ilvl="0" w:tplc="FF5E7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CF617A"/>
    <w:multiLevelType w:val="hybridMultilevel"/>
    <w:tmpl w:val="B2EC9908"/>
    <w:lvl w:ilvl="0" w:tplc="4C9669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B46758F"/>
    <w:multiLevelType w:val="hybridMultilevel"/>
    <w:tmpl w:val="C63209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3D5F59"/>
    <w:multiLevelType w:val="hybridMultilevel"/>
    <w:tmpl w:val="7E840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2A2D90"/>
    <w:multiLevelType w:val="hybridMultilevel"/>
    <w:tmpl w:val="20EAF2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9" w15:restartNumberingAfterBreak="0">
    <w:nsid w:val="543A0454"/>
    <w:multiLevelType w:val="hybridMultilevel"/>
    <w:tmpl w:val="F768D7EE"/>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5EF7C2F"/>
    <w:multiLevelType w:val="hybridMultilevel"/>
    <w:tmpl w:val="88BC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63A75229"/>
    <w:multiLevelType w:val="hybridMultilevel"/>
    <w:tmpl w:val="815C45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296D8C"/>
    <w:multiLevelType w:val="hybridMultilevel"/>
    <w:tmpl w:val="30709A5C"/>
    <w:lvl w:ilvl="0" w:tplc="A1B878A8">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210CED"/>
    <w:multiLevelType w:val="hybridMultilevel"/>
    <w:tmpl w:val="6034448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16CAB"/>
    <w:multiLevelType w:val="hybridMultilevel"/>
    <w:tmpl w:val="C07E5130"/>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7C64A1"/>
    <w:multiLevelType w:val="hybridMultilevel"/>
    <w:tmpl w:val="0FCEA6CC"/>
    <w:lvl w:ilvl="0" w:tplc="0B32B6CA">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E65F0C"/>
    <w:multiLevelType w:val="hybridMultilevel"/>
    <w:tmpl w:val="5656A2DC"/>
    <w:lvl w:ilvl="0" w:tplc="744E4020">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5"/>
  </w:num>
  <w:num w:numId="3">
    <w:abstractNumId w:val="1"/>
  </w:num>
  <w:num w:numId="4">
    <w:abstractNumId w:val="10"/>
  </w:num>
  <w:num w:numId="5">
    <w:abstractNumId w:val="7"/>
  </w:num>
  <w:num w:numId="6">
    <w:abstractNumId w:val="28"/>
  </w:num>
  <w:num w:numId="7">
    <w:abstractNumId w:val="0"/>
  </w:num>
  <w:num w:numId="8">
    <w:abstractNumId w:val="11"/>
  </w:num>
  <w:num w:numId="9">
    <w:abstractNumId w:val="13"/>
  </w:num>
  <w:num w:numId="10">
    <w:abstractNumId w:val="21"/>
  </w:num>
  <w:num w:numId="11">
    <w:abstractNumId w:val="3"/>
  </w:num>
  <w:num w:numId="12">
    <w:abstractNumId w:val="12"/>
  </w:num>
  <w:num w:numId="13">
    <w:abstractNumId w:val="19"/>
  </w:num>
  <w:num w:numId="14">
    <w:abstractNumId w:val="24"/>
  </w:num>
  <w:num w:numId="15">
    <w:abstractNumId w:val="26"/>
  </w:num>
  <w:num w:numId="16">
    <w:abstractNumId w:val="6"/>
  </w:num>
  <w:num w:numId="17">
    <w:abstractNumId w:val="5"/>
  </w:num>
  <w:num w:numId="18">
    <w:abstractNumId w:val="8"/>
  </w:num>
  <w:num w:numId="19">
    <w:abstractNumId w:val="27"/>
  </w:num>
  <w:num w:numId="20">
    <w:abstractNumId w:val="23"/>
  </w:num>
  <w:num w:numId="21">
    <w:abstractNumId w:val="29"/>
  </w:num>
  <w:num w:numId="22">
    <w:abstractNumId w:val="15"/>
  </w:num>
  <w:num w:numId="23">
    <w:abstractNumId w:val="22"/>
  </w:num>
  <w:num w:numId="24">
    <w:abstractNumId w:val="14"/>
  </w:num>
  <w:num w:numId="25">
    <w:abstractNumId w:val="2"/>
  </w:num>
  <w:num w:numId="26">
    <w:abstractNumId w:val="20"/>
  </w:num>
  <w:num w:numId="27">
    <w:abstractNumId w:val="17"/>
  </w:num>
  <w:num w:numId="28">
    <w:abstractNumId w:val="4"/>
  </w:num>
  <w:num w:numId="29">
    <w:abstractNumId w:val="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523B7"/>
    <w:rsid w:val="000535AE"/>
    <w:rsid w:val="00081346"/>
    <w:rsid w:val="000A7EAF"/>
    <w:rsid w:val="000F094E"/>
    <w:rsid w:val="000F78ED"/>
    <w:rsid w:val="0012326B"/>
    <w:rsid w:val="0012648E"/>
    <w:rsid w:val="0013394C"/>
    <w:rsid w:val="00142A93"/>
    <w:rsid w:val="0015004A"/>
    <w:rsid w:val="00163F51"/>
    <w:rsid w:val="00193560"/>
    <w:rsid w:val="0019523D"/>
    <w:rsid w:val="001A000E"/>
    <w:rsid w:val="001B1133"/>
    <w:rsid w:val="001E3243"/>
    <w:rsid w:val="0023379E"/>
    <w:rsid w:val="0023443C"/>
    <w:rsid w:val="00245442"/>
    <w:rsid w:val="00296131"/>
    <w:rsid w:val="002E6348"/>
    <w:rsid w:val="0035121E"/>
    <w:rsid w:val="003540DB"/>
    <w:rsid w:val="00354DC8"/>
    <w:rsid w:val="003559F4"/>
    <w:rsid w:val="003C2586"/>
    <w:rsid w:val="003C3DCF"/>
    <w:rsid w:val="003C625E"/>
    <w:rsid w:val="003E109F"/>
    <w:rsid w:val="003E15D1"/>
    <w:rsid w:val="004159D7"/>
    <w:rsid w:val="00427F63"/>
    <w:rsid w:val="00435573"/>
    <w:rsid w:val="004456D4"/>
    <w:rsid w:val="00477E39"/>
    <w:rsid w:val="00484EBD"/>
    <w:rsid w:val="004953E1"/>
    <w:rsid w:val="004A5652"/>
    <w:rsid w:val="004B7A28"/>
    <w:rsid w:val="00502E39"/>
    <w:rsid w:val="005317C2"/>
    <w:rsid w:val="00535570"/>
    <w:rsid w:val="00536982"/>
    <w:rsid w:val="00537097"/>
    <w:rsid w:val="00554825"/>
    <w:rsid w:val="0056376D"/>
    <w:rsid w:val="00593314"/>
    <w:rsid w:val="005B4FE1"/>
    <w:rsid w:val="006646F4"/>
    <w:rsid w:val="0066663A"/>
    <w:rsid w:val="00670B44"/>
    <w:rsid w:val="006729D1"/>
    <w:rsid w:val="0068329C"/>
    <w:rsid w:val="006F5D89"/>
    <w:rsid w:val="00705E6B"/>
    <w:rsid w:val="00712D71"/>
    <w:rsid w:val="0071428A"/>
    <w:rsid w:val="007307E1"/>
    <w:rsid w:val="00730F27"/>
    <w:rsid w:val="00750073"/>
    <w:rsid w:val="0078232D"/>
    <w:rsid w:val="007C1A05"/>
    <w:rsid w:val="007C7BDB"/>
    <w:rsid w:val="007D40CC"/>
    <w:rsid w:val="007F2880"/>
    <w:rsid w:val="008300BF"/>
    <w:rsid w:val="008D3283"/>
    <w:rsid w:val="008D58CF"/>
    <w:rsid w:val="008F0426"/>
    <w:rsid w:val="008F2047"/>
    <w:rsid w:val="00982DE7"/>
    <w:rsid w:val="009A40F5"/>
    <w:rsid w:val="009D451D"/>
    <w:rsid w:val="009D4E60"/>
    <w:rsid w:val="009D5A53"/>
    <w:rsid w:val="00A35642"/>
    <w:rsid w:val="00A460C9"/>
    <w:rsid w:val="00A619DD"/>
    <w:rsid w:val="00A62E8E"/>
    <w:rsid w:val="00B04A6E"/>
    <w:rsid w:val="00B24A32"/>
    <w:rsid w:val="00B77803"/>
    <w:rsid w:val="00B77DEA"/>
    <w:rsid w:val="00B8254A"/>
    <w:rsid w:val="00B92A0F"/>
    <w:rsid w:val="00BE7B80"/>
    <w:rsid w:val="00BF166D"/>
    <w:rsid w:val="00C023CB"/>
    <w:rsid w:val="00C237FF"/>
    <w:rsid w:val="00C60D67"/>
    <w:rsid w:val="00C67579"/>
    <w:rsid w:val="00C71536"/>
    <w:rsid w:val="00D268E8"/>
    <w:rsid w:val="00D327D0"/>
    <w:rsid w:val="00DB15B2"/>
    <w:rsid w:val="00E3654E"/>
    <w:rsid w:val="00E36AD3"/>
    <w:rsid w:val="00E762CD"/>
    <w:rsid w:val="00E85847"/>
    <w:rsid w:val="00EB3C4E"/>
    <w:rsid w:val="00EC338A"/>
    <w:rsid w:val="00ED634B"/>
    <w:rsid w:val="00EE6905"/>
    <w:rsid w:val="00EF1E72"/>
    <w:rsid w:val="00F07B2C"/>
    <w:rsid w:val="00F467A5"/>
    <w:rsid w:val="00F46EE3"/>
    <w:rsid w:val="00F550C3"/>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A26E6"/>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customStyle="1" w:styleId="tgc">
    <w:name w:val="_tgc"/>
    <w:basedOn w:val="DefaultParagraphFont"/>
    <w:rsid w:val="00126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en.wikipedia.org/wiki/Gene" TargetMode="External"/><Relationship Id="rId26" Type="http://schemas.openxmlformats.org/officeDocument/2006/relationships/hyperlink" Target="https://en.wikipedia.org/wiki/Synonymous" TargetMode="External"/><Relationship Id="rId3" Type="http://schemas.openxmlformats.org/officeDocument/2006/relationships/styles" Target="styles.xml"/><Relationship Id="rId21" Type="http://schemas.openxmlformats.org/officeDocument/2006/relationships/hyperlink" Target="https://en.wikipedia.org/wiki/Genetic_disord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s://en.wikipedia.org/wiki/Genetically_modified_organism"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en.wikipedia.org/wiki/Organis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Food_security" TargetMode="External"/><Relationship Id="rId5" Type="http://schemas.openxmlformats.org/officeDocument/2006/relationships/webSettings" Target="webSettings.xml"/><Relationship Id="rId15" Type="http://schemas.openxmlformats.org/officeDocument/2006/relationships/hyperlink" Target="https://civildigital.com/hardened-concrete-properties/" TargetMode="External"/><Relationship Id="rId23" Type="http://schemas.openxmlformats.org/officeDocument/2006/relationships/hyperlink" Target="https://en.wikipedia.org/wiki/List_of_genetically_modified_crop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Biotechnolog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Genetic_engineer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1BAB92-A6AD-43A4-A0F8-E7D60FEB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332</TotalTime>
  <Pages>1</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24478</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ALOK SINGH</cp:lastModifiedBy>
  <cp:revision>9</cp:revision>
  <cp:lastPrinted>2017-11-19T22:09:00Z</cp:lastPrinted>
  <dcterms:created xsi:type="dcterms:W3CDTF">2017-08-16T05:19:00Z</dcterms:created>
  <dcterms:modified xsi:type="dcterms:W3CDTF">2017-11-19T22:09:00Z</dcterms:modified>
</cp:coreProperties>
</file>